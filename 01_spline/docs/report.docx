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5B" w:rsidRDefault="006550B5" w:rsidP="006550B5">
      <w:pPr>
        <w:pStyle w:val="ad"/>
        <w:jc w:val="center"/>
      </w:pPr>
      <w:r>
        <w:t>Министерство науки</w:t>
      </w:r>
      <w:r w:rsidR="000207AA">
        <w:t xml:space="preserve"> и высшего образования</w:t>
      </w:r>
      <w:r>
        <w:t xml:space="preserve"> РФ</w:t>
      </w:r>
    </w:p>
    <w:p w:rsidR="00374BE9" w:rsidRDefault="00624E7B" w:rsidP="00624E7B">
      <w:pPr>
        <w:pStyle w:val="ad"/>
        <w:jc w:val="center"/>
      </w:pPr>
      <w:r>
        <w:t xml:space="preserve">Федеральное государственное автономное образовательное учреждение </w:t>
      </w:r>
    </w:p>
    <w:p w:rsidR="00374BE9" w:rsidRDefault="00624E7B" w:rsidP="00624E7B">
      <w:pPr>
        <w:pStyle w:val="ad"/>
        <w:jc w:val="center"/>
      </w:pPr>
      <w:r>
        <w:t xml:space="preserve">высшего образования «Национальный исследовательский Нижегородский </w:t>
      </w:r>
    </w:p>
    <w:p w:rsidR="00624E7B" w:rsidRDefault="00624E7B" w:rsidP="00374BE9">
      <w:pPr>
        <w:pStyle w:val="ad"/>
        <w:jc w:val="center"/>
      </w:pPr>
      <w:r>
        <w:t>государственный университет им. Н.И. Лобачевского»</w:t>
      </w:r>
    </w:p>
    <w:p w:rsidR="00624E7B" w:rsidRDefault="00624E7B" w:rsidP="00624E7B">
      <w:pPr>
        <w:pStyle w:val="ad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3771D4" w:rsidRDefault="003771D4" w:rsidP="00624E7B">
      <w:pPr>
        <w:pStyle w:val="ad"/>
        <w:jc w:val="center"/>
      </w:pPr>
    </w:p>
    <w:p w:rsidR="003771D4" w:rsidRDefault="003771D4" w:rsidP="00E41A9E">
      <w:pPr>
        <w:pStyle w:val="ad"/>
        <w:jc w:val="center"/>
      </w:pPr>
    </w:p>
    <w:p w:rsidR="00624E7B" w:rsidRPr="00624E7B" w:rsidRDefault="00624E7B" w:rsidP="00624E7B">
      <w:pPr>
        <w:pStyle w:val="ad"/>
        <w:jc w:val="center"/>
        <w:rPr>
          <w:b/>
          <w:sz w:val="44"/>
        </w:rPr>
      </w:pPr>
      <w:r w:rsidRPr="00624E7B">
        <w:rPr>
          <w:b/>
          <w:sz w:val="44"/>
        </w:rPr>
        <w:t xml:space="preserve">Отчет по </w:t>
      </w:r>
      <w:r w:rsidR="00052951">
        <w:rPr>
          <w:b/>
          <w:sz w:val="44"/>
        </w:rPr>
        <w:t>лабораторной работе</w:t>
      </w:r>
    </w:p>
    <w:p w:rsidR="00052951" w:rsidRPr="00E41A9E" w:rsidRDefault="00052951" w:rsidP="00052951">
      <w:pPr>
        <w:pStyle w:val="ad"/>
        <w:jc w:val="center"/>
        <w:rPr>
          <w:b/>
          <w:sz w:val="44"/>
        </w:rPr>
      </w:pPr>
      <w:r>
        <w:rPr>
          <w:b/>
          <w:sz w:val="44"/>
        </w:rPr>
        <w:t>ИНТЕРПОЛЯЦИЯ ФУНКЦИЙ КУБИЧЕСКИМИ СПЛАЙНАМИ</w:t>
      </w:r>
    </w:p>
    <w:p w:rsidR="00624E7B" w:rsidRDefault="00624E7B" w:rsidP="003771D4">
      <w:pPr>
        <w:pStyle w:val="ad"/>
      </w:pPr>
    </w:p>
    <w:p w:rsidR="003771D4" w:rsidRDefault="003771D4" w:rsidP="003771D4">
      <w:pPr>
        <w:pStyle w:val="ad"/>
        <w:ind w:left="4111"/>
      </w:pPr>
    </w:p>
    <w:p w:rsidR="003771D4" w:rsidRDefault="003771D4" w:rsidP="007B0BD9">
      <w:pPr>
        <w:pStyle w:val="ad"/>
        <w:ind w:left="2977"/>
      </w:pPr>
      <w:r>
        <w:t>Выполнил: Власов Максим Сергеевич, студент группы 381806-1</w:t>
      </w:r>
    </w:p>
    <w:p w:rsidR="003771D4" w:rsidRDefault="00052951" w:rsidP="007B0BD9">
      <w:pPr>
        <w:pStyle w:val="ad"/>
        <w:ind w:left="2977"/>
      </w:pPr>
      <w:r>
        <w:t xml:space="preserve">Проверил: к. ф.-м. </w:t>
      </w:r>
      <w:r w:rsidR="003771D4">
        <w:t>н., доц</w:t>
      </w:r>
      <w:r>
        <w:t xml:space="preserve">ент кафедры ДУМЧА </w:t>
      </w:r>
      <w:proofErr w:type="spellStart"/>
      <w:r>
        <w:t>Эгамов</w:t>
      </w:r>
      <w:proofErr w:type="spellEnd"/>
      <w:r>
        <w:t xml:space="preserve"> А. И.</w:t>
      </w: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1B3176" w:rsidRDefault="001B3176" w:rsidP="003771D4">
      <w:pPr>
        <w:pStyle w:val="ad"/>
      </w:pPr>
    </w:p>
    <w:p w:rsidR="001B3176" w:rsidRDefault="001B3176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  <w:jc w:val="center"/>
      </w:pPr>
      <w:r>
        <w:t>Нижний Новгород</w:t>
      </w:r>
    </w:p>
    <w:p w:rsidR="00EB35EB" w:rsidRDefault="000207AA" w:rsidP="003771D4">
      <w:pPr>
        <w:pStyle w:val="ad"/>
        <w:jc w:val="center"/>
      </w:pPr>
      <w:r>
        <w:t>2020</w:t>
      </w:r>
    </w:p>
    <w:p w:rsidR="00801EAF" w:rsidRPr="00EB35EB" w:rsidRDefault="00EB35EB" w:rsidP="00EB35EB">
      <w:pPr>
        <w:spacing w:after="200" w:line="276" w:lineRule="auto"/>
        <w:ind w:firstLine="708"/>
        <w:jc w:val="left"/>
      </w:pPr>
      <w:r>
        <w:br w:type="page"/>
      </w:r>
      <w:r w:rsidR="00801EAF">
        <w:rPr>
          <w:b/>
          <w:sz w:val="40"/>
        </w:rPr>
        <w:lastRenderedPageBreak/>
        <w:t>Содержание</w:t>
      </w:r>
    </w:p>
    <w:p w:rsidR="00E21EB7" w:rsidRDefault="0066455D">
      <w:pPr>
        <w:pStyle w:val="11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554608" w:history="1">
        <w:r w:rsidR="00E21EB7" w:rsidRPr="006265D4">
          <w:rPr>
            <w:rStyle w:val="aff"/>
            <w:noProof/>
          </w:rPr>
          <w:t>Введение</w:t>
        </w:r>
        <w:r w:rsidR="00E21EB7">
          <w:rPr>
            <w:noProof/>
            <w:webHidden/>
          </w:rPr>
          <w:tab/>
        </w:r>
        <w:r w:rsidR="00E21EB7">
          <w:rPr>
            <w:noProof/>
            <w:webHidden/>
          </w:rPr>
          <w:fldChar w:fldCharType="begin"/>
        </w:r>
        <w:r w:rsidR="00E21EB7">
          <w:rPr>
            <w:noProof/>
            <w:webHidden/>
          </w:rPr>
          <w:instrText xml:space="preserve"> PAGEREF _Toc57554608 \h </w:instrText>
        </w:r>
        <w:r w:rsidR="00E21EB7">
          <w:rPr>
            <w:noProof/>
            <w:webHidden/>
          </w:rPr>
        </w:r>
        <w:r w:rsidR="00E21EB7"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3</w:t>
        </w:r>
        <w:r w:rsidR="00E21EB7">
          <w:rPr>
            <w:noProof/>
            <w:webHidden/>
          </w:rPr>
          <w:fldChar w:fldCharType="end"/>
        </w:r>
      </w:hyperlink>
    </w:p>
    <w:p w:rsidR="00E21EB7" w:rsidRDefault="00E21EB7">
      <w:pPr>
        <w:pStyle w:val="11"/>
        <w:tabs>
          <w:tab w:val="left" w:pos="1200"/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7554609" w:history="1">
        <w:r w:rsidRPr="006265D4">
          <w:rPr>
            <w:rStyle w:val="aff"/>
            <w:noProof/>
          </w:rPr>
          <w:t>1.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11"/>
        <w:tabs>
          <w:tab w:val="left" w:pos="1200"/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7554610" w:history="1">
        <w:r w:rsidRPr="006265D4">
          <w:rPr>
            <w:rStyle w:val="aff"/>
            <w:noProof/>
          </w:rPr>
          <w:t>2.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11"/>
        <w:tabs>
          <w:tab w:val="left" w:pos="1200"/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7554611" w:history="1">
        <w:r w:rsidRPr="006265D4">
          <w:rPr>
            <w:rStyle w:val="aff"/>
            <w:noProof/>
          </w:rPr>
          <w:t>3.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23"/>
        <w:tabs>
          <w:tab w:val="left" w:pos="1680"/>
          <w:tab w:val="right" w:leader="dot" w:pos="9679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57554612" w:history="1">
        <w:r w:rsidRPr="006265D4">
          <w:rPr>
            <w:rStyle w:val="aff"/>
            <w:noProof/>
          </w:rPr>
          <w:t>3.1.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23"/>
        <w:tabs>
          <w:tab w:val="left" w:pos="1680"/>
          <w:tab w:val="right" w:leader="dot" w:pos="9679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57554613" w:history="1">
        <w:r w:rsidRPr="006265D4">
          <w:rPr>
            <w:rStyle w:val="aff"/>
            <w:noProof/>
          </w:rPr>
          <w:t>3.2.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554614" w:history="1">
        <w:r w:rsidRPr="006265D4">
          <w:rPr>
            <w:rStyle w:val="aff"/>
            <w:noProof/>
          </w:rPr>
          <w:t>3.2.1.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>Сплайн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554615" w:history="1">
        <w:r w:rsidRPr="006265D4">
          <w:rPr>
            <w:rStyle w:val="aff"/>
            <w:noProof/>
          </w:rPr>
          <w:t>3.2.2.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>Кубический сплайн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554616" w:history="1">
        <w:r w:rsidRPr="006265D4">
          <w:rPr>
            <w:rStyle w:val="aff"/>
            <w:noProof/>
          </w:rPr>
          <w:t>3.2.3.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>Система уравнений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554617" w:history="1">
        <w:r w:rsidRPr="006265D4">
          <w:rPr>
            <w:rStyle w:val="aff"/>
            <w:noProof/>
          </w:rPr>
          <w:t>3.2.4.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>Метод прогонки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554618" w:history="1">
        <w:r w:rsidRPr="006265D4">
          <w:rPr>
            <w:rStyle w:val="aff"/>
            <w:noProof/>
          </w:rPr>
          <w:t>3.2.5.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>Блок-схемы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23"/>
        <w:tabs>
          <w:tab w:val="left" w:pos="1680"/>
          <w:tab w:val="right" w:leader="dot" w:pos="9679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57554619" w:history="1">
        <w:r w:rsidRPr="006265D4">
          <w:rPr>
            <w:rStyle w:val="aff"/>
            <w:noProof/>
          </w:rPr>
          <w:t>3.3.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>Описание структур данных и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554620" w:history="1">
        <w:r w:rsidRPr="006265D4">
          <w:rPr>
            <w:rStyle w:val="aff"/>
            <w:noProof/>
            <w:lang w:val="en-US"/>
          </w:rPr>
          <w:t>3.3.1.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 xml:space="preserve">Класс </w:t>
        </w:r>
        <w:r w:rsidRPr="006265D4">
          <w:rPr>
            <w:rStyle w:val="aff"/>
            <w:noProof/>
            <w:lang w:val="en-US"/>
          </w:rPr>
          <w:t>MainWindow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554621" w:history="1">
        <w:r w:rsidRPr="006265D4">
          <w:rPr>
            <w:rStyle w:val="aff"/>
            <w:noProof/>
            <w:lang w:val="en-US"/>
          </w:rPr>
          <w:t>3.3.2.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 xml:space="preserve">Класс </w:t>
        </w:r>
        <w:r w:rsidRPr="006265D4">
          <w:rPr>
            <w:rStyle w:val="aff"/>
            <w:noProof/>
            <w:lang w:val="en-US"/>
          </w:rPr>
          <w:t>Spline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554622" w:history="1">
        <w:r w:rsidRPr="006265D4">
          <w:rPr>
            <w:rStyle w:val="aff"/>
            <w:noProof/>
            <w:lang w:val="en-US"/>
          </w:rPr>
          <w:t>3.3.3.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 xml:space="preserve">Класс </w:t>
        </w:r>
        <w:r w:rsidRPr="006265D4">
          <w:rPr>
            <w:rStyle w:val="aff"/>
            <w:noProof/>
            <w:lang w:val="en-US"/>
          </w:rPr>
          <w:t>SplineChart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554623" w:history="1">
        <w:r w:rsidRPr="006265D4">
          <w:rPr>
            <w:rStyle w:val="aff"/>
            <w:noProof/>
            <w:lang w:val="en-US"/>
          </w:rPr>
          <w:t>3.3.4.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 xml:space="preserve">Класс </w:t>
        </w:r>
        <w:r w:rsidRPr="006265D4">
          <w:rPr>
            <w:rStyle w:val="aff"/>
            <w:noProof/>
            <w:lang w:val="en-US"/>
          </w:rPr>
          <w:t>PointDialog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554624" w:history="1">
        <w:r w:rsidRPr="006265D4">
          <w:rPr>
            <w:rStyle w:val="aff"/>
            <w:noProof/>
            <w:lang w:val="en-US"/>
          </w:rPr>
          <w:t>3.3.5.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 xml:space="preserve">Класс </w:t>
        </w:r>
        <w:r w:rsidRPr="006265D4">
          <w:rPr>
            <w:rStyle w:val="aff"/>
            <w:noProof/>
            <w:lang w:val="en-US"/>
          </w:rPr>
          <w:t>LoadingDialog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554625" w:history="1">
        <w:r w:rsidRPr="006265D4">
          <w:rPr>
            <w:rStyle w:val="aff"/>
            <w:noProof/>
            <w:lang w:val="en-US"/>
          </w:rPr>
          <w:t>3.3.6.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 xml:space="preserve">Класс </w:t>
        </w:r>
        <w:r w:rsidRPr="006265D4">
          <w:rPr>
            <w:rStyle w:val="aff"/>
            <w:noProof/>
            <w:lang w:val="en-US"/>
          </w:rPr>
          <w:t>HelpDialog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554626" w:history="1">
        <w:r w:rsidRPr="006265D4">
          <w:rPr>
            <w:rStyle w:val="aff"/>
            <w:noProof/>
            <w:lang w:val="en-US"/>
          </w:rPr>
          <w:t>3.3.7.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 xml:space="preserve">Класс </w:t>
        </w:r>
        <w:r w:rsidRPr="006265D4">
          <w:rPr>
            <w:rStyle w:val="aff"/>
            <w:noProof/>
            <w:lang w:val="en-US"/>
          </w:rPr>
          <w:t>AboutDialog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57554627" w:history="1">
        <w:r w:rsidRPr="006265D4">
          <w:rPr>
            <w:rStyle w:val="aff"/>
            <w:noProof/>
          </w:rPr>
          <w:t>3.3.8.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6265D4">
          <w:rPr>
            <w:rStyle w:val="aff"/>
            <w:noProof/>
          </w:rPr>
          <w:t>Основная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11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7554628" w:history="1">
        <w:r w:rsidRPr="006265D4">
          <w:rPr>
            <w:rStyle w:val="af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21EB7" w:rsidRDefault="00E21EB7">
      <w:pPr>
        <w:pStyle w:val="11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7554629" w:history="1">
        <w:r w:rsidRPr="006265D4">
          <w:rPr>
            <w:rStyle w:val="aff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AB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01EAF" w:rsidRDefault="0066455D">
      <w:pPr>
        <w:spacing w:after="200" w:line="276" w:lineRule="auto"/>
        <w:ind w:firstLine="0"/>
        <w:jc w:val="left"/>
      </w:pPr>
      <w:r>
        <w:fldChar w:fldCharType="end"/>
      </w:r>
      <w:r w:rsidR="00801EAF">
        <w:br w:type="page"/>
      </w:r>
    </w:p>
    <w:p w:rsidR="00801EAF" w:rsidRDefault="00801EAF" w:rsidP="00EB35EB">
      <w:pPr>
        <w:pStyle w:val="1"/>
        <w:numPr>
          <w:ilvl w:val="0"/>
          <w:numId w:val="0"/>
        </w:numPr>
        <w:ind w:left="1418" w:hanging="709"/>
      </w:pPr>
      <w:bookmarkStart w:id="0" w:name="_Toc57554608"/>
      <w:r>
        <w:lastRenderedPageBreak/>
        <w:t>Введение</w:t>
      </w:r>
      <w:bookmarkEnd w:id="0"/>
    </w:p>
    <w:p w:rsidR="004B765A" w:rsidRDefault="004B765A" w:rsidP="004B765A">
      <w:r>
        <w:t>В повседневной жизни человеку постоянно приходится сталкиваться с различными процессами или изменяющимися объектами. Состояния таких объектов иногда необходимо математически описать, и сделать это можно с помощью функций. Но за реальными процессами невозможно следить непрерывно, поэтому состояния фиксируются с определенными интервалами. В то же время может потребоваться смоделировать поведение объекта непрерывно.</w:t>
      </w:r>
    </w:p>
    <w:p w:rsidR="004B765A" w:rsidRPr="00BE1C16" w:rsidRDefault="004B765A" w:rsidP="004B765A">
      <w:r>
        <w:t>Способы решения этой задачи предлагает вычислительная математика, п</w:t>
      </w:r>
      <w:r w:rsidRPr="00BE1C16">
        <w:t xml:space="preserve">редметом изучения </w:t>
      </w:r>
      <w:r>
        <w:t>которой</w:t>
      </w:r>
      <w:r w:rsidRPr="00BE1C16">
        <w:t xml:space="preserve"> являются численные методы решения задач математического анализа. Главным разделом вычислительной математики является реализация численных методов на ЭВМ, то есть составление программы для требуемого алгоритма и решения с ее помощью конкретной задачи.</w:t>
      </w:r>
    </w:p>
    <w:p w:rsidR="004B765A" w:rsidRPr="00BE1C16" w:rsidRDefault="004B765A" w:rsidP="004B765A">
      <w:r w:rsidRPr="00BE1C16">
        <w:t>Данная работа направлена на изучение методов вычисления и построения кубических сплайнов по заданным точкам. Основной учебной целью работы является практическое освоение вычислительных методов. В ходе выполнения разрабатывается общая форма представления кубического сплайна,</w:t>
      </w:r>
      <w:r>
        <w:t xml:space="preserve"> программная реализация метода прогонки,</w:t>
      </w:r>
      <w:r w:rsidRPr="00BE1C16">
        <w:t xml:space="preserve"> разрабатываю</w:t>
      </w:r>
      <w:r>
        <w:t>тся программы работы с</w:t>
      </w:r>
      <w:r w:rsidRPr="00BE1C16">
        <w:t xml:space="preserve"> подобными структурами, которые могут быть использованы и в других областях приложений.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1" w:name="_Toc57554609"/>
      <w:r>
        <w:lastRenderedPageBreak/>
        <w:t>Постановка задачи</w:t>
      </w:r>
      <w:bookmarkEnd w:id="1"/>
    </w:p>
    <w:p w:rsidR="00801EAF" w:rsidRDefault="00801EAF" w:rsidP="00801EAF">
      <w:r w:rsidRPr="0083547B">
        <w:rPr>
          <w:b/>
        </w:rPr>
        <w:t>Задача:</w:t>
      </w:r>
      <w:r w:rsidR="0083547B">
        <w:t xml:space="preserve"> разработать и реализовать </w:t>
      </w:r>
      <w:r w:rsidR="00C631FD">
        <w:t xml:space="preserve">приложение, </w:t>
      </w:r>
      <w:r w:rsidR="001B3176">
        <w:t>выполняющее построение приближения (интерполирование) функции кубическими многочленами.</w:t>
      </w:r>
    </w:p>
    <w:p w:rsidR="00801EAF" w:rsidRDefault="00801EAF" w:rsidP="00801EAF">
      <w:r w:rsidRPr="0083547B">
        <w:rPr>
          <w:b/>
        </w:rPr>
        <w:t>Входные данные:</w:t>
      </w:r>
      <w:r w:rsidR="0083547B">
        <w:t xml:space="preserve"> </w:t>
      </w:r>
      <w:r w:rsidR="001B3176">
        <w:t>точки интерполируемой функции.</w:t>
      </w:r>
    </w:p>
    <w:p w:rsidR="00801EAF" w:rsidRDefault="00801EAF" w:rsidP="00801EAF">
      <w:r w:rsidRPr="0083547B">
        <w:rPr>
          <w:b/>
        </w:rPr>
        <w:t>Выходные данные:</w:t>
      </w:r>
      <w:r w:rsidR="0083547B">
        <w:t xml:space="preserve"> </w:t>
      </w:r>
      <w:r w:rsidR="001B3176">
        <w:t>изображение графика интерполированной функции</w:t>
      </w:r>
      <w:r w:rsidR="0083547B">
        <w:t>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2" w:name="_Toc57554610"/>
      <w:r>
        <w:lastRenderedPageBreak/>
        <w:t>Руководство пользователя</w:t>
      </w:r>
      <w:bookmarkEnd w:id="2"/>
    </w:p>
    <w:p w:rsidR="00801EAF" w:rsidRDefault="0083547B" w:rsidP="0083547B">
      <w:r>
        <w:t xml:space="preserve">В данном руководстве содержатся пошаговые инструкции по работе </w:t>
      </w:r>
      <w:r w:rsidR="00485FBD">
        <w:t xml:space="preserve">с программой, для того чтобы вы могли как можно быстрее приступить к использованию </w:t>
      </w:r>
      <w:r w:rsidR="00983A89">
        <w:t>приложения</w:t>
      </w:r>
      <w:r w:rsidR="00485FBD">
        <w:t>.</w:t>
      </w:r>
    </w:p>
    <w:p w:rsidR="00F55ADC" w:rsidRPr="00F55ADC" w:rsidRDefault="0083547B" w:rsidP="00447C87">
      <w:pPr>
        <w:pStyle w:val="a1"/>
        <w:ind w:left="709" w:hanging="709"/>
      </w:pPr>
      <w:r>
        <w:t xml:space="preserve">Запустите файл </w:t>
      </w:r>
      <w:r w:rsidR="00D67BCF" w:rsidRPr="00D67BCF">
        <w:rPr>
          <w:b/>
        </w:rPr>
        <w:t>01_</w:t>
      </w:r>
      <w:r w:rsidR="00D67BCF">
        <w:rPr>
          <w:b/>
          <w:lang w:val="en-US"/>
        </w:rPr>
        <w:t>spline</w:t>
      </w:r>
      <w:r w:rsidRPr="00485FBD">
        <w:rPr>
          <w:b/>
        </w:rPr>
        <w:t>.</w:t>
      </w:r>
      <w:r w:rsidRPr="00485FBD">
        <w:rPr>
          <w:b/>
          <w:lang w:val="en-US"/>
        </w:rPr>
        <w:t>exe</w:t>
      </w:r>
      <w:r w:rsidRPr="0083547B">
        <w:t xml:space="preserve"> </w:t>
      </w:r>
      <w:r>
        <w:t>из папки с программой.</w:t>
      </w:r>
      <w:r w:rsidRPr="0083547B">
        <w:t xml:space="preserve"> </w:t>
      </w:r>
      <w:r>
        <w:t xml:space="preserve">Перед вами отобразится </w:t>
      </w:r>
      <w:r w:rsidR="00D67BCF">
        <w:t xml:space="preserve">основное окно программы. Ознакомьтесь с пунктами меню </w:t>
      </w:r>
      <w:r w:rsidR="00344751" w:rsidRPr="00344751">
        <w:t>“</w:t>
      </w:r>
      <w:r w:rsidR="00344751">
        <w:rPr>
          <w:lang w:val="en-US"/>
        </w:rPr>
        <w:t>Help</w:t>
      </w:r>
      <w:r w:rsidR="00344751" w:rsidRPr="00344751">
        <w:t xml:space="preserve">” </w:t>
      </w:r>
      <w:r w:rsidR="00344751">
        <w:t xml:space="preserve">и </w:t>
      </w:r>
      <w:r w:rsidR="00344751" w:rsidRPr="00344751">
        <w:t>“</w:t>
      </w:r>
      <w:r w:rsidR="00344751">
        <w:rPr>
          <w:lang w:val="en-US"/>
        </w:rPr>
        <w:t>About</w:t>
      </w:r>
      <w:r w:rsidR="00344751" w:rsidRPr="00344751">
        <w:t xml:space="preserve">” </w:t>
      </w:r>
      <w:r w:rsidR="00D67BCF">
        <w:t>в верхней части окна, чтобы узнать о возможностях</w:t>
      </w:r>
      <w:r w:rsidR="00344751" w:rsidRPr="00344751">
        <w:t xml:space="preserve"> </w:t>
      </w:r>
      <w:r w:rsidR="00344751">
        <w:t>и разработчиках</w:t>
      </w:r>
      <w:r w:rsidR="00D67BCF">
        <w:t xml:space="preserve"> программы.</w:t>
      </w:r>
      <w:r w:rsidR="00F55ADC" w:rsidRPr="00F55ADC">
        <w:rPr>
          <w:noProof/>
          <w:lang w:eastAsia="ru-RU"/>
        </w:rPr>
        <w:t xml:space="preserve"> </w:t>
      </w:r>
    </w:p>
    <w:p w:rsidR="0083547B" w:rsidRDefault="00D67BCF" w:rsidP="00F55ADC">
      <w:pPr>
        <w:pStyle w:val="afc"/>
        <w:rPr>
          <w:lang w:val="en-US"/>
        </w:rPr>
      </w:pPr>
      <w:r w:rsidRPr="00D67BCF">
        <w:drawing>
          <wp:inline distT="0" distB="0" distL="0" distR="0" wp14:anchorId="0AE50795" wp14:editId="44CA0BEB">
            <wp:extent cx="5277587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Pr="00F55ADC" w:rsidRDefault="00F55ADC" w:rsidP="000B60FE">
      <w:pPr>
        <w:pStyle w:val="a"/>
        <w:rPr>
          <w:lang w:val="en-US"/>
        </w:rPr>
      </w:pPr>
      <w:r>
        <w:t>Программа после запуска.</w:t>
      </w:r>
    </w:p>
    <w:p w:rsidR="00485FBD" w:rsidRDefault="00D67BCF" w:rsidP="00E80D92">
      <w:pPr>
        <w:pStyle w:val="af"/>
        <w:numPr>
          <w:ilvl w:val="0"/>
          <w:numId w:val="4"/>
        </w:numPr>
        <w:ind w:left="709" w:hanging="709"/>
      </w:pPr>
      <w:r>
        <w:t xml:space="preserve">Нажмите </w:t>
      </w:r>
      <w:r w:rsidRPr="00D67BCF">
        <w:t>“</w:t>
      </w:r>
      <w:r>
        <w:rPr>
          <w:lang w:val="en-US"/>
        </w:rPr>
        <w:t>Add</w:t>
      </w:r>
      <w:r w:rsidRPr="00D67BCF">
        <w:t xml:space="preserve"> </w:t>
      </w:r>
      <w:r w:rsidR="00D94A58">
        <w:rPr>
          <w:lang w:val="en-US"/>
        </w:rPr>
        <w:t>a</w:t>
      </w:r>
      <w:r w:rsidR="00D94A58" w:rsidRPr="00604A7F">
        <w:t xml:space="preserve"> </w:t>
      </w:r>
      <w:r>
        <w:rPr>
          <w:lang w:val="en-US"/>
        </w:rPr>
        <w:t>point</w:t>
      </w:r>
      <w:r w:rsidRPr="00D67BCF">
        <w:t xml:space="preserve">”, </w:t>
      </w:r>
      <w:r>
        <w:t xml:space="preserve">чтобы вызвать окно добавления точки. Введите координаты и нажмите </w:t>
      </w:r>
      <w:r w:rsidRPr="00D67BCF">
        <w:t>“</w:t>
      </w:r>
      <w:r>
        <w:rPr>
          <w:lang w:val="en-US"/>
        </w:rPr>
        <w:t>OK</w:t>
      </w:r>
      <w:r w:rsidRPr="00D67BCF">
        <w:t xml:space="preserve">”. </w:t>
      </w:r>
      <w:r>
        <w:t>В случае неверного ввода вы увидите сообщение об ошибке.</w:t>
      </w:r>
    </w:p>
    <w:p w:rsidR="00D67BCF" w:rsidRDefault="00D67BCF" w:rsidP="00D67BCF">
      <w:pPr>
        <w:pStyle w:val="afc"/>
        <w:jc w:val="both"/>
        <w:sectPr w:rsidR="00D67BCF" w:rsidSect="008D0354">
          <w:footerReference w:type="default" r:id="rId9"/>
          <w:pgSz w:w="12240" w:h="15840"/>
          <w:pgMar w:top="1134" w:right="850" w:bottom="1134" w:left="1701" w:header="720" w:footer="720" w:gutter="0"/>
          <w:cols w:space="720"/>
          <w:titlePg/>
          <w:docGrid w:linePitch="326"/>
        </w:sectPr>
      </w:pPr>
    </w:p>
    <w:p w:rsidR="00D67BCF" w:rsidRPr="00F344EE" w:rsidRDefault="00D67BCF" w:rsidP="00D67BCF">
      <w:pPr>
        <w:pStyle w:val="afc"/>
        <w:jc w:val="both"/>
      </w:pPr>
      <w:r w:rsidRPr="00D67BCF">
        <w:lastRenderedPageBreak/>
        <w:drawing>
          <wp:inline distT="0" distB="0" distL="0" distR="0" wp14:anchorId="45C3EC6D" wp14:editId="0851E153">
            <wp:extent cx="3001010" cy="1216660"/>
            <wp:effectExtent l="0" t="0" r="889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CF" w:rsidRPr="00F55ADC" w:rsidRDefault="00D67BCF" w:rsidP="00D67BCF">
      <w:pPr>
        <w:pStyle w:val="a"/>
      </w:pPr>
      <w:r>
        <w:t>Окно добавления точки.</w:t>
      </w:r>
    </w:p>
    <w:p w:rsidR="00D67BCF" w:rsidRPr="00F344EE" w:rsidRDefault="00D67BCF" w:rsidP="00D67BCF">
      <w:pPr>
        <w:pStyle w:val="afc"/>
        <w:jc w:val="both"/>
      </w:pPr>
    </w:p>
    <w:p w:rsidR="00D67BCF" w:rsidRPr="00F344EE" w:rsidRDefault="00D67BCF" w:rsidP="00D67BCF">
      <w:pPr>
        <w:pStyle w:val="afc"/>
        <w:jc w:val="both"/>
      </w:pPr>
      <w:r w:rsidRPr="00D67BCF">
        <w:drawing>
          <wp:inline distT="0" distB="0" distL="0" distR="0" wp14:anchorId="483DEAD1" wp14:editId="0A664093">
            <wp:extent cx="3001010" cy="9347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CF" w:rsidRPr="00F55ADC" w:rsidRDefault="00D67BCF" w:rsidP="00D67BCF">
      <w:pPr>
        <w:pStyle w:val="a"/>
        <w:jc w:val="both"/>
      </w:pPr>
      <w:r>
        <w:t>Сообщение об ошибке.</w:t>
      </w:r>
    </w:p>
    <w:p w:rsidR="00D67BCF" w:rsidRDefault="00D67BCF" w:rsidP="00D67BCF">
      <w:pPr>
        <w:pStyle w:val="af"/>
        <w:ind w:left="709" w:firstLine="0"/>
        <w:sectPr w:rsidR="00D67BCF" w:rsidSect="00D67BCF">
          <w:type w:val="continuous"/>
          <w:pgSz w:w="12240" w:h="15840"/>
          <w:pgMar w:top="1134" w:right="850" w:bottom="1134" w:left="1701" w:header="720" w:footer="720" w:gutter="0"/>
          <w:cols w:num="2" w:space="720"/>
          <w:titlePg/>
          <w:docGrid w:linePitch="326"/>
        </w:sectPr>
      </w:pPr>
    </w:p>
    <w:p w:rsidR="00D67BCF" w:rsidRDefault="00D67BCF" w:rsidP="00D67BCF">
      <w:pPr>
        <w:pStyle w:val="af"/>
        <w:ind w:left="709" w:firstLine="0"/>
      </w:pPr>
    </w:p>
    <w:p w:rsidR="00D67BCF" w:rsidRDefault="00D67BCF" w:rsidP="004839BA">
      <w:pPr>
        <w:pStyle w:val="af"/>
        <w:numPr>
          <w:ilvl w:val="0"/>
          <w:numId w:val="4"/>
        </w:numPr>
        <w:ind w:left="709" w:hanging="709"/>
      </w:pPr>
      <w:r>
        <w:lastRenderedPageBreak/>
        <w:t xml:space="preserve">Повторите процедуру ввода координат точек необходимое количество раз. По мере добавления точки будут отображаться на полотне. Как только их число превысит </w:t>
      </w:r>
      <w:r w:rsidR="008B422E">
        <w:t>1</w:t>
      </w:r>
      <w:r>
        <w:t>, программа автоматически будет перестраивать график интерполированной функции при каждом добавлении точки.</w:t>
      </w:r>
    </w:p>
    <w:p w:rsidR="00D67BCF" w:rsidRPr="00D67BCF" w:rsidRDefault="00D67BCF" w:rsidP="00D67BCF">
      <w:pPr>
        <w:pStyle w:val="a"/>
        <w:numPr>
          <w:ilvl w:val="0"/>
          <w:numId w:val="0"/>
        </w:numPr>
      </w:pPr>
      <w:r w:rsidRPr="00D67BCF">
        <w:drawing>
          <wp:inline distT="0" distB="0" distL="0" distR="0" wp14:anchorId="548C7756" wp14:editId="2BCAF130">
            <wp:extent cx="4914900" cy="34865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617" cy="34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CF" w:rsidRDefault="00D67BCF" w:rsidP="00D67BCF">
      <w:pPr>
        <w:pStyle w:val="a"/>
      </w:pPr>
      <w:r>
        <w:t>Пример построенного сплайна.</w:t>
      </w:r>
    </w:p>
    <w:p w:rsidR="00D67BCF" w:rsidRDefault="00D67BCF" w:rsidP="00E80D92">
      <w:pPr>
        <w:pStyle w:val="af"/>
        <w:numPr>
          <w:ilvl w:val="0"/>
          <w:numId w:val="4"/>
        </w:numPr>
        <w:ind w:left="709" w:hanging="709"/>
      </w:pPr>
      <w:r>
        <w:t xml:space="preserve">Чтобы отобразить координаты точек, наведите курсор мыши на любую из точек. Чтобы проследить координаты на </w:t>
      </w:r>
      <w:r w:rsidR="00E91188">
        <w:t>линии графика, наведите курсор мыши на график, и его координаты отобразятся в нижней части окна.</w:t>
      </w:r>
    </w:p>
    <w:p w:rsidR="00B90914" w:rsidRPr="00D67BCF" w:rsidRDefault="00D67BCF" w:rsidP="00E80D92">
      <w:pPr>
        <w:pStyle w:val="af"/>
        <w:numPr>
          <w:ilvl w:val="0"/>
          <w:numId w:val="4"/>
        </w:numPr>
        <w:ind w:left="709" w:hanging="709"/>
      </w:pPr>
      <w:r>
        <w:t xml:space="preserve">Чтобы очистить полотно и начать заново, нажмите </w:t>
      </w:r>
      <w:r w:rsidRPr="00D67BCF">
        <w:t>“</w:t>
      </w:r>
      <w:r>
        <w:rPr>
          <w:lang w:val="en-US"/>
        </w:rPr>
        <w:t>Clear</w:t>
      </w:r>
      <w:r w:rsidRPr="00D67BCF">
        <w:t xml:space="preserve"> </w:t>
      </w:r>
      <w:r>
        <w:rPr>
          <w:lang w:val="en-US"/>
        </w:rPr>
        <w:t>canvas</w:t>
      </w:r>
      <w:r w:rsidRPr="00D67BCF">
        <w:t>”.</w:t>
      </w:r>
    </w:p>
    <w:p w:rsidR="00D67BCF" w:rsidRPr="00F55ADC" w:rsidRDefault="00D67BCF" w:rsidP="00E80D92">
      <w:pPr>
        <w:pStyle w:val="af"/>
        <w:numPr>
          <w:ilvl w:val="0"/>
          <w:numId w:val="4"/>
        </w:numPr>
        <w:ind w:left="709" w:hanging="709"/>
      </w:pPr>
      <w:r>
        <w:t>По завершении работы с программой нажмите крестик в правом верхнем углу окна.</w:t>
      </w:r>
    </w:p>
    <w:p w:rsidR="00D67BCF" w:rsidRDefault="00D67BCF" w:rsidP="00D67BCF">
      <w:pPr>
        <w:pStyle w:val="a"/>
        <w:numPr>
          <w:ilvl w:val="0"/>
          <w:numId w:val="0"/>
        </w:numPr>
        <w:ind w:left="720"/>
        <w:jc w:val="both"/>
      </w:pPr>
    </w:p>
    <w:p w:rsidR="00E87950" w:rsidRDefault="00E87950" w:rsidP="00F55ADC">
      <w:pPr>
        <w:pStyle w:val="afc"/>
      </w:pPr>
    </w:p>
    <w:p w:rsidR="00EF76F6" w:rsidRPr="00EF76F6" w:rsidRDefault="00EF76F6" w:rsidP="000B60FE">
      <w:pPr>
        <w:pStyle w:val="a"/>
        <w:numPr>
          <w:ilvl w:val="0"/>
          <w:numId w:val="0"/>
        </w:numPr>
        <w:ind w:left="720"/>
        <w:sectPr w:rsidR="00EF76F6" w:rsidRPr="00EF76F6" w:rsidSect="00D67BCF">
          <w:type w:val="continuous"/>
          <w:pgSz w:w="12240" w:h="15840"/>
          <w:pgMar w:top="1134" w:right="850" w:bottom="1134" w:left="1701" w:header="720" w:footer="720" w:gutter="0"/>
          <w:cols w:space="720"/>
          <w:titlePg/>
          <w:docGrid w:linePitch="326"/>
        </w:sectPr>
      </w:pPr>
    </w:p>
    <w:p w:rsidR="00E87950" w:rsidRDefault="00E87950" w:rsidP="00D67BCF">
      <w:pPr>
        <w:pStyle w:val="a"/>
        <w:numPr>
          <w:ilvl w:val="0"/>
          <w:numId w:val="0"/>
        </w:numPr>
        <w:jc w:val="both"/>
        <w:sectPr w:rsidR="00E87950" w:rsidSect="003D07C2">
          <w:type w:val="continuous"/>
          <w:pgSz w:w="12240" w:h="15840"/>
          <w:pgMar w:top="1134" w:right="850" w:bottom="1134" w:left="1701" w:header="720" w:footer="720" w:gutter="0"/>
          <w:cols w:num="2" w:space="237"/>
          <w:titlePg/>
          <w:docGrid w:linePitch="326"/>
        </w:sectPr>
      </w:pPr>
    </w:p>
    <w:p w:rsidR="00E87950" w:rsidRDefault="00E87950" w:rsidP="006C7203">
      <w:pPr>
        <w:pStyle w:val="a"/>
        <w:numPr>
          <w:ilvl w:val="0"/>
          <w:numId w:val="0"/>
        </w:numPr>
        <w:jc w:val="both"/>
      </w:pPr>
    </w:p>
    <w:p w:rsidR="00801EAF" w:rsidRDefault="00801EAF" w:rsidP="006C7203">
      <w:pPr>
        <w:pStyle w:val="1"/>
      </w:pPr>
      <w:r>
        <w:br w:type="page"/>
      </w:r>
      <w:bookmarkStart w:id="3" w:name="_Toc57554611"/>
      <w:r w:rsidRPr="00801EAF">
        <w:lastRenderedPageBreak/>
        <w:t>Руководство</w:t>
      </w:r>
      <w:r>
        <w:t xml:space="preserve"> программиста</w:t>
      </w:r>
      <w:bookmarkEnd w:id="3"/>
    </w:p>
    <w:p w:rsidR="00801EAF" w:rsidRDefault="00A12651" w:rsidP="00801EAF">
      <w:pPr>
        <w:pStyle w:val="2"/>
      </w:pPr>
      <w:bookmarkStart w:id="4" w:name="_Toc57554612"/>
      <w:r>
        <w:t>Структура программы</w:t>
      </w:r>
      <w:bookmarkEnd w:id="4"/>
    </w:p>
    <w:p w:rsidR="00CC633F" w:rsidRPr="00CC633F" w:rsidRDefault="00CC633F" w:rsidP="00CC633F">
      <w:r>
        <w:t xml:space="preserve">Исходный код программы содержится в следующих </w:t>
      </w:r>
      <w:r w:rsidR="001B3176">
        <w:t>модулях</w:t>
      </w:r>
      <w:r>
        <w:t>:</w:t>
      </w:r>
    </w:p>
    <w:p w:rsidR="00A12651" w:rsidRPr="001B3176" w:rsidRDefault="001B3176" w:rsidP="00E80D92">
      <w:pPr>
        <w:pStyle w:val="a1"/>
        <w:numPr>
          <w:ilvl w:val="0"/>
          <w:numId w:val="5"/>
        </w:numPr>
        <w:ind w:left="709"/>
      </w:pPr>
      <w:r>
        <w:rPr>
          <w:b/>
          <w:lang w:val="en-US"/>
        </w:rPr>
        <w:t>Main</w:t>
      </w:r>
      <w:r>
        <w:rPr>
          <w:b/>
        </w:rPr>
        <w:t xml:space="preserve"> </w:t>
      </w:r>
      <w:r w:rsidRPr="001B3176">
        <w:t xml:space="preserve">(включает в себя файл </w:t>
      </w:r>
      <w:r w:rsidRPr="001B3176">
        <w:rPr>
          <w:lang w:val="en-US"/>
        </w:rPr>
        <w:t>main</w:t>
      </w:r>
      <w:r w:rsidR="00CC633F" w:rsidRPr="001B3176">
        <w:t>.</w:t>
      </w:r>
      <w:proofErr w:type="spellStart"/>
      <w:r w:rsidR="00CC633F" w:rsidRPr="001B3176">
        <w:t>cpp</w:t>
      </w:r>
      <w:proofErr w:type="spellEnd"/>
      <w:r w:rsidRPr="001B3176">
        <w:t>)</w:t>
      </w:r>
      <w:r w:rsidR="00CC633F" w:rsidRPr="001B3176">
        <w:t xml:space="preserve"> – основной модуль (</w:t>
      </w:r>
      <w:r w:rsidRPr="001B3176">
        <w:t>точка входа, использующая модули ниже).</w:t>
      </w:r>
    </w:p>
    <w:p w:rsidR="001B3176" w:rsidRPr="001B3176" w:rsidRDefault="001B3176" w:rsidP="00E80D92">
      <w:pPr>
        <w:pStyle w:val="a1"/>
        <w:numPr>
          <w:ilvl w:val="0"/>
          <w:numId w:val="5"/>
        </w:numPr>
        <w:ind w:left="709"/>
      </w:pPr>
      <w:proofErr w:type="spellStart"/>
      <w:r>
        <w:rPr>
          <w:b/>
          <w:lang w:val="en-US"/>
        </w:rPr>
        <w:t>MainWindow</w:t>
      </w:r>
      <w:proofErr w:type="spellEnd"/>
      <w:r w:rsidRPr="001B3176">
        <w:t xml:space="preserve"> (включает в себя файлы </w:t>
      </w:r>
      <w:proofErr w:type="spellStart"/>
      <w:r w:rsidRPr="001B3176">
        <w:rPr>
          <w:lang w:val="en-US"/>
        </w:rPr>
        <w:t>mainwindow</w:t>
      </w:r>
      <w:proofErr w:type="spellEnd"/>
      <w:r w:rsidRPr="001B3176">
        <w:t>.</w:t>
      </w:r>
      <w:r w:rsidRPr="001B3176">
        <w:rPr>
          <w:lang w:val="en-US"/>
        </w:rPr>
        <w:t>h</w:t>
      </w:r>
      <w:r w:rsidR="007D516D">
        <w:t>,</w:t>
      </w:r>
      <w:r w:rsidRPr="001B3176">
        <w:t xml:space="preserve"> </w:t>
      </w:r>
      <w:proofErr w:type="spellStart"/>
      <w:r w:rsidRPr="001B3176">
        <w:rPr>
          <w:lang w:val="en-US"/>
        </w:rPr>
        <w:t>mainwindow</w:t>
      </w:r>
      <w:proofErr w:type="spellEnd"/>
      <w:r w:rsidRPr="001B3176">
        <w:t>.</w:t>
      </w:r>
      <w:proofErr w:type="spellStart"/>
      <w:r w:rsidRPr="001B3176">
        <w:t>cpp</w:t>
      </w:r>
      <w:proofErr w:type="spellEnd"/>
      <w:r w:rsidR="007D516D">
        <w:t xml:space="preserve">, </w:t>
      </w:r>
      <w:proofErr w:type="spellStart"/>
      <w:r w:rsidR="007D516D">
        <w:rPr>
          <w:lang w:val="en-US"/>
        </w:rPr>
        <w:t>mainwindow</w:t>
      </w:r>
      <w:proofErr w:type="spellEnd"/>
      <w:r w:rsidR="007D516D" w:rsidRPr="007D516D">
        <w:t>.</w:t>
      </w:r>
      <w:proofErr w:type="spellStart"/>
      <w:r w:rsidR="007D516D">
        <w:rPr>
          <w:lang w:val="en-US"/>
        </w:rPr>
        <w:t>ui</w:t>
      </w:r>
      <w:proofErr w:type="spellEnd"/>
      <w:r w:rsidRPr="001B3176">
        <w:t xml:space="preserve">) – </w:t>
      </w:r>
      <w:r>
        <w:t>модуль Основное окно (содержит объявление и реализацию класса, отвечающего за основное окно программы).</w:t>
      </w:r>
    </w:p>
    <w:p w:rsidR="001B3176" w:rsidRPr="001B3176" w:rsidRDefault="001B3176" w:rsidP="00E80D92">
      <w:pPr>
        <w:pStyle w:val="a1"/>
        <w:numPr>
          <w:ilvl w:val="0"/>
          <w:numId w:val="5"/>
        </w:numPr>
        <w:ind w:left="709"/>
      </w:pPr>
      <w:r>
        <w:rPr>
          <w:b/>
          <w:lang w:val="en-US"/>
        </w:rPr>
        <w:t>Spline</w:t>
      </w:r>
      <w:r w:rsidRPr="001B3176">
        <w:t xml:space="preserve"> (включает в себя файлы </w:t>
      </w:r>
      <w:r>
        <w:rPr>
          <w:lang w:val="en-US"/>
        </w:rPr>
        <w:t>spline</w:t>
      </w:r>
      <w:r w:rsidRPr="001B3176">
        <w:t>.</w:t>
      </w:r>
      <w:r w:rsidRPr="001B3176">
        <w:rPr>
          <w:lang w:val="en-US"/>
        </w:rPr>
        <w:t>h</w:t>
      </w:r>
      <w:r w:rsidRPr="001B3176">
        <w:t xml:space="preserve"> и </w:t>
      </w:r>
      <w:r>
        <w:rPr>
          <w:lang w:val="en-US"/>
        </w:rPr>
        <w:t>spline</w:t>
      </w:r>
      <w:r w:rsidRPr="001B3176">
        <w:t>.</w:t>
      </w:r>
      <w:proofErr w:type="spellStart"/>
      <w:r w:rsidRPr="001B3176">
        <w:t>cpp</w:t>
      </w:r>
      <w:proofErr w:type="spellEnd"/>
      <w:r w:rsidRPr="001B3176">
        <w:t xml:space="preserve">) – </w:t>
      </w:r>
      <w:r>
        <w:t>модуль Сплайн (содержит объявление и реализацию класса, хранящего координаты точек и вычисляющего мета-данные, необходимые для построения графика)</w:t>
      </w:r>
      <w:r w:rsidRPr="001B3176">
        <w:t>.</w:t>
      </w:r>
    </w:p>
    <w:p w:rsidR="001B3176" w:rsidRDefault="001B3176" w:rsidP="00E80D92">
      <w:pPr>
        <w:pStyle w:val="a1"/>
        <w:numPr>
          <w:ilvl w:val="0"/>
          <w:numId w:val="5"/>
        </w:numPr>
        <w:ind w:left="709"/>
      </w:pPr>
      <w:proofErr w:type="spellStart"/>
      <w:r>
        <w:rPr>
          <w:b/>
          <w:lang w:val="en-US"/>
        </w:rPr>
        <w:t>SplineChart</w:t>
      </w:r>
      <w:proofErr w:type="spellEnd"/>
      <w:r w:rsidRPr="001B3176">
        <w:t xml:space="preserve"> (включает в себя файлы </w:t>
      </w:r>
      <w:proofErr w:type="spellStart"/>
      <w:r>
        <w:rPr>
          <w:lang w:val="en-US"/>
        </w:rPr>
        <w:t>splinechart</w:t>
      </w:r>
      <w:proofErr w:type="spellEnd"/>
      <w:r w:rsidRPr="001B3176">
        <w:t>.</w:t>
      </w:r>
      <w:r w:rsidRPr="001B3176">
        <w:rPr>
          <w:lang w:val="en-US"/>
        </w:rPr>
        <w:t>h</w:t>
      </w:r>
      <w:r w:rsidRPr="001B3176">
        <w:t xml:space="preserve"> и </w:t>
      </w:r>
      <w:proofErr w:type="spellStart"/>
      <w:r>
        <w:rPr>
          <w:lang w:val="en-US"/>
        </w:rPr>
        <w:t>splinechart</w:t>
      </w:r>
      <w:proofErr w:type="spellEnd"/>
      <w:r w:rsidRPr="001B3176">
        <w:t>.</w:t>
      </w:r>
      <w:proofErr w:type="spellStart"/>
      <w:r w:rsidRPr="001B3176">
        <w:t>cpp</w:t>
      </w:r>
      <w:proofErr w:type="spellEnd"/>
      <w:r w:rsidRPr="001B3176">
        <w:t xml:space="preserve">) – </w:t>
      </w:r>
      <w:r>
        <w:t>модуль График (содержит объявление и реализацию класса, выполняющего построение графика и размещение координатных осей, точек и сетки).</w:t>
      </w:r>
    </w:p>
    <w:p w:rsidR="001B3176" w:rsidRPr="001B3176" w:rsidRDefault="001B3176" w:rsidP="00E80D92">
      <w:pPr>
        <w:pStyle w:val="a1"/>
        <w:numPr>
          <w:ilvl w:val="0"/>
          <w:numId w:val="5"/>
        </w:numPr>
        <w:ind w:left="709"/>
      </w:pPr>
      <w:proofErr w:type="spellStart"/>
      <w:r>
        <w:rPr>
          <w:b/>
          <w:lang w:val="en-US"/>
        </w:rPr>
        <w:t>PointDialog</w:t>
      </w:r>
      <w:proofErr w:type="spellEnd"/>
      <w:r w:rsidRPr="001B3176">
        <w:t xml:space="preserve"> (включает в себя файлы </w:t>
      </w:r>
      <w:proofErr w:type="spellStart"/>
      <w:r>
        <w:rPr>
          <w:lang w:val="en-US"/>
        </w:rPr>
        <w:t>pointdialog</w:t>
      </w:r>
      <w:proofErr w:type="spellEnd"/>
      <w:r w:rsidRPr="001B3176">
        <w:t>.</w:t>
      </w:r>
      <w:r w:rsidRPr="001B3176">
        <w:rPr>
          <w:lang w:val="en-US"/>
        </w:rPr>
        <w:t>h</w:t>
      </w:r>
      <w:r w:rsidR="007D516D">
        <w:t xml:space="preserve">, </w:t>
      </w:r>
      <w:proofErr w:type="spellStart"/>
      <w:r>
        <w:rPr>
          <w:lang w:val="en-US"/>
        </w:rPr>
        <w:t>pointdialog</w:t>
      </w:r>
      <w:proofErr w:type="spellEnd"/>
      <w:r w:rsidRPr="001B3176">
        <w:t>.</w:t>
      </w:r>
      <w:proofErr w:type="spellStart"/>
      <w:r w:rsidRPr="001B3176">
        <w:t>cpp</w:t>
      </w:r>
      <w:proofErr w:type="spellEnd"/>
      <w:r w:rsidR="007D516D" w:rsidRPr="007D516D">
        <w:t xml:space="preserve">, </w:t>
      </w:r>
      <w:proofErr w:type="spellStart"/>
      <w:r w:rsidR="007D516D">
        <w:rPr>
          <w:lang w:val="en-US"/>
        </w:rPr>
        <w:t>pointdialog</w:t>
      </w:r>
      <w:proofErr w:type="spellEnd"/>
      <w:r w:rsidR="007D516D" w:rsidRPr="007D516D">
        <w:t>.</w:t>
      </w:r>
      <w:proofErr w:type="spellStart"/>
      <w:r w:rsidR="007D516D">
        <w:rPr>
          <w:lang w:val="en-US"/>
        </w:rPr>
        <w:t>ui</w:t>
      </w:r>
      <w:proofErr w:type="spellEnd"/>
      <w:r w:rsidRPr="001B3176">
        <w:t xml:space="preserve">) – </w:t>
      </w:r>
      <w:r>
        <w:t>модуль Окно добавления точки (содержит объявление и реализацию класса, отвечающего за получение координат точки от пользователя)</w:t>
      </w:r>
      <w:r w:rsidRPr="001B3176">
        <w:t>.</w:t>
      </w:r>
    </w:p>
    <w:p w:rsidR="001B3176" w:rsidRPr="001B3176" w:rsidRDefault="001B3176" w:rsidP="00E80D92">
      <w:pPr>
        <w:pStyle w:val="a1"/>
        <w:numPr>
          <w:ilvl w:val="0"/>
          <w:numId w:val="5"/>
        </w:numPr>
        <w:ind w:left="709"/>
      </w:pPr>
      <w:proofErr w:type="spellStart"/>
      <w:r>
        <w:rPr>
          <w:b/>
          <w:lang w:val="en-US"/>
        </w:rPr>
        <w:t>LoadingDialog</w:t>
      </w:r>
      <w:proofErr w:type="spellEnd"/>
      <w:r w:rsidRPr="001B3176">
        <w:t xml:space="preserve"> (включает в себя файлы </w:t>
      </w:r>
      <w:proofErr w:type="spellStart"/>
      <w:r>
        <w:rPr>
          <w:lang w:val="en-US"/>
        </w:rPr>
        <w:t>loadingdialog</w:t>
      </w:r>
      <w:proofErr w:type="spellEnd"/>
      <w:r w:rsidRPr="001B3176">
        <w:t>.</w:t>
      </w:r>
      <w:r w:rsidRPr="001B3176">
        <w:rPr>
          <w:lang w:val="en-US"/>
        </w:rPr>
        <w:t>h</w:t>
      </w:r>
      <w:r w:rsidR="007D516D" w:rsidRPr="007D516D">
        <w:t>,</w:t>
      </w:r>
      <w:r w:rsidRPr="001B3176">
        <w:t xml:space="preserve"> </w:t>
      </w:r>
      <w:proofErr w:type="spellStart"/>
      <w:r>
        <w:rPr>
          <w:lang w:val="en-US"/>
        </w:rPr>
        <w:t>loadingdialog</w:t>
      </w:r>
      <w:proofErr w:type="spellEnd"/>
      <w:r w:rsidRPr="001B3176">
        <w:t>.</w:t>
      </w:r>
      <w:proofErr w:type="spellStart"/>
      <w:r w:rsidRPr="001B3176">
        <w:t>cpp</w:t>
      </w:r>
      <w:proofErr w:type="spellEnd"/>
      <w:r w:rsidR="007D516D" w:rsidRPr="007D516D">
        <w:t xml:space="preserve">, </w:t>
      </w:r>
      <w:proofErr w:type="spellStart"/>
      <w:r w:rsidR="007D516D">
        <w:rPr>
          <w:lang w:val="en-US"/>
        </w:rPr>
        <w:t>loadingdialog</w:t>
      </w:r>
      <w:proofErr w:type="spellEnd"/>
      <w:r w:rsidR="007D516D" w:rsidRPr="007D516D">
        <w:t>.</w:t>
      </w:r>
      <w:proofErr w:type="spellStart"/>
      <w:r w:rsidR="007D516D">
        <w:rPr>
          <w:lang w:val="en-US"/>
        </w:rPr>
        <w:t>ui</w:t>
      </w:r>
      <w:proofErr w:type="spellEnd"/>
      <w:r w:rsidRPr="001B3176">
        <w:t xml:space="preserve">) – </w:t>
      </w:r>
      <w:r>
        <w:t>модуль Окно загрузки (содержит объявление и реализацию класса, отвечающего за отображение индикатора занятости приложения)</w:t>
      </w:r>
      <w:r w:rsidRPr="001B3176">
        <w:t>.</w:t>
      </w:r>
    </w:p>
    <w:p w:rsidR="001B3176" w:rsidRPr="001B3176" w:rsidRDefault="001B3176" w:rsidP="00E80D92">
      <w:pPr>
        <w:pStyle w:val="a1"/>
        <w:numPr>
          <w:ilvl w:val="0"/>
          <w:numId w:val="5"/>
        </w:numPr>
        <w:ind w:left="709"/>
      </w:pPr>
      <w:proofErr w:type="spellStart"/>
      <w:r>
        <w:rPr>
          <w:b/>
          <w:lang w:val="en-US"/>
        </w:rPr>
        <w:t>HelpDialog</w:t>
      </w:r>
      <w:proofErr w:type="spellEnd"/>
      <w:r w:rsidRPr="001B3176">
        <w:t xml:space="preserve"> (включает в себя файлы </w:t>
      </w:r>
      <w:proofErr w:type="spellStart"/>
      <w:r>
        <w:rPr>
          <w:lang w:val="en-US"/>
        </w:rPr>
        <w:t>helpdialog</w:t>
      </w:r>
      <w:proofErr w:type="spellEnd"/>
      <w:r w:rsidRPr="001B3176">
        <w:t>.</w:t>
      </w:r>
      <w:r w:rsidRPr="001B3176">
        <w:rPr>
          <w:lang w:val="en-US"/>
        </w:rPr>
        <w:t>h</w:t>
      </w:r>
      <w:r w:rsidR="007D516D">
        <w:t>,</w:t>
      </w:r>
      <w:r w:rsidRPr="001B3176">
        <w:t xml:space="preserve"> </w:t>
      </w:r>
      <w:proofErr w:type="spellStart"/>
      <w:r>
        <w:rPr>
          <w:lang w:val="en-US"/>
        </w:rPr>
        <w:t>helpdialog</w:t>
      </w:r>
      <w:proofErr w:type="spellEnd"/>
      <w:r w:rsidRPr="001B3176">
        <w:t>.</w:t>
      </w:r>
      <w:proofErr w:type="spellStart"/>
      <w:r w:rsidRPr="001B3176">
        <w:t>cpp</w:t>
      </w:r>
      <w:proofErr w:type="spellEnd"/>
      <w:r w:rsidR="007D516D" w:rsidRPr="007D516D">
        <w:t xml:space="preserve">, </w:t>
      </w:r>
      <w:proofErr w:type="spellStart"/>
      <w:r w:rsidR="007D516D">
        <w:rPr>
          <w:lang w:val="en-US"/>
        </w:rPr>
        <w:t>helpdialog</w:t>
      </w:r>
      <w:proofErr w:type="spellEnd"/>
      <w:r w:rsidR="007D516D" w:rsidRPr="007D516D">
        <w:t>.</w:t>
      </w:r>
      <w:proofErr w:type="spellStart"/>
      <w:r w:rsidR="007D516D">
        <w:rPr>
          <w:lang w:val="en-US"/>
        </w:rPr>
        <w:t>ui</w:t>
      </w:r>
      <w:proofErr w:type="spellEnd"/>
      <w:r w:rsidRPr="001B3176">
        <w:t xml:space="preserve">) – </w:t>
      </w:r>
      <w:r>
        <w:t>модуль Окно справки (содержит объявление и реализацию класса, отвечающего за окно с информацией о работе с программой).</w:t>
      </w:r>
    </w:p>
    <w:p w:rsidR="001B3176" w:rsidRDefault="001B3176" w:rsidP="00E80D92">
      <w:pPr>
        <w:pStyle w:val="a1"/>
        <w:numPr>
          <w:ilvl w:val="0"/>
          <w:numId w:val="5"/>
        </w:numPr>
        <w:ind w:left="709"/>
      </w:pPr>
      <w:proofErr w:type="spellStart"/>
      <w:r>
        <w:rPr>
          <w:b/>
          <w:lang w:val="en-US"/>
        </w:rPr>
        <w:t>AboutDialog</w:t>
      </w:r>
      <w:proofErr w:type="spellEnd"/>
      <w:r w:rsidRPr="001B3176">
        <w:t xml:space="preserve"> (включает в себя файлы </w:t>
      </w:r>
      <w:proofErr w:type="spellStart"/>
      <w:r>
        <w:rPr>
          <w:lang w:val="en-US"/>
        </w:rPr>
        <w:t>aboutdialog</w:t>
      </w:r>
      <w:proofErr w:type="spellEnd"/>
      <w:r w:rsidRPr="001B3176">
        <w:t>.</w:t>
      </w:r>
      <w:r w:rsidRPr="001B3176">
        <w:rPr>
          <w:lang w:val="en-US"/>
        </w:rPr>
        <w:t>h</w:t>
      </w:r>
      <w:r w:rsidR="007D516D" w:rsidRPr="007D516D">
        <w:t>,</w:t>
      </w:r>
      <w:r w:rsidRPr="001B3176">
        <w:t xml:space="preserve"> </w:t>
      </w:r>
      <w:proofErr w:type="spellStart"/>
      <w:r>
        <w:rPr>
          <w:lang w:val="en-US"/>
        </w:rPr>
        <w:t>aboutdialog</w:t>
      </w:r>
      <w:proofErr w:type="spellEnd"/>
      <w:r w:rsidRPr="001B3176">
        <w:t>.</w:t>
      </w:r>
      <w:proofErr w:type="spellStart"/>
      <w:r w:rsidRPr="001B3176">
        <w:t>cpp</w:t>
      </w:r>
      <w:proofErr w:type="spellEnd"/>
      <w:r w:rsidR="007D516D" w:rsidRPr="007D516D">
        <w:t xml:space="preserve">, </w:t>
      </w:r>
      <w:proofErr w:type="spellStart"/>
      <w:r w:rsidR="007D516D">
        <w:rPr>
          <w:lang w:val="en-US"/>
        </w:rPr>
        <w:t>aboutdialog</w:t>
      </w:r>
      <w:proofErr w:type="spellEnd"/>
      <w:r w:rsidR="007D516D" w:rsidRPr="007D516D">
        <w:t>.</w:t>
      </w:r>
      <w:proofErr w:type="spellStart"/>
      <w:r w:rsidR="007D516D">
        <w:rPr>
          <w:lang w:val="en-US"/>
        </w:rPr>
        <w:t>ui</w:t>
      </w:r>
      <w:proofErr w:type="spellEnd"/>
      <w:r w:rsidRPr="001B3176">
        <w:t xml:space="preserve">) – </w:t>
      </w:r>
      <w:r w:rsidR="00570691">
        <w:t>модуль Окно информации о программе (содержит объявление и реализацию класса, отвечающего за окно с информацией о создателях программы).</w:t>
      </w:r>
    </w:p>
    <w:p w:rsidR="005A397F" w:rsidRDefault="005A397F">
      <w:pPr>
        <w:spacing w:after="200" w:line="276" w:lineRule="auto"/>
        <w:ind w:firstLine="0"/>
        <w:jc w:val="left"/>
      </w:pPr>
      <w:r>
        <w:br w:type="page"/>
      </w:r>
    </w:p>
    <w:p w:rsidR="00801EAF" w:rsidRDefault="00A12651" w:rsidP="00A12651">
      <w:pPr>
        <w:pStyle w:val="2"/>
      </w:pPr>
      <w:bookmarkStart w:id="5" w:name="_Toc57554613"/>
      <w:r>
        <w:lastRenderedPageBreak/>
        <w:t>Описание алгоритм</w:t>
      </w:r>
      <w:r w:rsidR="009E4A5E">
        <w:t>ов</w:t>
      </w:r>
      <w:bookmarkEnd w:id="5"/>
    </w:p>
    <w:p w:rsidR="00D12CB0" w:rsidRDefault="00072753" w:rsidP="00D12CB0">
      <w:pPr>
        <w:pStyle w:val="3"/>
      </w:pPr>
      <w:bookmarkStart w:id="6" w:name="_Toc57554614"/>
      <w:r>
        <w:t>Сплайн</w:t>
      </w:r>
      <w:bookmarkEnd w:id="6"/>
    </w:p>
    <w:p w:rsidR="00072753" w:rsidRPr="00072753" w:rsidRDefault="00072753" w:rsidP="00A96BFF">
      <w:r w:rsidRPr="00072753">
        <w:t xml:space="preserve">Пусть отрезок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Pr="00072753">
        <w:t xml:space="preserve"> разбит на </w:t>
      </w:r>
      <m:oMath>
        <m:r>
          <w:rPr>
            <w:rFonts w:ascii="Cambria Math" w:hAnsi="Cambria Math"/>
            <w:lang w:val="en-US"/>
          </w:rPr>
          <m:t>N</m:t>
        </m:r>
      </m:oMath>
      <w:r w:rsidRPr="00072753">
        <w:t xml:space="preserve"> равных частичных отрезков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]</m:t>
        </m:r>
      </m:oMath>
      <w:r w:rsidRPr="00072753"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* h</m:t>
        </m:r>
      </m:oMath>
      <w:r w:rsidRPr="00072753">
        <w:t xml:space="preserve">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= 0, 1, 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– 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h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 xml:space="preserve"> – 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.</m:t>
        </m:r>
      </m:oMath>
      <w:r w:rsidR="00A96BFF">
        <w:t xml:space="preserve"> </w:t>
      </w:r>
      <w:r w:rsidRPr="00A96BFF">
        <w:rPr>
          <w:b/>
        </w:rPr>
        <w:t>Сплайном</w:t>
      </w:r>
      <w:r w:rsidRPr="00072753">
        <w:t xml:space="preserve"> называется функция, которая вместе с несколькими производными непрерывна на всем заданном отрезке [a, b], а на каждом частичном отрезке [</w:t>
      </w:r>
      <w:r w:rsidRPr="00072753">
        <w:rPr>
          <w:lang w:val="en-US"/>
        </w:rPr>
        <w:t>x</w:t>
      </w:r>
      <w:r w:rsidRPr="00072753">
        <w:rPr>
          <w:vertAlign w:val="subscript"/>
          <w:lang w:val="en-US"/>
        </w:rPr>
        <w:t>i</w:t>
      </w:r>
      <w:r w:rsidRPr="00072753">
        <w:t xml:space="preserve">, </w:t>
      </w:r>
      <w:r w:rsidRPr="00072753">
        <w:rPr>
          <w:lang w:val="en-US"/>
        </w:rPr>
        <w:t>x</w:t>
      </w:r>
      <w:r w:rsidRPr="00072753">
        <w:rPr>
          <w:vertAlign w:val="subscript"/>
          <w:lang w:val="en-US"/>
        </w:rPr>
        <w:t>i</w:t>
      </w:r>
      <w:r w:rsidRPr="00072753">
        <w:rPr>
          <w:vertAlign w:val="subscript"/>
        </w:rPr>
        <w:t>+1</w:t>
      </w:r>
      <w:r w:rsidRPr="00072753">
        <w:t>] в отдельности является некоторым алгебраическим многочленом.</w:t>
      </w:r>
    </w:p>
    <w:p w:rsidR="00072753" w:rsidRPr="00072753" w:rsidRDefault="00072753" w:rsidP="00072753">
      <w:r w:rsidRPr="00072753">
        <w:t xml:space="preserve">Максимальная по всем частичным отрезкам степень многочленов называется </w:t>
      </w:r>
      <w:r w:rsidRPr="00A96BFF">
        <w:rPr>
          <w:b/>
        </w:rPr>
        <w:t>степенью сплайна</w:t>
      </w:r>
      <w:r w:rsidRPr="00072753">
        <w:t xml:space="preserve">, а разность между степенью сплайна и порядком наивысшей непрерывной на [a, b] производной - </w:t>
      </w:r>
      <w:r w:rsidRPr="00A96BFF">
        <w:rPr>
          <w:b/>
        </w:rPr>
        <w:t>дефектом сплайна</w:t>
      </w:r>
      <w:r w:rsidRPr="00072753">
        <w:t>.</w:t>
      </w:r>
    </w:p>
    <w:p w:rsidR="00072753" w:rsidRPr="00072753" w:rsidRDefault="00072753" w:rsidP="00072753">
      <w:r w:rsidRPr="00072753">
        <w:t>Например, непрерывная кусочно-линейная функция (ломаная) является сплайном первой степени с дефектом, равным единице, так как непрерывна только сама функция (нулевая производная), а первая производная уже имеет разрыв.</w:t>
      </w:r>
    </w:p>
    <w:p w:rsidR="00072753" w:rsidRDefault="00072753" w:rsidP="00072753">
      <w:r w:rsidRPr="00072753">
        <w:t xml:space="preserve">На практике наиболее широкое распространение получили сплайны третьей степени, имеющие на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Pr="00072753">
        <w:t xml:space="preserve"> непрерывную, по крайней мере, первую производную. Эти сплайны называются кубическими и обозначаются через </w:t>
      </w:r>
      <m:oMath>
        <m:r>
          <w:rPr>
            <w:rFonts w:ascii="Cambria Math" w:hAnsi="Cambria Math"/>
          </w:rPr>
          <m:t>S(х)</m:t>
        </m:r>
      </m:oMath>
      <w:r w:rsidRPr="00072753">
        <w:t>.</w:t>
      </w:r>
    </w:p>
    <w:p w:rsidR="00072753" w:rsidRPr="00072753" w:rsidRDefault="00072753" w:rsidP="00072753"/>
    <w:p w:rsidR="00072753" w:rsidRPr="00072753" w:rsidRDefault="00072753" w:rsidP="00072753">
      <w:pPr>
        <w:pStyle w:val="3"/>
      </w:pPr>
      <w:bookmarkStart w:id="7" w:name="_Toc57307587"/>
      <w:bookmarkStart w:id="8" w:name="_Toc57554615"/>
      <w:r w:rsidRPr="00072753">
        <w:t>Кубический сплайн</w:t>
      </w:r>
      <w:bookmarkEnd w:id="7"/>
      <w:bookmarkEnd w:id="8"/>
    </w:p>
    <w:p w:rsidR="00072753" w:rsidRPr="00072753" w:rsidRDefault="00072753" w:rsidP="00072753">
      <w:r w:rsidRPr="00072753">
        <w:t xml:space="preserve">Пусть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072753">
        <w:t xml:space="preserve"> задана функция </w:t>
      </w:r>
      <m:oMath>
        <m:r>
          <w:rPr>
            <w:rFonts w:ascii="Cambria Math" w:hAnsi="Cambria Math"/>
          </w:rPr>
          <m:t>y=f(x)</m:t>
        </m:r>
      </m:oMath>
      <w:r w:rsidRPr="00072753">
        <w:t xml:space="preserve"> и сетка узлов</w:t>
      </w:r>
    </w:p>
    <w:p w:rsidR="00072753" w:rsidRPr="00072753" w:rsidRDefault="00072753" w:rsidP="00072753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:rsidR="00072753" w:rsidRPr="00072753" w:rsidRDefault="00072753" w:rsidP="00072753">
      <w:r w:rsidRPr="00072753">
        <w:t xml:space="preserve">Тогда кубическим сплайном функции </w:t>
      </w:r>
      <m:oMath>
        <m:r>
          <w:rPr>
            <w:rFonts w:ascii="Cambria Math" w:hAnsi="Cambria Math"/>
          </w:rPr>
          <m:t>y=f(x)</m:t>
        </m:r>
      </m:oMath>
      <w:r w:rsidRPr="00072753">
        <w:t xml:space="preserve"> называется функция </w:t>
      </w:r>
      <m:oMath>
        <m:r>
          <w:rPr>
            <w:rFonts w:ascii="Cambria Math" w:hAnsi="Cambria Math"/>
          </w:rPr>
          <m:t>S(х)</m:t>
        </m:r>
      </m:oMath>
      <w:r w:rsidRPr="00072753">
        <w:t>, которая:</w:t>
      </w:r>
    </w:p>
    <w:p w:rsidR="00072753" w:rsidRPr="00072753" w:rsidRDefault="00072753" w:rsidP="00E80D92">
      <w:pPr>
        <w:numPr>
          <w:ilvl w:val="0"/>
          <w:numId w:val="7"/>
        </w:numPr>
      </w:pPr>
      <w:r w:rsidRPr="00072753">
        <w:t xml:space="preserve">на каждом отрезке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]</m:t>
        </m:r>
      </m:oMath>
      <w:r w:rsidRPr="00072753">
        <w:t xml:space="preserve"> является многочленом степени не выше третьей;</w:t>
      </w:r>
    </w:p>
    <w:p w:rsidR="00072753" w:rsidRPr="00072753" w:rsidRDefault="00072753" w:rsidP="00E80D92">
      <w:pPr>
        <w:numPr>
          <w:ilvl w:val="0"/>
          <w:numId w:val="7"/>
        </w:numPr>
      </w:pPr>
      <w:r w:rsidRPr="00072753">
        <w:t xml:space="preserve">имеет непрерывные первую и вторую производные на всём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072753">
        <w:t>;</w:t>
      </w:r>
    </w:p>
    <w:p w:rsidR="00072753" w:rsidRPr="00072753" w:rsidRDefault="00072753" w:rsidP="00E80D92">
      <w:pPr>
        <w:numPr>
          <w:ilvl w:val="0"/>
          <w:numId w:val="7"/>
        </w:numPr>
      </w:pPr>
      <w:r w:rsidRPr="00072753">
        <w:t xml:space="preserve">в точках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72753">
        <w:t xml:space="preserve"> выполняется равенство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072753">
        <w:t xml:space="preserve">, т. е. сплайн S(х) интерполирует функцию </w:t>
      </w:r>
      <m:oMath>
        <m:r>
          <w:rPr>
            <w:rFonts w:ascii="Cambria Math" w:hAnsi="Cambria Math"/>
            <w:lang w:val="en-US"/>
          </w:rPr>
          <m:t>f</m:t>
        </m:r>
      </m:oMath>
      <w:r w:rsidRPr="00072753"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72753">
        <w:t>.</w:t>
      </w:r>
    </w:p>
    <w:p w:rsidR="00072753" w:rsidRPr="00072753" w:rsidRDefault="00072753" w:rsidP="00072753">
      <w:r w:rsidRPr="00072753">
        <w:t>Для однозначного задания сплайна перечисленных условий недостаточно, для построения сплайна необходимо наложить дополнительные требования — граничные условия:</w:t>
      </w:r>
    </w:p>
    <w:p w:rsidR="00072753" w:rsidRPr="00072753" w:rsidRDefault="00072753" w:rsidP="00E80D92">
      <w:pPr>
        <w:numPr>
          <w:ilvl w:val="0"/>
          <w:numId w:val="6"/>
        </w:numPr>
      </w:pPr>
      <w:r w:rsidRPr="00072753">
        <w:t>“</w:t>
      </w:r>
      <w:r w:rsidR="00A96BFF">
        <w:t>е</w:t>
      </w:r>
      <w:r w:rsidRPr="00072753">
        <w:t xml:space="preserve">стественный сплайн” – граничные условия вида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``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)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``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 = 0</m:t>
        </m:r>
      </m:oMath>
      <w:r w:rsidRPr="00072753">
        <w:t>;</w:t>
      </w:r>
    </w:p>
    <w:p w:rsidR="00072753" w:rsidRPr="00072753" w:rsidRDefault="00072753" w:rsidP="00E80D92">
      <w:pPr>
        <w:numPr>
          <w:ilvl w:val="0"/>
          <w:numId w:val="6"/>
        </w:numPr>
      </w:pPr>
      <w:r w:rsidRPr="00072753">
        <w:t xml:space="preserve">понижение степени сплайна на краях до второй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```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 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```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 = 0</m:t>
        </m:r>
      </m:oMath>
      <w:r w:rsidRPr="00072753">
        <w:t>;</w:t>
      </w:r>
    </w:p>
    <w:p w:rsidR="00072753" w:rsidRPr="00072753" w:rsidRDefault="00072753" w:rsidP="00E80D92">
      <w:pPr>
        <w:numPr>
          <w:ilvl w:val="0"/>
          <w:numId w:val="6"/>
        </w:numPr>
      </w:pPr>
      <w:r w:rsidRPr="00072753">
        <w:t xml:space="preserve">периодический сплайн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),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``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``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072753">
        <w:t>.</w:t>
      </w:r>
    </w:p>
    <w:p w:rsidR="00072753" w:rsidRPr="00072753" w:rsidRDefault="00072753" w:rsidP="00072753">
      <w:r w:rsidRPr="00072753">
        <w:t>Далее мы будем использовать естественный способ задания сплайна.</w:t>
      </w:r>
    </w:p>
    <w:p w:rsidR="00072753" w:rsidRPr="00072753" w:rsidRDefault="00072753" w:rsidP="00072753">
      <w:r w:rsidRPr="00072753">
        <w:lastRenderedPageBreak/>
        <w:t xml:space="preserve">Поскольку сплайн кубический, т. е. имеет степень равную 3,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2753">
        <w:t xml:space="preserve"> функции составляющий его будут являться многочленами степени 3.</w:t>
      </w:r>
    </w:p>
    <w:p w:rsidR="00072753" w:rsidRPr="00072753" w:rsidRDefault="00072753" w:rsidP="00072753">
      <w:r w:rsidRPr="00072753">
        <w:t xml:space="preserve">Запишем общий вид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2753">
        <w:t>:</w:t>
      </w:r>
    </w:p>
    <w:p w:rsidR="00072753" w:rsidRPr="00072753" w:rsidRDefault="00072753" w:rsidP="00072753">
      <w:r w:rsidRPr="0007275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072753">
        <w:t>.</w:t>
      </w:r>
    </w:p>
    <w:p w:rsidR="00072753" w:rsidRPr="00072753" w:rsidRDefault="00072753" w:rsidP="00072753">
      <w:r w:rsidRPr="00072753">
        <w:t>Фактически, задача была сведена к отысканию коэффициентов упомянутого полинома 3 степени на каждом из отрезков.</w:t>
      </w:r>
    </w:p>
    <w:p w:rsidR="00072753" w:rsidRPr="00072753" w:rsidRDefault="00072753" w:rsidP="00072753">
      <w:r w:rsidRPr="00072753">
        <w:t>Эта форма записи соответствует ряду Тейлора для многочлена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72753">
        <w:t xml:space="preserve"> в окрестности точки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72753">
        <w:t xml:space="preserve">. 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Pr="00072753">
        <w:t>– кубический многочлен, его ряд Тейлора заканчивается после кубического слагаемого. Поэтому можем сделать вывод, что коэффициенты есть</w:t>
      </w:r>
    </w:p>
    <w:p w:rsidR="00072753" w:rsidRPr="00072753" w:rsidRDefault="00072753" w:rsidP="00072753">
      <w:pPr>
        <w:rPr>
          <w:i/>
        </w:rPr>
      </w:pPr>
      <w:r w:rsidRPr="0007275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,,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,,,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:rsidR="00072753" w:rsidRPr="00072753" w:rsidRDefault="00072753" w:rsidP="00072753">
      <w:r w:rsidRPr="00072753">
        <w:t xml:space="preserve">Сформулируем условия непрерывности и гладкости сплайна в терминах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  <w:r w:rsidRPr="00072753">
        <w:t xml:space="preserve"> Так же введем обозначение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072753">
        <w:t xml:space="preserve"> - это есть длина </w:t>
      </w:r>
      <w:proofErr w:type="spellStart"/>
      <w:r w:rsidRPr="00072753">
        <w:rPr>
          <w:lang w:val="en-US"/>
        </w:rPr>
        <w:t>i</w:t>
      </w:r>
      <w:proofErr w:type="spellEnd"/>
      <w:r w:rsidRPr="00072753">
        <w:t xml:space="preserve">-ого отрезка. Запишем условия непрерывности функции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072753">
        <w:t>:</w:t>
      </w:r>
    </w:p>
    <w:p w:rsidR="00072753" w:rsidRPr="00072753" w:rsidRDefault="00FF4386" w:rsidP="00604A7F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=2, 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.</m:t>
        </m:r>
      </m:oMath>
      <w:r w:rsidR="00072753" w:rsidRPr="00072753">
        <w:t>(1)</w:t>
      </w:r>
    </w:p>
    <w:p w:rsidR="00072753" w:rsidRPr="00072753" w:rsidRDefault="00072753" w:rsidP="00072753">
      <w:r w:rsidRPr="00072753">
        <w:t xml:space="preserve">Аналогично с условиями непрерывности первой и второй производной функции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:</m:t>
        </m:r>
      </m:oMath>
    </w:p>
    <w:p w:rsidR="00072753" w:rsidRPr="00072753" w:rsidRDefault="00FF4386" w:rsidP="00604A7F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=2, 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</m:t>
        </m:r>
      </m:oMath>
      <w:r w:rsidR="00072753" w:rsidRPr="00072753">
        <w:t>(2)</w:t>
      </w:r>
    </w:p>
    <w:p w:rsidR="00072753" w:rsidRPr="00072753" w:rsidRDefault="00FF4386" w:rsidP="00604A7F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=2, 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.</m:t>
        </m:r>
      </m:oMath>
      <w:r w:rsidR="00072753" w:rsidRPr="00072753">
        <w:t>(3)</w:t>
      </w:r>
    </w:p>
    <w:p w:rsidR="00072753" w:rsidRPr="00072753" w:rsidRDefault="00072753" w:rsidP="00072753">
      <w:r w:rsidRPr="00072753">
        <w:t>Учитывая условия интерполирования функции получаем:</w:t>
      </w:r>
    </w:p>
    <w:p w:rsidR="00072753" w:rsidRPr="00072753" w:rsidRDefault="00FF4386" w:rsidP="00604A7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 i=1, …, N.</m:t>
          </m:r>
        </m:oMath>
      </m:oMathPara>
    </w:p>
    <w:p w:rsidR="00072753" w:rsidRPr="00072753" w:rsidRDefault="00072753" w:rsidP="00072753">
      <w:r w:rsidRPr="00072753">
        <w:t xml:space="preserve">Кроме этого, ещё и условие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2753">
        <w:t>,</w:t>
      </w:r>
    </w:p>
    <w:p w:rsidR="00072753" w:rsidRPr="00072753" w:rsidRDefault="00FF4386" w:rsidP="00604A7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072753" w:rsidRPr="00072753">
        <w:t>.</w:t>
      </w:r>
    </w:p>
    <w:p w:rsidR="00072753" w:rsidRPr="00072753" w:rsidRDefault="00072753" w:rsidP="00072753">
      <w:r w:rsidRPr="00072753">
        <w:t xml:space="preserve">Нет необходимости требовать выполнения 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072753">
        <w:t>, так как оно автоматически выполняется при выполнении условий непрерывности.</w:t>
      </w:r>
    </w:p>
    <w:p w:rsidR="00072753" w:rsidRPr="00072753" w:rsidRDefault="00FF4386" w:rsidP="00604A7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i=1, …, N,</m:t>
        </m:r>
      </m:oMath>
      <w:r w:rsidR="00072753" w:rsidRPr="00072753">
        <w:t xml:space="preserve"> (4)</w:t>
      </w:r>
    </w:p>
    <w:p w:rsidR="00072753" w:rsidRPr="00072753" w:rsidRDefault="00FF4386" w:rsidP="00604A7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72753" w:rsidRDefault="00072753" w:rsidP="00072753">
      <w:r w:rsidRPr="00072753">
        <w:t>Объединяя полученные уравнения (1), (2), (3), (4), (5) получаем систему уравнений.</w:t>
      </w:r>
    </w:p>
    <w:p w:rsidR="00072753" w:rsidRDefault="00072753">
      <w:pPr>
        <w:spacing w:after="200" w:line="276" w:lineRule="auto"/>
        <w:ind w:firstLine="0"/>
        <w:jc w:val="left"/>
      </w:pPr>
      <w:r>
        <w:br w:type="page"/>
      </w:r>
    </w:p>
    <w:p w:rsidR="00072753" w:rsidRPr="00072753" w:rsidRDefault="00072753" w:rsidP="00072753">
      <w:pPr>
        <w:pStyle w:val="3"/>
      </w:pPr>
      <w:bookmarkStart w:id="9" w:name="_Toc57554616"/>
      <w:r w:rsidRPr="00072753">
        <w:lastRenderedPageBreak/>
        <w:t>Система уравнений</w:t>
      </w:r>
      <w:bookmarkEnd w:id="9"/>
    </w:p>
    <w:p w:rsidR="00072753" w:rsidRPr="00072753" w:rsidRDefault="00FF4386" w:rsidP="00072753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=2, …, 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=2, …, 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=2, …, 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i=1, …, N,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  <w:r w:rsidR="00072753" w:rsidRPr="00072753">
        <w:t>,</w:t>
      </w:r>
    </w:p>
    <w:p w:rsidR="00A96BFF" w:rsidRDefault="00A96BFF" w:rsidP="00072753"/>
    <w:p w:rsidR="00072753" w:rsidRPr="00072753" w:rsidRDefault="00072753" w:rsidP="00072753">
      <w:r w:rsidRPr="00072753">
        <w:t xml:space="preserve">Всего в системе </w:t>
      </w:r>
      <m:oMath>
        <m:r>
          <w:rPr>
            <w:rFonts w:ascii="Cambria Math" w:hAnsi="Cambria Math"/>
          </w:rPr>
          <m:t>4N-2</m:t>
        </m:r>
      </m:oMath>
      <w:r w:rsidRPr="00072753">
        <w:t xml:space="preserve"> уравнения, при этом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-4N</m:t>
        </m:r>
      </m:oMath>
      <w:r w:rsidRPr="00072753">
        <w:t xml:space="preserve">. Ещё два условия выбираются обычно на концах отрезка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275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72753">
        <w:t>. В этом случае их называют краевыми условиями. Как говорилось раннее мы будем использовать «Естественный сплайн», поэтому, краевые условия:</w:t>
      </w:r>
    </w:p>
    <w:p w:rsidR="00072753" w:rsidRPr="00072753" w:rsidRDefault="00FF4386" w:rsidP="00A96BFF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,,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,,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072753" w:rsidRPr="00072753" w:rsidRDefault="00FF4386" w:rsidP="00A96BFF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,,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,,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A96BFF" w:rsidRDefault="00A96BFF" w:rsidP="00A96BFF"/>
    <w:p w:rsidR="00A96BFF" w:rsidRDefault="00072753" w:rsidP="00A96BFF">
      <w:r w:rsidRPr="00072753">
        <w:t>В итоге получаем следующую систему:</w:t>
      </w:r>
    </w:p>
    <w:p w:rsidR="000232A3" w:rsidRPr="00072753" w:rsidRDefault="000232A3" w:rsidP="00A96BFF"/>
    <w:p w:rsidR="00072753" w:rsidRPr="00072753" w:rsidRDefault="00FF4386" w:rsidP="00A96BFF">
      <w:pPr>
        <w:ind w:left="707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i=1, …, N,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:rsidR="000232A3" w:rsidRDefault="000232A3" w:rsidP="000232A3">
      <w:pPr>
        <w:spacing w:after="200" w:line="276" w:lineRule="auto"/>
        <w:ind w:firstLine="360"/>
        <w:jc w:val="left"/>
      </w:pPr>
    </w:p>
    <w:p w:rsidR="00072753" w:rsidRPr="00072753" w:rsidRDefault="00072753" w:rsidP="000232A3">
      <w:pPr>
        <w:spacing w:after="200" w:line="276" w:lineRule="auto"/>
        <w:ind w:firstLine="360"/>
        <w:jc w:val="left"/>
      </w:pPr>
      <w:r w:rsidRPr="00072753">
        <w:t xml:space="preserve">Данную систему возможно значительно упростить, сведя ее к системе линейных уравнений. </w:t>
      </w:r>
    </w:p>
    <w:p w:rsidR="00072753" w:rsidRPr="00072753" w:rsidRDefault="00072753" w:rsidP="00E80D92">
      <w:pPr>
        <w:numPr>
          <w:ilvl w:val="0"/>
          <w:numId w:val="8"/>
        </w:numPr>
      </w:pPr>
      <w:r w:rsidRPr="00072753">
        <w:t xml:space="preserve">Исключим из этой системы неизвестные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2753">
        <w:t>. Заодно воспользуемся обозначением разделенных разностей Ньютона:</w:t>
      </w:r>
    </w:p>
    <w:p w:rsidR="00072753" w:rsidRPr="00072753" w:rsidRDefault="00072753" w:rsidP="0007275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0232A3" w:rsidRDefault="000232A3" w:rsidP="00072753"/>
    <w:p w:rsidR="000232A3" w:rsidRDefault="000232A3" w:rsidP="00072753"/>
    <w:p w:rsidR="00072753" w:rsidRPr="00072753" w:rsidRDefault="00072753" w:rsidP="00072753">
      <w:r w:rsidRPr="00072753">
        <w:lastRenderedPageBreak/>
        <w:t>Получаем систему:</w:t>
      </w:r>
    </w:p>
    <w:p w:rsidR="00072753" w:rsidRPr="00072753" w:rsidRDefault="00FF4386" w:rsidP="00072753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:rsidR="00072753" w:rsidRPr="00072753" w:rsidRDefault="00072753" w:rsidP="00E80D92">
      <w:pPr>
        <w:numPr>
          <w:ilvl w:val="0"/>
          <w:numId w:val="8"/>
        </w:numPr>
      </w:pPr>
      <w:r w:rsidRPr="00072753">
        <w:t xml:space="preserve">Выразим из уравнений (3) и (7)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72753">
        <w:t xml:space="preserve">, исключим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72753">
        <w:t xml:space="preserve"> из системы, приведя подобные 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72753">
        <w:t>. Получаем</w:t>
      </w:r>
    </w:p>
    <w:p w:rsidR="00072753" w:rsidRPr="00072753" w:rsidRDefault="00FF4386" w:rsidP="00072753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:rsidR="00072753" w:rsidRPr="00072753" w:rsidRDefault="00072753" w:rsidP="00E80D92">
      <w:pPr>
        <w:numPr>
          <w:ilvl w:val="0"/>
          <w:numId w:val="8"/>
        </w:numPr>
      </w:pPr>
      <w:r w:rsidRPr="00072753">
        <w:t xml:space="preserve">Выразим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72753">
        <w:t xml:space="preserve"> и подставим в уравнение (2). Так же доопределим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072753">
        <w:t>. Получаем</w:t>
      </w:r>
    </w:p>
    <w:p w:rsidR="00072753" w:rsidRPr="00072753" w:rsidRDefault="00FF4386" w:rsidP="00072753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i-2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=2, …, 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:rsidR="00072753" w:rsidRPr="00072753" w:rsidRDefault="00072753" w:rsidP="00E80D92">
      <w:pPr>
        <w:numPr>
          <w:ilvl w:val="0"/>
          <w:numId w:val="8"/>
        </w:numPr>
      </w:pPr>
      <w:r w:rsidRPr="00072753">
        <w:t xml:space="preserve">Введем понятие разделенной разности Ньютона для трех аргументов </w:t>
      </w:r>
    </w:p>
    <w:p w:rsidR="00072753" w:rsidRDefault="00072753" w:rsidP="00A623A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072753" w:rsidRPr="00072753" w:rsidRDefault="00072753" w:rsidP="00072753">
      <w:r w:rsidRPr="00072753">
        <w:t xml:space="preserve">В результате получаем систему 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072753">
        <w:t>. Тем самым приведя ее к трехдиагональному виду.</w:t>
      </w:r>
    </w:p>
    <w:p w:rsidR="00072753" w:rsidRPr="00A96BFF" w:rsidRDefault="00FF4386" w:rsidP="00072753">
      <w:pPr>
        <w:rPr>
          <w:i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⋱</m:t>
                </m:r>
              </m:e>
              <m:e/>
              <m:e/>
              <m:e/>
              <m:e/>
              <m:e/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</m:mr>
            <m:mr>
              <m:e/>
              <m:e/>
              <m:e/>
              <m:e>
                <m:r>
                  <w:rPr>
                    <w:rFonts w:ascii="Cambria Math" w:hAnsi="Cambria Math"/>
                  </w:rPr>
                  <m:t>⋱</m:t>
                </m:r>
              </m:e>
              <m:e/>
              <m:e/>
              <m:e/>
            </m:mr>
            <m:mr>
              <m:e/>
              <m:e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e>
            </m:mr>
          </m:m>
        </m:oMath>
      </m:oMathPara>
    </w:p>
    <w:p w:rsidR="00072753" w:rsidRDefault="00072753" w:rsidP="002C29C1">
      <w:pPr>
        <w:ind w:firstLine="0"/>
      </w:pPr>
    </w:p>
    <w:p w:rsidR="00A623A3" w:rsidRDefault="00A623A3" w:rsidP="002C29C1">
      <w:pPr>
        <w:ind w:firstLine="0"/>
      </w:pPr>
    </w:p>
    <w:p w:rsidR="00A623A3" w:rsidRPr="00072753" w:rsidRDefault="00A623A3" w:rsidP="002C29C1">
      <w:pPr>
        <w:ind w:firstLine="0"/>
      </w:pPr>
    </w:p>
    <w:p w:rsidR="00072753" w:rsidRPr="00072753" w:rsidRDefault="00072753" w:rsidP="00072753">
      <w:pPr>
        <w:pStyle w:val="3"/>
      </w:pPr>
      <w:bookmarkStart w:id="10" w:name="_Toc57307589"/>
      <w:bookmarkStart w:id="11" w:name="_Toc57554617"/>
      <w:r w:rsidRPr="00072753">
        <w:lastRenderedPageBreak/>
        <w:t>Метод прогонки</w:t>
      </w:r>
      <w:bookmarkEnd w:id="10"/>
      <w:bookmarkEnd w:id="11"/>
    </w:p>
    <w:p w:rsidR="00A96BFF" w:rsidRPr="00072753" w:rsidRDefault="00072753" w:rsidP="00A96BFF">
      <w:r w:rsidRPr="00072753">
        <w:t xml:space="preserve">Данный метод применяется для численного решения систем с </w:t>
      </w:r>
      <w:proofErr w:type="spellStart"/>
      <w:r w:rsidRPr="00072753">
        <w:t>трехдиагональной</w:t>
      </w:r>
      <w:proofErr w:type="spellEnd"/>
      <w:r w:rsidRPr="00072753">
        <w:t xml:space="preserve"> матрицей, который представляет собой один из вариантов метода Гаусса. Рассмотрим метод на примере следующей системы:</w:t>
      </w:r>
    </w:p>
    <w:p w:rsidR="00072753" w:rsidRPr="00A96BFF" w:rsidRDefault="00FF4386" w:rsidP="00072753">
      <w:pPr>
        <w:rPr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i=2, 3,…,n-1,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A96BFF" w:rsidRDefault="00A96BFF" w:rsidP="00072753"/>
    <w:p w:rsidR="00072753" w:rsidRPr="00072753" w:rsidRDefault="00072753" w:rsidP="00072753">
      <w:r w:rsidRPr="00072753">
        <w:t xml:space="preserve">Смысл метода в том, чтобы рекуррентно выразить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72753">
        <w:t xml:space="preserve">через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072753">
        <w:t xml:space="preserve">. Для этого первое уравнение системы разрешим 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2753">
        <w:t xml:space="preserve"> и получают</w:t>
      </w:r>
    </w:p>
    <w:p w:rsidR="00072753" w:rsidRPr="00072753" w:rsidRDefault="00FF4386" w:rsidP="0007275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072753" w:rsidRPr="00072753"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072753" w:rsidRPr="00072753">
        <w:t>.</w:t>
      </w:r>
    </w:p>
    <w:p w:rsidR="00072753" w:rsidRPr="00072753" w:rsidRDefault="00072753" w:rsidP="00072753">
      <w:r w:rsidRPr="00072753">
        <w:t xml:space="preserve">Найденное выражение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2753">
        <w:t xml:space="preserve"> подставляют во второе уравнение системы. Тогда это уравнение преобразуется в </w:t>
      </w:r>
    </w:p>
    <w:p w:rsidR="00072753" w:rsidRPr="00072753" w:rsidRDefault="00FF4386" w:rsidP="0007275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072753" w:rsidRPr="00072753" w:rsidRDefault="00072753" w:rsidP="00072753">
      <w:r w:rsidRPr="00072753">
        <w:t xml:space="preserve">Это уравнение не содержит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2753">
        <w:t xml:space="preserve">. Разрешив его 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2753">
        <w:t>, получаем</w:t>
      </w:r>
    </w:p>
    <w:p w:rsidR="00072753" w:rsidRPr="00072753" w:rsidRDefault="00FF4386" w:rsidP="00A96BF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2753" w:rsidRPr="00072753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072753" w:rsidRPr="00072753">
        <w:t>.</w:t>
      </w:r>
    </w:p>
    <w:p w:rsidR="00072753" w:rsidRPr="00072753" w:rsidRDefault="00072753" w:rsidP="00072753">
      <w:r w:rsidRPr="00072753">
        <w:t xml:space="preserve">Аналогично поступая с выражением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2753">
        <w:t>. В результате получаем соотношения</w:t>
      </w:r>
    </w:p>
    <w:p w:rsidR="00072753" w:rsidRPr="00072753" w:rsidRDefault="00FF4386" w:rsidP="00A96BF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 + 1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72753" w:rsidRPr="00072753">
        <w:t>, где</w:t>
      </w:r>
    </w:p>
    <w:p w:rsidR="00072753" w:rsidRPr="00072753" w:rsidRDefault="00FF4386" w:rsidP="000727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, i=2, 3, …, n-1,</m:t>
          </m:r>
        </m:oMath>
      </m:oMathPara>
    </w:p>
    <w:p w:rsidR="00072753" w:rsidRPr="00072753" w:rsidRDefault="00FF4386" w:rsidP="0007275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 xml:space="preserve"> i=2, 3, …, n-1,</m:t>
          </m:r>
        </m:oMath>
      </m:oMathPara>
    </w:p>
    <w:p w:rsidR="00072753" w:rsidRPr="00072753" w:rsidRDefault="00FF4386" w:rsidP="000727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22513B" w:rsidRDefault="00072753" w:rsidP="00072753">
      <w:r w:rsidRPr="00072753">
        <w:t xml:space="preserve">Теперь для вычисления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72753">
        <w:t xml:space="preserve"> вычисляются все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275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2753">
        <w:t xml:space="preserve">. Операцию вычисления называют прямой прогонкой, а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275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2753">
        <w:t xml:space="preserve"> – прогоночными коэффициентами. После вычисления всех коэффициентов, находим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72753">
        <w:t xml:space="preserve">, и по рекуррентным формулам находятся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  <w:r w:rsidRPr="00072753">
        <w:t xml:space="preserve"> Эта операция называется обратной прогонкой.</w:t>
      </w:r>
    </w:p>
    <w:p w:rsidR="0022513B" w:rsidRDefault="0022513B">
      <w:pPr>
        <w:spacing w:after="200" w:line="276" w:lineRule="auto"/>
        <w:ind w:firstLine="0"/>
        <w:jc w:val="left"/>
      </w:pPr>
      <w:r>
        <w:br w:type="page"/>
      </w:r>
    </w:p>
    <w:p w:rsidR="00072753" w:rsidRDefault="0022513B" w:rsidP="0022513B">
      <w:pPr>
        <w:pStyle w:val="3"/>
      </w:pPr>
      <w:bookmarkStart w:id="12" w:name="_Toc57554618"/>
      <w:r>
        <w:lastRenderedPageBreak/>
        <w:t>Блок-схемы алгоритмов</w:t>
      </w:r>
      <w:bookmarkEnd w:id="12"/>
    </w:p>
    <w:p w:rsidR="0022513B" w:rsidRDefault="0022513B" w:rsidP="0022513B">
      <w:pPr>
        <w:pStyle w:val="4"/>
      </w:pPr>
      <w:r>
        <w:t>Метод прогонки</w:t>
      </w:r>
    </w:p>
    <w:p w:rsidR="0022513B" w:rsidRDefault="0022513B" w:rsidP="0022513B">
      <w:pPr>
        <w:pStyle w:val="afc"/>
      </w:pPr>
      <w:r w:rsidRPr="0022513B">
        <w:drawing>
          <wp:inline distT="0" distB="0" distL="0" distR="0">
            <wp:extent cx="2543175" cy="5295900"/>
            <wp:effectExtent l="0" t="0" r="9525" b="0"/>
            <wp:docPr id="2" name="Рисунок 2" descr="B:\pictures\progon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pictures\progonk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3B" w:rsidRDefault="0022513B" w:rsidP="0022513B">
      <w:pPr>
        <w:pStyle w:val="a"/>
      </w:pPr>
      <w:r>
        <w:t>Блок-схема метода прогонки.</w:t>
      </w:r>
    </w:p>
    <w:p w:rsidR="0022513B" w:rsidRDefault="0022513B">
      <w:pPr>
        <w:spacing w:after="20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:rsidR="00011F7D" w:rsidRDefault="0022513B" w:rsidP="0022513B">
      <w:pPr>
        <w:pStyle w:val="4"/>
      </w:pPr>
      <w:r>
        <w:lastRenderedPageBreak/>
        <w:t>Интерполяция кубическими сплайнами</w:t>
      </w:r>
    </w:p>
    <w:p w:rsidR="0022513B" w:rsidRDefault="0022513B" w:rsidP="0022513B">
      <w:pPr>
        <w:pStyle w:val="afc"/>
      </w:pPr>
      <w:r w:rsidRPr="0022513B">
        <w:drawing>
          <wp:inline distT="0" distB="0" distL="0" distR="0">
            <wp:extent cx="5143500" cy="7256010"/>
            <wp:effectExtent l="0" t="0" r="0" b="2540"/>
            <wp:docPr id="3" name="Рисунок 3" descr="B:\pictures\interpo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pictures\interpol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03" cy="726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3B" w:rsidRPr="0022513B" w:rsidRDefault="0022513B" w:rsidP="0022513B">
      <w:pPr>
        <w:pStyle w:val="a"/>
      </w:pPr>
      <w:r>
        <w:t>Блок-схема алгоритма интерполяции кубическими сплайнами.</w:t>
      </w:r>
    </w:p>
    <w:p w:rsidR="00954BD1" w:rsidRPr="00954BD1" w:rsidRDefault="00954BD1" w:rsidP="00954BD1"/>
    <w:p w:rsidR="00F52C4F" w:rsidRDefault="00F52C4F" w:rsidP="00602711">
      <w:pPr>
        <w:ind w:firstLine="0"/>
      </w:pPr>
      <w:r>
        <w:br w:type="page"/>
      </w:r>
    </w:p>
    <w:p w:rsidR="00A12651" w:rsidRDefault="00A12651" w:rsidP="00A12651">
      <w:pPr>
        <w:pStyle w:val="2"/>
      </w:pPr>
      <w:bookmarkStart w:id="13" w:name="_Toc57554619"/>
      <w:r>
        <w:lastRenderedPageBreak/>
        <w:t xml:space="preserve">Описание </w:t>
      </w:r>
      <w:r w:rsidR="00A17C49">
        <w:t>структур данных и функций</w:t>
      </w:r>
      <w:bookmarkEnd w:id="13"/>
    </w:p>
    <w:p w:rsidR="00AA70FE" w:rsidRDefault="00AA70FE" w:rsidP="00AA70FE">
      <w:r>
        <w:t xml:space="preserve">Приложение построено на </w:t>
      </w:r>
      <w:proofErr w:type="spellStart"/>
      <w:r>
        <w:t>фреймворке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AA70FE">
        <w:t xml:space="preserve"> </w:t>
      </w:r>
      <w:r>
        <w:t xml:space="preserve">для </w:t>
      </w:r>
      <w:r>
        <w:rPr>
          <w:lang w:val="en-US"/>
        </w:rPr>
        <w:t>C</w:t>
      </w:r>
      <w:r w:rsidRPr="00AA70FE">
        <w:t xml:space="preserve">++. </w:t>
      </w:r>
      <w:r>
        <w:t xml:space="preserve">Все описанные ниже классы (за исключением </w:t>
      </w:r>
      <w:r>
        <w:rPr>
          <w:lang w:val="en-US"/>
        </w:rPr>
        <w:t>Spline</w:t>
      </w:r>
      <w:r w:rsidRPr="00AA70FE">
        <w:t xml:space="preserve">) </w:t>
      </w:r>
      <w:r>
        <w:t>являются мета-</w:t>
      </w:r>
      <w:r w:rsidR="000F5330">
        <w:t>сущностями</w:t>
      </w:r>
      <w:r>
        <w:t xml:space="preserve"> </w:t>
      </w:r>
      <w:proofErr w:type="spellStart"/>
      <w:r>
        <w:rPr>
          <w:lang w:val="en-US"/>
        </w:rPr>
        <w:t>Qt</w:t>
      </w:r>
      <w:proofErr w:type="spellEnd"/>
      <w:r w:rsidR="000F5330">
        <w:t xml:space="preserve"> и содержат, помимо обычных полей и методов</w:t>
      </w:r>
      <w:r w:rsidR="00030D41">
        <w:t xml:space="preserve">: </w:t>
      </w:r>
      <w:r w:rsidR="000F5330">
        <w:t xml:space="preserve">реализацию механизма обмена данными, сокрытую в </w:t>
      </w:r>
      <w:r w:rsidR="000F5330">
        <w:rPr>
          <w:lang w:val="en-US"/>
        </w:rPr>
        <w:t>Q</w:t>
      </w:r>
      <w:r w:rsidR="000F5330" w:rsidRPr="000F5330">
        <w:t>_</w:t>
      </w:r>
      <w:r w:rsidR="000F5330">
        <w:rPr>
          <w:lang w:val="en-US"/>
        </w:rPr>
        <w:t>OBJECT</w:t>
      </w:r>
      <w:r w:rsidR="001A251E">
        <w:t xml:space="preserve">; специальные поля-структуры </w:t>
      </w:r>
      <w:proofErr w:type="spellStart"/>
      <w:r w:rsidR="001A251E">
        <w:rPr>
          <w:lang w:val="en-US"/>
        </w:rPr>
        <w:t>ui</w:t>
      </w:r>
      <w:proofErr w:type="spellEnd"/>
      <w:r w:rsidR="001A251E" w:rsidRPr="001A251E">
        <w:t xml:space="preserve">, </w:t>
      </w:r>
      <w:r w:rsidR="001A251E">
        <w:t xml:space="preserve">инкапсулирующие указатели на элементы интерфейса; и </w:t>
      </w:r>
      <w:r w:rsidR="000F5330">
        <w:t>не имеющие реализации особые методы-сигналы.</w:t>
      </w:r>
    </w:p>
    <w:p w:rsidR="000F5330" w:rsidRPr="000F5330" w:rsidRDefault="000F5330" w:rsidP="00AA70FE"/>
    <w:p w:rsidR="002336F2" w:rsidRDefault="002336F2" w:rsidP="002336F2">
      <w:pPr>
        <w:pStyle w:val="3"/>
        <w:rPr>
          <w:lang w:val="en-US"/>
        </w:rPr>
      </w:pPr>
      <w:bookmarkStart w:id="14" w:name="_Toc57554620"/>
      <w:r>
        <w:t xml:space="preserve">Класс </w:t>
      </w:r>
      <w:proofErr w:type="spellStart"/>
      <w:r w:rsidR="009E4A5E">
        <w:rPr>
          <w:lang w:val="en-US"/>
        </w:rPr>
        <w:t>MainWindow</w:t>
      </w:r>
      <w:bookmarkEnd w:id="14"/>
      <w:proofErr w:type="spellEnd"/>
    </w:p>
    <w:p w:rsidR="00DA6C33" w:rsidRPr="00A26A50" w:rsidRDefault="00DA6C33" w:rsidP="00DA6C33">
      <w:r>
        <w:t>Объявление класса: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9E4A5E">
        <w:rPr>
          <w:rFonts w:ascii="Courier New" w:hAnsi="Courier New"/>
          <w:sz w:val="20"/>
          <w:lang w:val="en-US"/>
        </w:rPr>
        <w:t>class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MainWindow</w:t>
      </w:r>
      <w:proofErr w:type="spellEnd"/>
      <w:r w:rsidRPr="009E4A5E">
        <w:rPr>
          <w:rFonts w:ascii="Courier New" w:hAnsi="Courier New"/>
          <w:sz w:val="20"/>
          <w:lang w:val="en-US"/>
        </w:rPr>
        <w:t xml:space="preserve"> : public </w:t>
      </w:r>
      <w:proofErr w:type="spellStart"/>
      <w:r w:rsidRPr="009E4A5E">
        <w:rPr>
          <w:rFonts w:ascii="Courier New" w:hAnsi="Courier New"/>
          <w:sz w:val="20"/>
          <w:lang w:val="en-US"/>
        </w:rPr>
        <w:t>QMainWindow</w:t>
      </w:r>
      <w:proofErr w:type="spellEnd"/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>{</w:t>
      </w:r>
    </w:p>
    <w:p w:rsidR="009E4A5E" w:rsidRPr="009E4A5E" w:rsidRDefault="001F0CE8" w:rsidP="009E4A5E">
      <w:pPr>
        <w:ind w:firstLine="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Q_OBJECT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9E4A5E">
        <w:rPr>
          <w:rFonts w:ascii="Courier New" w:hAnsi="Courier New"/>
          <w:sz w:val="20"/>
          <w:lang w:val="en-US"/>
        </w:rPr>
        <w:t>SplineChart</w:t>
      </w:r>
      <w:proofErr w:type="spellEnd"/>
      <w:r w:rsidRPr="009E4A5E">
        <w:rPr>
          <w:rFonts w:ascii="Courier New" w:hAnsi="Courier New"/>
          <w:sz w:val="20"/>
          <w:lang w:val="en-US"/>
        </w:rPr>
        <w:t xml:space="preserve"> *</w:t>
      </w:r>
      <w:proofErr w:type="spellStart"/>
      <w:r w:rsidRPr="009E4A5E">
        <w:rPr>
          <w:rFonts w:ascii="Courier New" w:hAnsi="Courier New"/>
          <w:sz w:val="20"/>
          <w:lang w:val="en-US"/>
        </w:rPr>
        <w:t>p_chart</w:t>
      </w:r>
      <w:proofErr w:type="spellEnd"/>
      <w:r w:rsidRPr="009E4A5E">
        <w:rPr>
          <w:rFonts w:ascii="Courier New" w:hAnsi="Courier New"/>
          <w:sz w:val="20"/>
          <w:lang w:val="en-US"/>
        </w:rPr>
        <w:t>;</w:t>
      </w:r>
    </w:p>
    <w:p w:rsidR="009E4A5E" w:rsidRPr="009E4A5E" w:rsidRDefault="001F0CE8" w:rsidP="009E4A5E">
      <w:pPr>
        <w:ind w:firstLine="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Spline </w:t>
      </w:r>
      <w:proofErr w:type="spellStart"/>
      <w:r>
        <w:rPr>
          <w:rFonts w:ascii="Courier New" w:hAnsi="Courier New"/>
          <w:sz w:val="20"/>
          <w:lang w:val="en-US"/>
        </w:rPr>
        <w:t>m_spline</w:t>
      </w:r>
      <w:proofErr w:type="spellEnd"/>
      <w:r>
        <w:rPr>
          <w:rFonts w:ascii="Courier New" w:hAnsi="Courier New"/>
          <w:sz w:val="20"/>
          <w:lang w:val="en-US"/>
        </w:rPr>
        <w:t>;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9E4A5E">
        <w:rPr>
          <w:rFonts w:ascii="Courier New" w:hAnsi="Courier New"/>
          <w:sz w:val="20"/>
          <w:lang w:val="en-US"/>
        </w:rPr>
        <w:t>public</w:t>
      </w:r>
      <w:proofErr w:type="gramEnd"/>
      <w:r w:rsidRPr="009E4A5E">
        <w:rPr>
          <w:rFonts w:ascii="Courier New" w:hAnsi="Courier New"/>
          <w:sz w:val="20"/>
          <w:lang w:val="en-US"/>
        </w:rPr>
        <w:t>: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9E4A5E">
        <w:rPr>
          <w:rFonts w:ascii="Courier New" w:hAnsi="Courier New"/>
          <w:sz w:val="20"/>
          <w:lang w:val="en-US"/>
        </w:rPr>
        <w:t>explicit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MainWindow</w:t>
      </w:r>
      <w:proofErr w:type="spellEnd"/>
      <w:r w:rsidRPr="009E4A5E">
        <w:rPr>
          <w:rFonts w:ascii="Courier New" w:hAnsi="Courier New"/>
          <w:sz w:val="20"/>
          <w:lang w:val="en-US"/>
        </w:rPr>
        <w:t>(</w:t>
      </w:r>
      <w:proofErr w:type="spellStart"/>
      <w:r w:rsidRPr="009E4A5E">
        <w:rPr>
          <w:rFonts w:ascii="Courier New" w:hAnsi="Courier New"/>
          <w:sz w:val="20"/>
          <w:lang w:val="en-US"/>
        </w:rPr>
        <w:t>QWidget</w:t>
      </w:r>
      <w:proofErr w:type="spellEnd"/>
      <w:r w:rsidRPr="009E4A5E">
        <w:rPr>
          <w:rFonts w:ascii="Courier New" w:hAnsi="Courier New"/>
          <w:sz w:val="20"/>
          <w:lang w:val="en-US"/>
        </w:rPr>
        <w:t xml:space="preserve"> *parent = </w:t>
      </w:r>
      <w:proofErr w:type="spellStart"/>
      <w:r w:rsidRPr="009E4A5E">
        <w:rPr>
          <w:rFonts w:ascii="Courier New" w:hAnsi="Courier New"/>
          <w:sz w:val="20"/>
          <w:lang w:val="en-US"/>
        </w:rPr>
        <w:t>nullptr</w:t>
      </w:r>
      <w:proofErr w:type="spellEnd"/>
      <w:r w:rsidRPr="009E4A5E">
        <w:rPr>
          <w:rFonts w:ascii="Courier New" w:hAnsi="Courier New"/>
          <w:sz w:val="20"/>
          <w:lang w:val="en-US"/>
        </w:rPr>
        <w:t>);</w:t>
      </w:r>
    </w:p>
    <w:p w:rsidR="009E4A5E" w:rsidRPr="009E4A5E" w:rsidRDefault="001F0CE8" w:rsidP="009E4A5E">
      <w:pPr>
        <w:ind w:firstLine="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~</w:t>
      </w:r>
      <w:proofErr w:type="spellStart"/>
      <w:proofErr w:type="gramStart"/>
      <w:r>
        <w:rPr>
          <w:rFonts w:ascii="Courier New" w:hAnsi="Courier New"/>
          <w:sz w:val="20"/>
          <w:lang w:val="en-US"/>
        </w:rPr>
        <w:t>MainWindow</w:t>
      </w:r>
      <w:proofErr w:type="spellEnd"/>
      <w:r>
        <w:rPr>
          <w:rFonts w:ascii="Courier New" w:hAnsi="Courier New"/>
          <w:sz w:val="20"/>
          <w:lang w:val="en-US"/>
        </w:rPr>
        <w:t>(</w:t>
      </w:r>
      <w:proofErr w:type="gramEnd"/>
      <w:r>
        <w:rPr>
          <w:rFonts w:ascii="Courier New" w:hAnsi="Courier New"/>
          <w:sz w:val="20"/>
          <w:lang w:val="en-US"/>
        </w:rPr>
        <w:t>);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9E4A5E">
        <w:rPr>
          <w:rFonts w:ascii="Courier New" w:hAnsi="Courier New"/>
          <w:sz w:val="20"/>
          <w:lang w:val="en-US"/>
        </w:rPr>
        <w:t>private</w:t>
      </w:r>
      <w:proofErr w:type="gramEnd"/>
      <w:r w:rsidRPr="009E4A5E">
        <w:rPr>
          <w:rFonts w:ascii="Courier New" w:hAnsi="Courier New"/>
          <w:sz w:val="20"/>
          <w:lang w:val="en-US"/>
        </w:rPr>
        <w:t>:</w:t>
      </w:r>
    </w:p>
    <w:p w:rsidR="009E4A5E" w:rsidRPr="009E4A5E" w:rsidRDefault="001F0CE8" w:rsidP="009E4A5E">
      <w:pPr>
        <w:ind w:firstLine="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</w:t>
      </w:r>
      <w:proofErr w:type="spellStart"/>
      <w:r>
        <w:rPr>
          <w:rFonts w:ascii="Courier New" w:hAnsi="Courier New"/>
          <w:sz w:val="20"/>
          <w:lang w:val="en-US"/>
        </w:rPr>
        <w:t>Ui</w:t>
      </w:r>
      <w:proofErr w:type="spellEnd"/>
      <w:r>
        <w:rPr>
          <w:rFonts w:ascii="Courier New" w:hAnsi="Courier New"/>
          <w:sz w:val="20"/>
          <w:lang w:val="en-US"/>
        </w:rPr>
        <w:t>::</w:t>
      </w:r>
      <w:proofErr w:type="spellStart"/>
      <w:r>
        <w:rPr>
          <w:rFonts w:ascii="Courier New" w:hAnsi="Courier New"/>
          <w:sz w:val="20"/>
          <w:lang w:val="en-US"/>
        </w:rPr>
        <w:t>MainWindow</w:t>
      </w:r>
      <w:proofErr w:type="spellEnd"/>
      <w:r>
        <w:rPr>
          <w:rFonts w:ascii="Courier New" w:hAnsi="Courier New"/>
          <w:sz w:val="20"/>
          <w:lang w:val="en-US"/>
        </w:rPr>
        <w:t xml:space="preserve"> *</w:t>
      </w:r>
      <w:proofErr w:type="spellStart"/>
      <w:r>
        <w:rPr>
          <w:rFonts w:ascii="Courier New" w:hAnsi="Courier New"/>
          <w:sz w:val="20"/>
          <w:lang w:val="en-US"/>
        </w:rPr>
        <w:t>ui</w:t>
      </w:r>
      <w:proofErr w:type="spellEnd"/>
      <w:r>
        <w:rPr>
          <w:rFonts w:ascii="Courier New" w:hAnsi="Courier New"/>
          <w:sz w:val="20"/>
          <w:lang w:val="en-US"/>
        </w:rPr>
        <w:t>;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9E4A5E">
        <w:rPr>
          <w:rFonts w:ascii="Courier New" w:hAnsi="Courier New"/>
          <w:sz w:val="20"/>
          <w:lang w:val="en-US"/>
        </w:rPr>
        <w:t>private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slots: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9E4A5E">
        <w:rPr>
          <w:rFonts w:ascii="Courier New" w:hAnsi="Courier New"/>
          <w:sz w:val="20"/>
          <w:lang w:val="en-US"/>
        </w:rPr>
        <w:t>void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showAddPointDialog</w:t>
      </w:r>
      <w:proofErr w:type="spellEnd"/>
      <w:r w:rsidRPr="009E4A5E">
        <w:rPr>
          <w:rFonts w:ascii="Courier New" w:hAnsi="Courier New"/>
          <w:sz w:val="20"/>
          <w:lang w:val="en-US"/>
        </w:rPr>
        <w:t>();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9E4A5E">
        <w:rPr>
          <w:rFonts w:ascii="Courier New" w:hAnsi="Courier New"/>
          <w:sz w:val="20"/>
          <w:lang w:val="en-US"/>
        </w:rPr>
        <w:t>void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showAboutDialog</w:t>
      </w:r>
      <w:proofErr w:type="spellEnd"/>
      <w:r w:rsidRPr="009E4A5E">
        <w:rPr>
          <w:rFonts w:ascii="Courier New" w:hAnsi="Courier New"/>
          <w:sz w:val="20"/>
          <w:lang w:val="en-US"/>
        </w:rPr>
        <w:t>();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9E4A5E">
        <w:rPr>
          <w:rFonts w:ascii="Courier New" w:hAnsi="Courier New"/>
          <w:sz w:val="20"/>
          <w:lang w:val="en-US"/>
        </w:rPr>
        <w:t>void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showHelpDialog</w:t>
      </w:r>
      <w:proofErr w:type="spellEnd"/>
      <w:r w:rsidRPr="009E4A5E">
        <w:rPr>
          <w:rFonts w:ascii="Courier New" w:hAnsi="Courier New"/>
          <w:sz w:val="20"/>
          <w:lang w:val="en-US"/>
        </w:rPr>
        <w:t>();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9E4A5E">
        <w:rPr>
          <w:rFonts w:ascii="Courier New" w:hAnsi="Courier New"/>
          <w:sz w:val="20"/>
          <w:lang w:val="en-US"/>
        </w:rPr>
        <w:t>void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clearCanvas</w:t>
      </w:r>
      <w:proofErr w:type="spellEnd"/>
      <w:r w:rsidRPr="009E4A5E">
        <w:rPr>
          <w:rFonts w:ascii="Courier New" w:hAnsi="Courier New"/>
          <w:sz w:val="20"/>
          <w:lang w:val="en-US"/>
        </w:rPr>
        <w:t>();</w:t>
      </w:r>
    </w:p>
    <w:p w:rsidR="009E4A5E" w:rsidRP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9E4A5E">
        <w:rPr>
          <w:rFonts w:ascii="Courier New" w:hAnsi="Courier New"/>
          <w:sz w:val="20"/>
          <w:lang w:val="en-US"/>
        </w:rPr>
        <w:t>void</w:t>
      </w:r>
      <w:proofErr w:type="gram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statusCoordinates</w:t>
      </w:r>
      <w:proofErr w:type="spellEnd"/>
      <w:r w:rsidRPr="009E4A5E">
        <w:rPr>
          <w:rFonts w:ascii="Courier New" w:hAnsi="Courier New"/>
          <w:sz w:val="20"/>
          <w:lang w:val="en-US"/>
        </w:rPr>
        <w:t>(</w:t>
      </w:r>
      <w:proofErr w:type="spellStart"/>
      <w:r w:rsidRPr="009E4A5E">
        <w:rPr>
          <w:rFonts w:ascii="Courier New" w:hAnsi="Courier New"/>
          <w:sz w:val="20"/>
          <w:lang w:val="en-US"/>
        </w:rPr>
        <w:t>const</w:t>
      </w:r>
      <w:proofErr w:type="spellEnd"/>
      <w:r w:rsidRPr="009E4A5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E4A5E">
        <w:rPr>
          <w:rFonts w:ascii="Courier New" w:hAnsi="Courier New"/>
          <w:sz w:val="20"/>
          <w:lang w:val="en-US"/>
        </w:rPr>
        <w:t>QPointF</w:t>
      </w:r>
      <w:proofErr w:type="spellEnd"/>
      <w:r w:rsidRPr="009E4A5E">
        <w:rPr>
          <w:rFonts w:ascii="Courier New" w:hAnsi="Courier New"/>
          <w:sz w:val="20"/>
          <w:lang w:val="en-US"/>
        </w:rPr>
        <w:t>&amp; point);</w:t>
      </w:r>
    </w:p>
    <w:p w:rsidR="009E4A5E" w:rsidRDefault="009E4A5E" w:rsidP="009E4A5E">
      <w:pPr>
        <w:ind w:firstLine="0"/>
        <w:rPr>
          <w:rFonts w:ascii="Courier New" w:hAnsi="Courier New"/>
          <w:sz w:val="20"/>
          <w:lang w:val="en-US"/>
        </w:rPr>
      </w:pPr>
      <w:r w:rsidRPr="009E4A5E">
        <w:rPr>
          <w:rFonts w:ascii="Courier New" w:hAnsi="Courier New"/>
          <w:sz w:val="20"/>
          <w:lang w:val="en-US"/>
        </w:rPr>
        <w:t>};</w:t>
      </w:r>
    </w:p>
    <w:p w:rsidR="001F0CE8" w:rsidRPr="003912EF" w:rsidRDefault="001F0CE8" w:rsidP="009E4A5E">
      <w:pPr>
        <w:ind w:firstLine="0"/>
        <w:rPr>
          <w:rFonts w:ascii="Courier New" w:hAnsi="Courier New"/>
          <w:sz w:val="20"/>
          <w:lang w:val="en-US"/>
        </w:rPr>
      </w:pPr>
    </w:p>
    <w:p w:rsidR="00A44C52" w:rsidRDefault="00112F2F" w:rsidP="00112F2F">
      <w:pPr>
        <w:pStyle w:val="4"/>
      </w:pPr>
      <w:r w:rsidRPr="00112F2F">
        <w:t>Поля</w:t>
      </w:r>
      <w:r>
        <w:t xml:space="preserve"> класса</w:t>
      </w:r>
    </w:p>
    <w:p w:rsidR="009E4A5E" w:rsidRDefault="009E4A5E" w:rsidP="00112F2F">
      <w:pPr>
        <w:rPr>
          <w:rFonts w:ascii="Courier New" w:hAnsi="Courier New"/>
          <w:lang w:val="en-US"/>
        </w:rPr>
      </w:pPr>
      <w:proofErr w:type="spellStart"/>
      <w:r w:rsidRPr="009E4A5E">
        <w:rPr>
          <w:rFonts w:ascii="Courier New" w:hAnsi="Courier New"/>
          <w:lang w:val="en-US"/>
        </w:rPr>
        <w:t>SplineChart</w:t>
      </w:r>
      <w:proofErr w:type="spellEnd"/>
      <w:r w:rsidRPr="009E4A5E">
        <w:rPr>
          <w:rFonts w:ascii="Courier New" w:hAnsi="Courier New"/>
          <w:lang w:val="en-US"/>
        </w:rPr>
        <w:t xml:space="preserve"> *</w:t>
      </w:r>
      <w:proofErr w:type="spellStart"/>
      <w:r w:rsidRPr="009E4A5E">
        <w:rPr>
          <w:rFonts w:ascii="Courier New" w:hAnsi="Courier New"/>
          <w:lang w:val="en-US"/>
        </w:rPr>
        <w:t>p_chart</w:t>
      </w:r>
      <w:proofErr w:type="spellEnd"/>
      <w:r>
        <w:rPr>
          <w:rFonts w:ascii="Courier New" w:hAnsi="Courier New"/>
          <w:lang w:val="en-US"/>
        </w:rPr>
        <w:t>;</w:t>
      </w:r>
    </w:p>
    <w:p w:rsidR="00112F2F" w:rsidRDefault="00112F2F" w:rsidP="00112F2F">
      <w:r w:rsidRPr="00112F2F">
        <w:rPr>
          <w:b/>
        </w:rPr>
        <w:t>Назначение:</w:t>
      </w:r>
      <w:r>
        <w:t xml:space="preserve"> хранит </w:t>
      </w:r>
      <w:r w:rsidR="00BD03D1">
        <w:t xml:space="preserve">указатель на </w:t>
      </w:r>
      <w:r w:rsidR="009E4A5E">
        <w:t>структуру данных, представляющую график.</w:t>
      </w:r>
    </w:p>
    <w:p w:rsidR="009E4A5E" w:rsidRPr="009E4A5E" w:rsidRDefault="009E4A5E" w:rsidP="009E4A5E">
      <w:pPr>
        <w:rPr>
          <w:rFonts w:ascii="Courier New" w:hAnsi="Courier New"/>
        </w:rPr>
      </w:pPr>
      <w:r w:rsidRPr="009E4A5E">
        <w:rPr>
          <w:rFonts w:ascii="Courier New" w:hAnsi="Courier New"/>
          <w:lang w:val="en-US"/>
        </w:rPr>
        <w:t>Spline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m</w:t>
      </w:r>
      <w:r w:rsidRPr="008B422E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spline</w:t>
      </w:r>
      <w:r w:rsidRPr="009E4A5E">
        <w:rPr>
          <w:rFonts w:ascii="Courier New" w:hAnsi="Courier New"/>
        </w:rPr>
        <w:t>;</w:t>
      </w:r>
    </w:p>
    <w:p w:rsidR="009E4A5E" w:rsidRDefault="009E4A5E" w:rsidP="009E4A5E">
      <w:r w:rsidRPr="00112F2F">
        <w:rPr>
          <w:b/>
        </w:rPr>
        <w:t>Назначение:</w:t>
      </w:r>
      <w:r>
        <w:t xml:space="preserve"> хранит экземпляр структуры данных интерполированной функции.</w:t>
      </w:r>
    </w:p>
    <w:p w:rsidR="0051406A" w:rsidRDefault="0051406A" w:rsidP="006E2AE2">
      <w:pPr>
        <w:ind w:firstLine="0"/>
      </w:pPr>
    </w:p>
    <w:p w:rsidR="001F0CE8" w:rsidRDefault="001F0CE8" w:rsidP="006E2AE2">
      <w:pPr>
        <w:ind w:firstLine="0"/>
      </w:pPr>
    </w:p>
    <w:p w:rsidR="001F0CE8" w:rsidRDefault="001F0CE8" w:rsidP="006E2AE2">
      <w:pPr>
        <w:ind w:firstLine="0"/>
      </w:pPr>
    </w:p>
    <w:p w:rsidR="00112F2F" w:rsidRPr="00112F2F" w:rsidRDefault="00112F2F" w:rsidP="00112F2F">
      <w:pPr>
        <w:pStyle w:val="4"/>
      </w:pPr>
      <w:r>
        <w:lastRenderedPageBreak/>
        <w:t>Методы класса</w:t>
      </w:r>
    </w:p>
    <w:p w:rsidR="00FD7009" w:rsidRDefault="00FD7009" w:rsidP="002336F2">
      <w:pPr>
        <w:rPr>
          <w:rFonts w:ascii="Courier New" w:hAnsi="Courier New"/>
          <w:lang w:val="en-US"/>
        </w:rPr>
      </w:pPr>
      <w:proofErr w:type="gramStart"/>
      <w:r w:rsidRPr="00FD7009">
        <w:rPr>
          <w:rFonts w:ascii="Courier New" w:hAnsi="Courier New"/>
          <w:lang w:val="en-US"/>
        </w:rPr>
        <w:t>explicit</w:t>
      </w:r>
      <w:proofErr w:type="gramEnd"/>
      <w:r w:rsidRPr="00FD7009">
        <w:rPr>
          <w:rFonts w:ascii="Courier New" w:hAnsi="Courier New"/>
          <w:lang w:val="en-US"/>
        </w:rPr>
        <w:t xml:space="preserve"> </w:t>
      </w:r>
      <w:proofErr w:type="spellStart"/>
      <w:r w:rsidRPr="00FD7009">
        <w:rPr>
          <w:rFonts w:ascii="Courier New" w:hAnsi="Courier New"/>
          <w:lang w:val="en-US"/>
        </w:rPr>
        <w:t>MainWindow</w:t>
      </w:r>
      <w:proofErr w:type="spellEnd"/>
      <w:r w:rsidRPr="00FD7009">
        <w:rPr>
          <w:rFonts w:ascii="Courier New" w:hAnsi="Courier New"/>
          <w:lang w:val="en-US"/>
        </w:rPr>
        <w:t>(</w:t>
      </w:r>
      <w:proofErr w:type="spellStart"/>
      <w:r w:rsidRPr="00FD7009">
        <w:rPr>
          <w:rFonts w:ascii="Courier New" w:hAnsi="Courier New"/>
          <w:lang w:val="en-US"/>
        </w:rPr>
        <w:t>QWidget</w:t>
      </w:r>
      <w:proofErr w:type="spellEnd"/>
      <w:r w:rsidRPr="00FD7009">
        <w:rPr>
          <w:rFonts w:ascii="Courier New" w:hAnsi="Courier New"/>
          <w:lang w:val="en-US"/>
        </w:rPr>
        <w:t xml:space="preserve"> *parent = </w:t>
      </w:r>
      <w:proofErr w:type="spellStart"/>
      <w:r w:rsidRPr="00FD7009">
        <w:rPr>
          <w:rFonts w:ascii="Courier New" w:hAnsi="Courier New"/>
          <w:lang w:val="en-US"/>
        </w:rPr>
        <w:t>nullptr</w:t>
      </w:r>
      <w:proofErr w:type="spellEnd"/>
      <w:r w:rsidRPr="00FD7009">
        <w:rPr>
          <w:rFonts w:ascii="Courier New" w:hAnsi="Courier New"/>
          <w:lang w:val="en-US"/>
        </w:rPr>
        <w:t>);</w:t>
      </w:r>
    </w:p>
    <w:p w:rsidR="002336F2" w:rsidRPr="00B24FF0" w:rsidRDefault="002336F2" w:rsidP="002336F2">
      <w:r w:rsidRPr="00B24FF0">
        <w:rPr>
          <w:b/>
        </w:rPr>
        <w:t>Назначение:</w:t>
      </w:r>
      <w:r w:rsidRPr="00B24FF0">
        <w:t xml:space="preserve"> </w:t>
      </w:r>
      <w:r w:rsidR="00A44C52">
        <w:t xml:space="preserve">конструктор </w:t>
      </w:r>
      <w:r w:rsidR="00FD7009">
        <w:t>инициализации</w:t>
      </w:r>
      <w:r w:rsidR="0051406A">
        <w:t>.</w:t>
      </w:r>
    </w:p>
    <w:p w:rsidR="002336F2" w:rsidRDefault="002336F2" w:rsidP="002336F2">
      <w:r w:rsidRPr="00B24FF0">
        <w:rPr>
          <w:b/>
        </w:rPr>
        <w:t>Входные параметры:</w:t>
      </w:r>
      <w:r>
        <w:t xml:space="preserve"> </w:t>
      </w:r>
      <w:r w:rsidR="00653C23">
        <w:rPr>
          <w:lang w:val="en-US"/>
        </w:rPr>
        <w:t>parent</w:t>
      </w:r>
      <w:r w:rsidR="00653C23" w:rsidRPr="00653C23">
        <w:t xml:space="preserve"> – </w:t>
      </w:r>
      <w:r w:rsidR="00653C23">
        <w:t xml:space="preserve">указатель на родительский </w:t>
      </w:r>
      <w:proofErr w:type="spellStart"/>
      <w:r w:rsidR="00653C23">
        <w:t>виджет</w:t>
      </w:r>
      <w:proofErr w:type="spellEnd"/>
      <w:r>
        <w:t>.</w:t>
      </w:r>
    </w:p>
    <w:p w:rsidR="002336F2" w:rsidRDefault="002336F2" w:rsidP="002336F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FD7009" w:rsidRDefault="00FD7009" w:rsidP="00A44C52">
      <w:pPr>
        <w:rPr>
          <w:rFonts w:ascii="Courier New" w:hAnsi="Courier New"/>
        </w:rPr>
      </w:pPr>
      <w:r w:rsidRPr="00FD7009">
        <w:rPr>
          <w:rFonts w:ascii="Courier New" w:hAnsi="Courier New"/>
        </w:rPr>
        <w:t>~</w:t>
      </w:r>
      <w:proofErr w:type="spellStart"/>
      <w:proofErr w:type="gramStart"/>
      <w:r w:rsidRPr="00FD7009">
        <w:rPr>
          <w:rFonts w:ascii="Courier New" w:hAnsi="Courier New"/>
        </w:rPr>
        <w:t>MainWindow</w:t>
      </w:r>
      <w:proofErr w:type="spellEnd"/>
      <w:r w:rsidRPr="00FD7009">
        <w:rPr>
          <w:rFonts w:ascii="Courier New" w:hAnsi="Courier New"/>
        </w:rPr>
        <w:t>(</w:t>
      </w:r>
      <w:proofErr w:type="gramEnd"/>
      <w:r w:rsidRPr="00FD7009">
        <w:rPr>
          <w:rFonts w:ascii="Courier New" w:hAnsi="Courier New"/>
        </w:rPr>
        <w:t>);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>
        <w:t>деструктор.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DA6C33" w:rsidRPr="00DA6C33" w:rsidRDefault="00DA6C33" w:rsidP="00A44C52">
      <w:pPr>
        <w:rPr>
          <w:rFonts w:ascii="Courier New" w:hAnsi="Courier New"/>
        </w:rPr>
      </w:pPr>
      <w:proofErr w:type="gramStart"/>
      <w:r w:rsidRPr="00DA6C33">
        <w:rPr>
          <w:rFonts w:ascii="Courier New" w:hAnsi="Courier New"/>
          <w:lang w:val="en-US"/>
        </w:rPr>
        <w:t>void</w:t>
      </w:r>
      <w:proofErr w:type="gramEnd"/>
      <w:r w:rsidRPr="00DA6C33">
        <w:rPr>
          <w:rFonts w:ascii="Courier New" w:hAnsi="Courier New"/>
        </w:rPr>
        <w:t xml:space="preserve"> </w:t>
      </w:r>
      <w:proofErr w:type="spellStart"/>
      <w:r w:rsidRPr="00DA6C33">
        <w:rPr>
          <w:rFonts w:ascii="Courier New" w:hAnsi="Courier New"/>
          <w:lang w:val="en-US"/>
        </w:rPr>
        <w:t>showAddPointDialog</w:t>
      </w:r>
      <w:proofErr w:type="spellEnd"/>
      <w:r w:rsidRPr="00DA6C33">
        <w:rPr>
          <w:rFonts w:ascii="Courier New" w:hAnsi="Courier New"/>
        </w:rPr>
        <w:t>();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653C23">
        <w:t>вызывает диалог для ввода координат очередной точки</w:t>
      </w:r>
      <w:r>
        <w:t>.</w:t>
      </w:r>
    </w:p>
    <w:p w:rsidR="00653C23" w:rsidRDefault="00653C23" w:rsidP="00653C23">
      <w:r w:rsidRPr="00B24FF0">
        <w:rPr>
          <w:b/>
        </w:rPr>
        <w:t>Входные параметры:</w:t>
      </w:r>
      <w:r>
        <w:t xml:space="preserve"> отсутствуют.</w:t>
      </w:r>
    </w:p>
    <w:p w:rsidR="00653C23" w:rsidRDefault="00653C23" w:rsidP="00653C2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DA6C33" w:rsidRPr="00DA6C33" w:rsidRDefault="00DA6C33" w:rsidP="00211ECB">
      <w:pPr>
        <w:rPr>
          <w:rFonts w:ascii="Courier New" w:hAnsi="Courier New"/>
        </w:rPr>
      </w:pPr>
      <w:proofErr w:type="gramStart"/>
      <w:r w:rsidRPr="00DA6C33">
        <w:rPr>
          <w:rFonts w:ascii="Courier New" w:hAnsi="Courier New"/>
          <w:lang w:val="en-US"/>
        </w:rPr>
        <w:t>void</w:t>
      </w:r>
      <w:proofErr w:type="gramEnd"/>
      <w:r w:rsidRPr="00DA6C33">
        <w:rPr>
          <w:rFonts w:ascii="Courier New" w:hAnsi="Courier New"/>
        </w:rPr>
        <w:t xml:space="preserve"> </w:t>
      </w:r>
      <w:proofErr w:type="spellStart"/>
      <w:r w:rsidRPr="00DA6C33">
        <w:rPr>
          <w:rFonts w:ascii="Courier New" w:hAnsi="Courier New"/>
          <w:lang w:val="en-US"/>
        </w:rPr>
        <w:t>showAboutDialog</w:t>
      </w:r>
      <w:proofErr w:type="spellEnd"/>
      <w:r w:rsidRPr="00DA6C33">
        <w:rPr>
          <w:rFonts w:ascii="Courier New" w:hAnsi="Courier New"/>
        </w:rPr>
        <w:t>();</w:t>
      </w:r>
    </w:p>
    <w:p w:rsidR="00211ECB" w:rsidRPr="00B24FF0" w:rsidRDefault="00211ECB" w:rsidP="00211ECB">
      <w:r w:rsidRPr="00B24FF0">
        <w:rPr>
          <w:b/>
        </w:rPr>
        <w:t>Назначение:</w:t>
      </w:r>
      <w:r w:rsidRPr="00B24FF0">
        <w:t xml:space="preserve"> </w:t>
      </w:r>
      <w:r w:rsidR="00653C23">
        <w:t>вызывает диалог с информацией о разработчиках программы</w:t>
      </w:r>
      <w:r>
        <w:t>.</w:t>
      </w:r>
    </w:p>
    <w:p w:rsidR="00211ECB" w:rsidRDefault="00211ECB" w:rsidP="00211ECB">
      <w:r w:rsidRPr="00B24FF0">
        <w:rPr>
          <w:b/>
        </w:rPr>
        <w:t>Входные параметры:</w:t>
      </w:r>
      <w:r>
        <w:t xml:space="preserve"> отсутствуют.</w:t>
      </w:r>
    </w:p>
    <w:p w:rsidR="00211ECB" w:rsidRDefault="00211ECB" w:rsidP="00211ECB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DA6C33" w:rsidRPr="00DA6C33" w:rsidRDefault="00DA6C33" w:rsidP="00211ECB">
      <w:pPr>
        <w:rPr>
          <w:rFonts w:ascii="Courier New" w:hAnsi="Courier New"/>
        </w:rPr>
      </w:pPr>
      <w:proofErr w:type="gramStart"/>
      <w:r w:rsidRPr="00DA6C33">
        <w:rPr>
          <w:rFonts w:ascii="Courier New" w:hAnsi="Courier New"/>
          <w:lang w:val="en-US"/>
        </w:rPr>
        <w:t>void</w:t>
      </w:r>
      <w:proofErr w:type="gramEnd"/>
      <w:r w:rsidRPr="00DA6C33">
        <w:rPr>
          <w:rFonts w:ascii="Courier New" w:hAnsi="Courier New"/>
        </w:rPr>
        <w:t xml:space="preserve"> </w:t>
      </w:r>
      <w:proofErr w:type="spellStart"/>
      <w:r w:rsidRPr="00DA6C33">
        <w:rPr>
          <w:rFonts w:ascii="Courier New" w:hAnsi="Courier New"/>
          <w:lang w:val="en-US"/>
        </w:rPr>
        <w:t>showHelpDialog</w:t>
      </w:r>
      <w:proofErr w:type="spellEnd"/>
      <w:r w:rsidRPr="00DA6C33">
        <w:rPr>
          <w:rFonts w:ascii="Courier New" w:hAnsi="Courier New"/>
        </w:rPr>
        <w:t>();</w:t>
      </w:r>
    </w:p>
    <w:p w:rsidR="00211ECB" w:rsidRPr="00B24FF0" w:rsidRDefault="00211ECB" w:rsidP="00211ECB">
      <w:r w:rsidRPr="00B24FF0">
        <w:rPr>
          <w:b/>
        </w:rPr>
        <w:t>Назначение:</w:t>
      </w:r>
      <w:r w:rsidRPr="00B24FF0">
        <w:t xml:space="preserve"> </w:t>
      </w:r>
      <w:r w:rsidR="00653C23">
        <w:t>вызывает диалог с информацией о работе с программой</w:t>
      </w:r>
      <w:r>
        <w:t>.</w:t>
      </w:r>
    </w:p>
    <w:p w:rsidR="00653C23" w:rsidRDefault="00653C23" w:rsidP="00653C23">
      <w:r w:rsidRPr="00B24FF0">
        <w:rPr>
          <w:b/>
        </w:rPr>
        <w:t>Входные параметры:</w:t>
      </w:r>
      <w:r>
        <w:t xml:space="preserve"> отсутствуют.</w:t>
      </w:r>
    </w:p>
    <w:p w:rsidR="00653C23" w:rsidRDefault="00653C23" w:rsidP="00653C2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DA6C33" w:rsidRPr="00DA6C33" w:rsidRDefault="00DA6C33" w:rsidP="00D92E55">
      <w:pPr>
        <w:rPr>
          <w:rFonts w:ascii="Courier New" w:hAnsi="Courier New"/>
        </w:rPr>
      </w:pPr>
      <w:proofErr w:type="gramStart"/>
      <w:r w:rsidRPr="00DA6C33">
        <w:rPr>
          <w:rFonts w:ascii="Courier New" w:hAnsi="Courier New"/>
          <w:lang w:val="en-US"/>
        </w:rPr>
        <w:t>void</w:t>
      </w:r>
      <w:proofErr w:type="gramEnd"/>
      <w:r w:rsidRPr="00DA6C33">
        <w:rPr>
          <w:rFonts w:ascii="Courier New" w:hAnsi="Courier New"/>
        </w:rPr>
        <w:t xml:space="preserve"> </w:t>
      </w:r>
      <w:proofErr w:type="spellStart"/>
      <w:r w:rsidRPr="00DA6C33">
        <w:rPr>
          <w:rFonts w:ascii="Courier New" w:hAnsi="Courier New"/>
          <w:lang w:val="en-US"/>
        </w:rPr>
        <w:t>clearCanvas</w:t>
      </w:r>
      <w:proofErr w:type="spellEnd"/>
      <w:r w:rsidRPr="00DA6C33">
        <w:rPr>
          <w:rFonts w:ascii="Courier New" w:hAnsi="Courier New"/>
        </w:rPr>
        <w:t>();</w:t>
      </w:r>
    </w:p>
    <w:p w:rsidR="00D92E55" w:rsidRPr="00B24FF0" w:rsidRDefault="00D92E55" w:rsidP="00D92E55">
      <w:r w:rsidRPr="00B24FF0">
        <w:rPr>
          <w:b/>
        </w:rPr>
        <w:t>Назначение:</w:t>
      </w:r>
      <w:r w:rsidRPr="00B24FF0">
        <w:t xml:space="preserve"> </w:t>
      </w:r>
      <w:r w:rsidR="00653C23">
        <w:t>вызывает очистку полотна</w:t>
      </w:r>
      <w:r>
        <w:t>.</w:t>
      </w:r>
    </w:p>
    <w:p w:rsidR="00653C23" w:rsidRDefault="00653C23" w:rsidP="00653C23">
      <w:r w:rsidRPr="00B24FF0">
        <w:rPr>
          <w:b/>
        </w:rPr>
        <w:t>Входные параметры:</w:t>
      </w:r>
      <w:r>
        <w:t xml:space="preserve"> отсутствуют.</w:t>
      </w:r>
    </w:p>
    <w:p w:rsidR="00653C23" w:rsidRDefault="00653C23" w:rsidP="00653C2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DA6C33" w:rsidRDefault="00DA6C33" w:rsidP="00D92E55">
      <w:pPr>
        <w:rPr>
          <w:rFonts w:ascii="Courier New" w:hAnsi="Courier New"/>
          <w:lang w:val="en-US"/>
        </w:rPr>
      </w:pPr>
      <w:proofErr w:type="gramStart"/>
      <w:r w:rsidRPr="00DA6C33">
        <w:rPr>
          <w:rFonts w:ascii="Courier New" w:hAnsi="Courier New"/>
          <w:lang w:val="en-US"/>
        </w:rPr>
        <w:t>void</w:t>
      </w:r>
      <w:proofErr w:type="gramEnd"/>
      <w:r w:rsidRPr="00DA6C33">
        <w:rPr>
          <w:rFonts w:ascii="Courier New" w:hAnsi="Courier New"/>
          <w:lang w:val="en-US"/>
        </w:rPr>
        <w:t xml:space="preserve"> </w:t>
      </w:r>
      <w:proofErr w:type="spellStart"/>
      <w:r w:rsidRPr="00DA6C33">
        <w:rPr>
          <w:rFonts w:ascii="Courier New" w:hAnsi="Courier New"/>
          <w:lang w:val="en-US"/>
        </w:rPr>
        <w:t>statusCoordinates</w:t>
      </w:r>
      <w:proofErr w:type="spellEnd"/>
      <w:r w:rsidRPr="00DA6C33">
        <w:rPr>
          <w:rFonts w:ascii="Courier New" w:hAnsi="Courier New"/>
          <w:lang w:val="en-US"/>
        </w:rPr>
        <w:t>(</w:t>
      </w:r>
      <w:proofErr w:type="spellStart"/>
      <w:r w:rsidRPr="00DA6C33">
        <w:rPr>
          <w:rFonts w:ascii="Courier New" w:hAnsi="Courier New"/>
          <w:lang w:val="en-US"/>
        </w:rPr>
        <w:t>const</w:t>
      </w:r>
      <w:proofErr w:type="spellEnd"/>
      <w:r w:rsidRPr="00DA6C33">
        <w:rPr>
          <w:rFonts w:ascii="Courier New" w:hAnsi="Courier New"/>
          <w:lang w:val="en-US"/>
        </w:rPr>
        <w:t xml:space="preserve"> </w:t>
      </w:r>
      <w:proofErr w:type="spellStart"/>
      <w:r w:rsidRPr="00DA6C33">
        <w:rPr>
          <w:rFonts w:ascii="Courier New" w:hAnsi="Courier New"/>
          <w:lang w:val="en-US"/>
        </w:rPr>
        <w:t>QPointF</w:t>
      </w:r>
      <w:proofErr w:type="spellEnd"/>
      <w:r w:rsidRPr="00DA6C33">
        <w:rPr>
          <w:rFonts w:ascii="Courier New" w:hAnsi="Courier New"/>
          <w:lang w:val="en-US"/>
        </w:rPr>
        <w:t>&amp; point);</w:t>
      </w:r>
    </w:p>
    <w:p w:rsidR="00D92E55" w:rsidRPr="00B24FF0" w:rsidRDefault="00D92E55" w:rsidP="00D92E55">
      <w:r w:rsidRPr="00B24FF0">
        <w:rPr>
          <w:b/>
        </w:rPr>
        <w:t>Назначение:</w:t>
      </w:r>
      <w:r w:rsidRPr="00B24FF0">
        <w:t xml:space="preserve"> </w:t>
      </w:r>
      <w:r w:rsidR="00653C23">
        <w:t>отображает координаты точки на графике, на которую указывает курсор мыши пользователя в данный момент</w:t>
      </w:r>
      <w:r>
        <w:t>.</w:t>
      </w:r>
    </w:p>
    <w:p w:rsidR="00653C23" w:rsidRDefault="00653C23" w:rsidP="00653C23">
      <w:r w:rsidRPr="00B24FF0">
        <w:rPr>
          <w:b/>
        </w:rPr>
        <w:t>Входные параметры:</w:t>
      </w:r>
      <w:r>
        <w:t xml:space="preserve"> </w:t>
      </w:r>
      <w:r>
        <w:rPr>
          <w:lang w:val="en-US"/>
        </w:rPr>
        <w:t>point</w:t>
      </w:r>
      <w:r w:rsidRPr="00653C23">
        <w:t xml:space="preserve"> – </w:t>
      </w:r>
      <w:r>
        <w:t>координаты указываемой точки.</w:t>
      </w:r>
    </w:p>
    <w:p w:rsidR="00653C23" w:rsidRDefault="00653C23" w:rsidP="00653C2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75301D" w:rsidRPr="00DA6C33" w:rsidRDefault="0075301D" w:rsidP="00DA6C33">
      <w:pPr>
        <w:rPr>
          <w:lang w:val="en-US"/>
        </w:rPr>
      </w:pPr>
      <w:r>
        <w:br w:type="page"/>
      </w:r>
    </w:p>
    <w:p w:rsidR="003B298F" w:rsidRDefault="003B298F" w:rsidP="003B298F">
      <w:pPr>
        <w:pStyle w:val="3"/>
        <w:rPr>
          <w:lang w:val="en-US"/>
        </w:rPr>
      </w:pPr>
      <w:bookmarkStart w:id="15" w:name="_Toc57554621"/>
      <w:r>
        <w:lastRenderedPageBreak/>
        <w:t xml:space="preserve">Класс </w:t>
      </w:r>
      <w:r w:rsidR="00DA6C33">
        <w:rPr>
          <w:lang w:val="en-US"/>
        </w:rPr>
        <w:t>Spline</w:t>
      </w:r>
      <w:bookmarkEnd w:id="15"/>
    </w:p>
    <w:p w:rsidR="002D1B76" w:rsidRPr="00A26A50" w:rsidRDefault="00DA6C33" w:rsidP="002D1B76">
      <w:r>
        <w:t>Объявление класса: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class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 xml:space="preserve"> Spline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>{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</w:t>
      </w:r>
      <w:r w:rsidR="00D2089A">
        <w:rPr>
          <w:rFonts w:ascii="Courier New" w:hAnsi="Courier New"/>
          <w:sz w:val="18"/>
          <w:szCs w:val="20"/>
          <w:lang w:val="en-US"/>
        </w:rPr>
        <w:t xml:space="preserve"> </w:t>
      </w:r>
      <w:proofErr w:type="spellStart"/>
      <w:r w:rsidR="00D2089A">
        <w:rPr>
          <w:rFonts w:ascii="Courier New" w:hAnsi="Courier New"/>
          <w:sz w:val="18"/>
          <w:szCs w:val="20"/>
          <w:lang w:val="en-US"/>
        </w:rPr>
        <w:t>std</w:t>
      </w:r>
      <w:proofErr w:type="spellEnd"/>
      <w:r w:rsidR="00D2089A">
        <w:rPr>
          <w:rFonts w:ascii="Courier New" w:hAnsi="Courier New"/>
          <w:sz w:val="18"/>
          <w:szCs w:val="20"/>
          <w:lang w:val="en-US"/>
        </w:rPr>
        <w:t>::vector&lt;</w:t>
      </w:r>
      <w:proofErr w:type="spellStart"/>
      <w:r w:rsidR="00D2089A">
        <w:rPr>
          <w:rFonts w:ascii="Courier New" w:hAnsi="Courier New"/>
          <w:sz w:val="18"/>
          <w:szCs w:val="20"/>
          <w:lang w:val="en-US"/>
        </w:rPr>
        <w:t>QPointF</w:t>
      </w:r>
      <w:proofErr w:type="spellEnd"/>
      <w:r w:rsidR="00D2089A">
        <w:rPr>
          <w:rFonts w:ascii="Courier New" w:hAnsi="Courier New"/>
          <w:sz w:val="18"/>
          <w:szCs w:val="20"/>
          <w:lang w:val="en-US"/>
        </w:rPr>
        <w:t xml:space="preserve">&gt; </w:t>
      </w:r>
      <w:proofErr w:type="spellStart"/>
      <w:r w:rsidR="00D2089A">
        <w:rPr>
          <w:rFonts w:ascii="Courier New" w:hAnsi="Courier New"/>
          <w:sz w:val="18"/>
          <w:szCs w:val="20"/>
          <w:lang w:val="en-US"/>
        </w:rPr>
        <w:t>m_points</w:t>
      </w:r>
      <w:proofErr w:type="spellEnd"/>
      <w:r w:rsidR="00D2089A"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std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 xml:space="preserve">::vector&lt;double&gt;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m_a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std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 xml:space="preserve">::vector&lt;double&gt;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m_b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std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 xml:space="preserve">::vector&lt;double&gt;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m_c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2089A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>
        <w:rPr>
          <w:rFonts w:ascii="Courier New" w:hAnsi="Courier New"/>
          <w:sz w:val="18"/>
          <w:szCs w:val="20"/>
          <w:lang w:val="en-US"/>
        </w:rPr>
        <w:t xml:space="preserve">    </w:t>
      </w:r>
      <w:proofErr w:type="spellStart"/>
      <w:r>
        <w:rPr>
          <w:rFonts w:ascii="Courier New" w:hAnsi="Courier New"/>
          <w:sz w:val="18"/>
          <w:szCs w:val="20"/>
          <w:lang w:val="en-US"/>
        </w:rPr>
        <w:t>std</w:t>
      </w:r>
      <w:proofErr w:type="spellEnd"/>
      <w:r>
        <w:rPr>
          <w:rFonts w:ascii="Courier New" w:hAnsi="Courier New"/>
          <w:sz w:val="18"/>
          <w:szCs w:val="20"/>
          <w:lang w:val="en-US"/>
        </w:rPr>
        <w:t xml:space="preserve">::vector&lt;double&gt; </w:t>
      </w:r>
      <w:proofErr w:type="spellStart"/>
      <w:r>
        <w:rPr>
          <w:rFonts w:ascii="Courier New" w:hAnsi="Courier New"/>
          <w:sz w:val="18"/>
          <w:szCs w:val="20"/>
          <w:lang w:val="en-US"/>
        </w:rPr>
        <w:t>m_d</w:t>
      </w:r>
      <w:proofErr w:type="spellEnd"/>
      <w:r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public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>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Spline(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>) = default;</w:t>
      </w:r>
    </w:p>
    <w:p w:rsidR="00DA6C33" w:rsidRPr="00DA6C33" w:rsidRDefault="00D2089A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>
        <w:rPr>
          <w:rFonts w:ascii="Courier New" w:hAnsi="Courier New"/>
          <w:sz w:val="18"/>
          <w:szCs w:val="20"/>
          <w:lang w:val="en-US"/>
        </w:rPr>
        <w:t xml:space="preserve">    ~</w:t>
      </w:r>
      <w:proofErr w:type="gramStart"/>
      <w:r>
        <w:rPr>
          <w:rFonts w:ascii="Courier New" w:hAnsi="Courier New"/>
          <w:sz w:val="18"/>
          <w:szCs w:val="20"/>
          <w:lang w:val="en-US"/>
        </w:rPr>
        <w:t>Spline(</w:t>
      </w:r>
      <w:proofErr w:type="gramEnd"/>
      <w:r>
        <w:rPr>
          <w:rFonts w:ascii="Courier New" w:hAnsi="Courier New"/>
          <w:sz w:val="18"/>
          <w:szCs w:val="20"/>
          <w:lang w:val="en-US"/>
        </w:rPr>
        <w:t>) = default;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void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 xml:space="preserve"> insert(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const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QPointF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&amp; point);</w:t>
      </w:r>
    </w:p>
    <w:p w:rsidR="00DA6C33" w:rsidRPr="00DA6C33" w:rsidRDefault="00D2089A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>
        <w:rPr>
          <w:rFonts w:ascii="Courier New" w:hAnsi="Courier New"/>
          <w:sz w:val="18"/>
          <w:szCs w:val="20"/>
          <w:lang w:val="en-US"/>
        </w:rPr>
        <w:t xml:space="preserve">    </w:t>
      </w:r>
      <w:proofErr w:type="gramStart"/>
      <w:r>
        <w:rPr>
          <w:rFonts w:ascii="Courier New" w:hAnsi="Courier New"/>
          <w:sz w:val="18"/>
          <w:szCs w:val="20"/>
          <w:lang w:val="en-US"/>
        </w:rPr>
        <w:t>void</w:t>
      </w:r>
      <w:proofErr w:type="gramEnd"/>
      <w:r>
        <w:rPr>
          <w:rFonts w:ascii="Courier New" w:hAnsi="Courier New"/>
          <w:sz w:val="18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18"/>
          <w:szCs w:val="20"/>
          <w:lang w:val="en-US"/>
        </w:rPr>
        <w:t>removeAll</w:t>
      </w:r>
      <w:proofErr w:type="spellEnd"/>
      <w:r>
        <w:rPr>
          <w:rFonts w:ascii="Courier New" w:hAnsi="Courier New"/>
          <w:sz w:val="18"/>
          <w:szCs w:val="20"/>
          <w:lang w:val="en-US"/>
        </w:rPr>
        <w:t>();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const</w:t>
      </w:r>
      <w:proofErr w:type="spellEnd"/>
      <w:proofErr w:type="gramEnd"/>
      <w:r w:rsidRPr="00DA6C33">
        <w:rPr>
          <w:rFonts w:ascii="Courier New" w:hAnsi="Courier New"/>
          <w:sz w:val="18"/>
          <w:szCs w:val="20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std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::vector&lt;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QPointF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 xml:space="preserve">&gt;&amp; points()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const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double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interpolatedValue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(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size_t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i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 xml:space="preserve">, double x)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const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2089A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>
        <w:rPr>
          <w:rFonts w:ascii="Courier New" w:hAnsi="Courier New"/>
          <w:sz w:val="18"/>
          <w:szCs w:val="20"/>
          <w:lang w:val="en-US"/>
        </w:rPr>
        <w:t xml:space="preserve">    </w:t>
      </w:r>
      <w:proofErr w:type="gramStart"/>
      <w:r>
        <w:rPr>
          <w:rFonts w:ascii="Courier New" w:hAnsi="Courier New"/>
          <w:sz w:val="18"/>
          <w:szCs w:val="20"/>
          <w:lang w:val="en-US"/>
        </w:rPr>
        <w:t>bool</w:t>
      </w:r>
      <w:proofErr w:type="gramEnd"/>
      <w:r>
        <w:rPr>
          <w:rFonts w:ascii="Courier New" w:hAnsi="Courier New"/>
          <w:sz w:val="18"/>
          <w:szCs w:val="20"/>
          <w:lang w:val="en-US"/>
        </w:rPr>
        <w:t xml:space="preserve"> available() </w:t>
      </w:r>
      <w:proofErr w:type="spellStart"/>
      <w:r>
        <w:rPr>
          <w:rFonts w:ascii="Courier New" w:hAnsi="Courier New"/>
          <w:sz w:val="18"/>
          <w:szCs w:val="20"/>
          <w:lang w:val="en-US"/>
        </w:rPr>
        <w:t>const</w:t>
      </w:r>
      <w:proofErr w:type="spellEnd"/>
      <w:r>
        <w:rPr>
          <w:rFonts w:ascii="Courier New" w:hAnsi="Courier New"/>
          <w:sz w:val="18"/>
          <w:szCs w:val="20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protected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>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void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 xml:space="preserve"> update();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szCs w:val="20"/>
          <w:lang w:val="en-US"/>
        </w:rPr>
        <w:t>void</w:t>
      </w:r>
      <w:proofErr w:type="gramEnd"/>
      <w:r w:rsidRPr="00DA6C33">
        <w:rPr>
          <w:rFonts w:ascii="Courier New" w:hAnsi="Courier New"/>
          <w:sz w:val="18"/>
          <w:szCs w:val="20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szCs w:val="20"/>
          <w:lang w:val="en-US"/>
        </w:rPr>
        <w:t>tridiagonalMatrixAlgorithm</w:t>
      </w:r>
      <w:proofErr w:type="spellEnd"/>
      <w:r w:rsidRPr="00DA6C33">
        <w:rPr>
          <w:rFonts w:ascii="Courier New" w:hAnsi="Courier New"/>
          <w:sz w:val="18"/>
          <w:szCs w:val="20"/>
          <w:lang w:val="en-US"/>
        </w:rPr>
        <w:t>();</w:t>
      </w:r>
    </w:p>
    <w:p w:rsidR="00DA6C33" w:rsidRDefault="00DA6C33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  <w:r w:rsidRPr="00DA6C33">
        <w:rPr>
          <w:rFonts w:ascii="Courier New" w:hAnsi="Courier New"/>
          <w:sz w:val="18"/>
          <w:szCs w:val="20"/>
          <w:lang w:val="en-US"/>
        </w:rPr>
        <w:t>};</w:t>
      </w:r>
    </w:p>
    <w:p w:rsidR="00A06428" w:rsidRDefault="00A06428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</w:p>
    <w:p w:rsidR="001842C5" w:rsidRPr="00DA6C33" w:rsidRDefault="001842C5" w:rsidP="00DA6C33">
      <w:pPr>
        <w:ind w:firstLine="0"/>
        <w:rPr>
          <w:rFonts w:ascii="Courier New" w:hAnsi="Courier New"/>
          <w:sz w:val="18"/>
          <w:szCs w:val="20"/>
          <w:lang w:val="en-US"/>
        </w:rPr>
      </w:pPr>
    </w:p>
    <w:p w:rsidR="00A06428" w:rsidRDefault="00A06428" w:rsidP="00DC5597">
      <w:pPr>
        <w:pStyle w:val="4"/>
      </w:pPr>
      <w:r>
        <w:t>Поля класса</w:t>
      </w:r>
    </w:p>
    <w:p w:rsidR="00A90C99" w:rsidRDefault="00A90C99" w:rsidP="00A06428">
      <w:pPr>
        <w:rPr>
          <w:rFonts w:ascii="Courier New" w:hAnsi="Courier New"/>
          <w:lang w:val="en-US"/>
        </w:rPr>
      </w:pPr>
      <w:proofErr w:type="spellStart"/>
      <w:r w:rsidRPr="00A90C99">
        <w:rPr>
          <w:rFonts w:ascii="Courier New" w:hAnsi="Courier New"/>
          <w:lang w:val="en-US"/>
        </w:rPr>
        <w:t>std</w:t>
      </w:r>
      <w:proofErr w:type="spellEnd"/>
      <w:r w:rsidRPr="00A90C99">
        <w:rPr>
          <w:rFonts w:ascii="Courier New" w:hAnsi="Courier New"/>
          <w:lang w:val="en-US"/>
        </w:rPr>
        <w:t>::vector&lt;</w:t>
      </w:r>
      <w:proofErr w:type="spellStart"/>
      <w:r w:rsidRPr="00A90C99">
        <w:rPr>
          <w:rFonts w:ascii="Courier New" w:hAnsi="Courier New"/>
          <w:lang w:val="en-US"/>
        </w:rPr>
        <w:t>QPointF</w:t>
      </w:r>
      <w:proofErr w:type="spellEnd"/>
      <w:r w:rsidRPr="00A90C99">
        <w:rPr>
          <w:rFonts w:ascii="Courier New" w:hAnsi="Courier New"/>
          <w:lang w:val="en-US"/>
        </w:rPr>
        <w:t xml:space="preserve">&gt; </w:t>
      </w:r>
      <w:proofErr w:type="spellStart"/>
      <w:r w:rsidRPr="00A90C99">
        <w:rPr>
          <w:rFonts w:ascii="Courier New" w:hAnsi="Courier New"/>
          <w:lang w:val="en-US"/>
        </w:rPr>
        <w:t>m_points</w:t>
      </w:r>
      <w:proofErr w:type="spellEnd"/>
      <w:r w:rsidRPr="00A90C99">
        <w:rPr>
          <w:rFonts w:ascii="Courier New" w:hAnsi="Courier New"/>
          <w:lang w:val="en-US"/>
        </w:rPr>
        <w:t>;</w:t>
      </w:r>
    </w:p>
    <w:p w:rsidR="00A06428" w:rsidRDefault="00A06428" w:rsidP="00A06428">
      <w:r w:rsidRPr="00442D64">
        <w:rPr>
          <w:b/>
        </w:rPr>
        <w:t>Назначение:</w:t>
      </w:r>
      <w:r>
        <w:t xml:space="preserve"> хранит </w:t>
      </w:r>
      <w:r w:rsidR="00A90C99">
        <w:t>набор точек, указанных пользователем.</w:t>
      </w:r>
    </w:p>
    <w:p w:rsidR="00A90C99" w:rsidRPr="005B58F4" w:rsidRDefault="00A90C99" w:rsidP="00A06428">
      <w:pPr>
        <w:rPr>
          <w:rFonts w:ascii="Courier New" w:hAnsi="Courier New"/>
          <w:lang w:val="en-US"/>
        </w:rPr>
      </w:pPr>
      <w:proofErr w:type="spellStart"/>
      <w:r w:rsidRPr="00A90C99">
        <w:rPr>
          <w:rFonts w:ascii="Courier New" w:hAnsi="Courier New"/>
          <w:lang w:val="en-US"/>
        </w:rPr>
        <w:t>std</w:t>
      </w:r>
      <w:proofErr w:type="spellEnd"/>
      <w:r w:rsidRPr="005B58F4">
        <w:rPr>
          <w:rFonts w:ascii="Courier New" w:hAnsi="Courier New"/>
          <w:lang w:val="en-US"/>
        </w:rPr>
        <w:t>::</w:t>
      </w:r>
      <w:r w:rsidRPr="00A90C99">
        <w:rPr>
          <w:rFonts w:ascii="Courier New" w:hAnsi="Courier New"/>
          <w:lang w:val="en-US"/>
        </w:rPr>
        <w:t>vector</w:t>
      </w:r>
      <w:r w:rsidRPr="005B58F4">
        <w:rPr>
          <w:rFonts w:ascii="Courier New" w:hAnsi="Courier New"/>
          <w:lang w:val="en-US"/>
        </w:rPr>
        <w:t>&lt;</w:t>
      </w:r>
      <w:r w:rsidRPr="00A90C99">
        <w:rPr>
          <w:rFonts w:ascii="Courier New" w:hAnsi="Courier New"/>
          <w:lang w:val="en-US"/>
        </w:rPr>
        <w:t>double</w:t>
      </w:r>
      <w:r w:rsidRPr="005B58F4">
        <w:rPr>
          <w:rFonts w:ascii="Courier New" w:hAnsi="Courier New"/>
          <w:lang w:val="en-US"/>
        </w:rPr>
        <w:t xml:space="preserve">&gt; </w:t>
      </w:r>
      <w:proofErr w:type="spellStart"/>
      <w:r w:rsidRPr="00A90C99">
        <w:rPr>
          <w:rFonts w:ascii="Courier New" w:hAnsi="Courier New"/>
          <w:lang w:val="en-US"/>
        </w:rPr>
        <w:t>m</w:t>
      </w:r>
      <w:r w:rsidRPr="005B58F4">
        <w:rPr>
          <w:rFonts w:ascii="Courier New" w:hAnsi="Courier New"/>
          <w:lang w:val="en-US"/>
        </w:rPr>
        <w:t>_</w:t>
      </w:r>
      <w:r w:rsidRPr="00A90C99">
        <w:rPr>
          <w:rFonts w:ascii="Courier New" w:hAnsi="Courier New"/>
          <w:lang w:val="en-US"/>
        </w:rPr>
        <w:t>a</w:t>
      </w:r>
      <w:proofErr w:type="spellEnd"/>
      <w:r w:rsidRPr="005B58F4">
        <w:rPr>
          <w:rFonts w:ascii="Courier New" w:hAnsi="Courier New"/>
          <w:lang w:val="en-US"/>
        </w:rPr>
        <w:t>;</w:t>
      </w:r>
    </w:p>
    <w:p w:rsidR="00A06428" w:rsidRDefault="00A06428" w:rsidP="00A06428">
      <w:r w:rsidRPr="00442D64">
        <w:rPr>
          <w:b/>
        </w:rPr>
        <w:t>Назначение:</w:t>
      </w:r>
      <w:r>
        <w:t xml:space="preserve"> хранит </w:t>
      </w:r>
      <w:r w:rsidR="00A90C99">
        <w:t>свободные члены полинома.</w:t>
      </w:r>
    </w:p>
    <w:p w:rsidR="00A90C99" w:rsidRDefault="00A90C99" w:rsidP="00A06428">
      <w:pPr>
        <w:rPr>
          <w:rFonts w:ascii="Courier New" w:hAnsi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std</w:t>
      </w:r>
      <w:proofErr w:type="spellEnd"/>
      <w:r>
        <w:rPr>
          <w:rFonts w:ascii="Courier New" w:hAnsi="Courier New"/>
          <w:lang w:val="en-US"/>
        </w:rPr>
        <w:t xml:space="preserve">::vector&lt;double&gt; </w:t>
      </w:r>
      <w:proofErr w:type="spellStart"/>
      <w:r>
        <w:rPr>
          <w:rFonts w:ascii="Courier New" w:hAnsi="Courier New"/>
          <w:lang w:val="en-US"/>
        </w:rPr>
        <w:t>m_b</w:t>
      </w:r>
      <w:proofErr w:type="spellEnd"/>
      <w:r w:rsidRPr="00A90C99">
        <w:rPr>
          <w:rFonts w:ascii="Courier New" w:hAnsi="Courier New"/>
          <w:lang w:val="en-US"/>
        </w:rPr>
        <w:t>;</w:t>
      </w:r>
    </w:p>
    <w:p w:rsidR="00A06428" w:rsidRDefault="00A06428" w:rsidP="00A06428">
      <w:r w:rsidRPr="00442D64">
        <w:rPr>
          <w:b/>
        </w:rPr>
        <w:t>Назначение:</w:t>
      </w:r>
      <w:r>
        <w:t xml:space="preserve"> </w:t>
      </w:r>
      <w:r w:rsidR="00A90C99">
        <w:t>хранит коэффициенты при первой степени полинома</w:t>
      </w:r>
      <w:r>
        <w:t>.</w:t>
      </w:r>
    </w:p>
    <w:p w:rsidR="00A90C99" w:rsidRDefault="00A90C99" w:rsidP="00A06428">
      <w:pPr>
        <w:rPr>
          <w:rFonts w:ascii="Courier New" w:hAnsi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std</w:t>
      </w:r>
      <w:proofErr w:type="spellEnd"/>
      <w:r>
        <w:rPr>
          <w:rFonts w:ascii="Courier New" w:hAnsi="Courier New"/>
          <w:lang w:val="en-US"/>
        </w:rPr>
        <w:t xml:space="preserve">::vector&lt;double&gt; </w:t>
      </w:r>
      <w:proofErr w:type="spellStart"/>
      <w:r>
        <w:rPr>
          <w:rFonts w:ascii="Courier New" w:hAnsi="Courier New"/>
          <w:lang w:val="en-US"/>
        </w:rPr>
        <w:t>m_c</w:t>
      </w:r>
      <w:proofErr w:type="spellEnd"/>
      <w:r w:rsidRPr="00A90C99">
        <w:rPr>
          <w:rFonts w:ascii="Courier New" w:hAnsi="Courier New"/>
          <w:lang w:val="en-US"/>
        </w:rPr>
        <w:t>;</w:t>
      </w:r>
    </w:p>
    <w:p w:rsidR="00A06428" w:rsidRDefault="00A06428" w:rsidP="00A06428">
      <w:r w:rsidRPr="00442D64">
        <w:rPr>
          <w:b/>
        </w:rPr>
        <w:t>Назначение:</w:t>
      </w:r>
      <w:r>
        <w:t xml:space="preserve"> </w:t>
      </w:r>
      <w:r w:rsidR="00A90C99">
        <w:t>хранит коэффициенты при второй степени полинома</w:t>
      </w:r>
      <w:r>
        <w:t>.</w:t>
      </w:r>
    </w:p>
    <w:p w:rsidR="00A90C99" w:rsidRPr="00A90C99" w:rsidRDefault="00A90C99" w:rsidP="00A06428">
      <w:pPr>
        <w:rPr>
          <w:rFonts w:ascii="Courier New" w:hAnsi="Courier New"/>
          <w:lang w:val="en-US"/>
        </w:rPr>
      </w:pPr>
      <w:proofErr w:type="spellStart"/>
      <w:r w:rsidRPr="00A90C99">
        <w:rPr>
          <w:rFonts w:ascii="Courier New" w:hAnsi="Courier New"/>
          <w:lang w:val="en-US"/>
        </w:rPr>
        <w:t>std</w:t>
      </w:r>
      <w:proofErr w:type="spellEnd"/>
      <w:r w:rsidRPr="00A90C99">
        <w:rPr>
          <w:rFonts w:ascii="Courier New" w:hAnsi="Courier New"/>
          <w:lang w:val="en-US"/>
        </w:rPr>
        <w:t xml:space="preserve">::vector&lt;double&gt; </w:t>
      </w:r>
      <w:proofErr w:type="spellStart"/>
      <w:r w:rsidRPr="00A90C99">
        <w:rPr>
          <w:rFonts w:ascii="Courier New" w:hAnsi="Courier New"/>
          <w:lang w:val="en-US"/>
        </w:rPr>
        <w:t>m_</w:t>
      </w:r>
      <w:r>
        <w:rPr>
          <w:rFonts w:ascii="Courier New" w:hAnsi="Courier New"/>
          <w:lang w:val="en-US"/>
        </w:rPr>
        <w:t>d</w:t>
      </w:r>
      <w:proofErr w:type="spellEnd"/>
      <w:r w:rsidRPr="00A90C99">
        <w:rPr>
          <w:rFonts w:ascii="Courier New" w:hAnsi="Courier New"/>
          <w:lang w:val="en-US"/>
        </w:rPr>
        <w:t>;</w:t>
      </w:r>
    </w:p>
    <w:p w:rsidR="00A06428" w:rsidRDefault="00A06428" w:rsidP="00A06428">
      <w:r w:rsidRPr="00442D64">
        <w:rPr>
          <w:b/>
        </w:rPr>
        <w:t>Назначение:</w:t>
      </w:r>
      <w:r>
        <w:t xml:space="preserve"> </w:t>
      </w:r>
      <w:r w:rsidR="00A90C99">
        <w:t>хранит коэффициенты при старшей степени полинома</w:t>
      </w:r>
      <w:r>
        <w:t>.</w:t>
      </w:r>
    </w:p>
    <w:p w:rsidR="00A06428" w:rsidRDefault="00A06428" w:rsidP="00A90C99">
      <w:pPr>
        <w:ind w:firstLine="0"/>
      </w:pPr>
    </w:p>
    <w:p w:rsidR="001842C5" w:rsidRDefault="001842C5" w:rsidP="00A90C99">
      <w:pPr>
        <w:ind w:firstLine="0"/>
      </w:pPr>
    </w:p>
    <w:p w:rsidR="001842C5" w:rsidRDefault="001842C5" w:rsidP="00A90C99">
      <w:pPr>
        <w:ind w:firstLine="0"/>
      </w:pPr>
    </w:p>
    <w:p w:rsidR="001842C5" w:rsidRDefault="001842C5" w:rsidP="00A90C99">
      <w:pPr>
        <w:ind w:firstLine="0"/>
      </w:pPr>
    </w:p>
    <w:p w:rsidR="00DC5597" w:rsidRDefault="00A06428" w:rsidP="00DC5597">
      <w:pPr>
        <w:pStyle w:val="4"/>
      </w:pPr>
      <w:r>
        <w:lastRenderedPageBreak/>
        <w:t>М</w:t>
      </w:r>
      <w:r w:rsidR="00DC5597">
        <w:t>етоды класса</w:t>
      </w:r>
    </w:p>
    <w:p w:rsidR="00A06428" w:rsidRDefault="00A06428" w:rsidP="003A6E78">
      <w:pPr>
        <w:rPr>
          <w:rFonts w:ascii="Courier New" w:hAnsi="Courier New"/>
          <w:lang w:val="en-US"/>
        </w:rPr>
      </w:pPr>
      <w:proofErr w:type="gramStart"/>
      <w:r w:rsidRPr="00A06428">
        <w:rPr>
          <w:rFonts w:ascii="Courier New" w:hAnsi="Courier New"/>
          <w:lang w:val="en-US"/>
        </w:rPr>
        <w:t>Spline(</w:t>
      </w:r>
      <w:proofErr w:type="gramEnd"/>
      <w:r w:rsidRPr="00A06428">
        <w:rPr>
          <w:rFonts w:ascii="Courier New" w:hAnsi="Courier New"/>
          <w:lang w:val="en-US"/>
        </w:rPr>
        <w:t xml:space="preserve">) = default; 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proofErr w:type="spellStart"/>
      <w:r w:rsidR="00061BCA">
        <w:t>конструкто</w:t>
      </w:r>
      <w:proofErr w:type="spellEnd"/>
      <w:r w:rsidR="00061BCA">
        <w:t xml:space="preserve"> по умолчанию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061BCA">
        <w:t>отсутствуют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 w:rsidR="00061BCA">
        <w:t>отсутствуют</w:t>
      </w:r>
      <w:r w:rsidR="003D3F30">
        <w:t>.</w:t>
      </w:r>
    </w:p>
    <w:p w:rsidR="00A06428" w:rsidRPr="00A06428" w:rsidRDefault="00A06428" w:rsidP="003D3F30">
      <w:pPr>
        <w:rPr>
          <w:rFonts w:ascii="Courier New" w:hAnsi="Courier New"/>
        </w:rPr>
      </w:pPr>
      <w:r w:rsidRPr="00A06428">
        <w:rPr>
          <w:rFonts w:ascii="Courier New" w:hAnsi="Courier New"/>
        </w:rPr>
        <w:t>~</w:t>
      </w:r>
      <w:proofErr w:type="gramStart"/>
      <w:r w:rsidRPr="00A06428">
        <w:rPr>
          <w:rFonts w:ascii="Courier New" w:hAnsi="Courier New"/>
          <w:lang w:val="en-US"/>
        </w:rPr>
        <w:t>Spline</w:t>
      </w:r>
      <w:r w:rsidRPr="00A06428">
        <w:rPr>
          <w:rFonts w:ascii="Courier New" w:hAnsi="Courier New"/>
        </w:rPr>
        <w:t>(</w:t>
      </w:r>
      <w:proofErr w:type="gramEnd"/>
      <w:r w:rsidRPr="00A06428">
        <w:rPr>
          <w:rFonts w:ascii="Courier New" w:hAnsi="Courier New"/>
        </w:rPr>
        <w:t xml:space="preserve">) = </w:t>
      </w:r>
      <w:r w:rsidRPr="00A06428">
        <w:rPr>
          <w:rFonts w:ascii="Courier New" w:hAnsi="Courier New"/>
          <w:lang w:val="en-US"/>
        </w:rPr>
        <w:t>default</w:t>
      </w:r>
      <w:r w:rsidRPr="00A06428">
        <w:rPr>
          <w:rFonts w:ascii="Courier New" w:hAnsi="Courier New"/>
        </w:rPr>
        <w:t xml:space="preserve">; </w:t>
      </w:r>
    </w:p>
    <w:p w:rsidR="003D3F30" w:rsidRPr="00B24FF0" w:rsidRDefault="003D3F30" w:rsidP="003D3F30">
      <w:r w:rsidRPr="00B24FF0">
        <w:rPr>
          <w:b/>
        </w:rPr>
        <w:t>Назначение:</w:t>
      </w:r>
      <w:r w:rsidRPr="00B24FF0">
        <w:t xml:space="preserve"> </w:t>
      </w:r>
      <w:r w:rsidR="00061BCA">
        <w:t>деструктор</w:t>
      </w:r>
      <w:r>
        <w:t>.</w:t>
      </w:r>
    </w:p>
    <w:p w:rsidR="003D3F30" w:rsidRDefault="003D3F30" w:rsidP="003D3F30">
      <w:r w:rsidRPr="00B24FF0">
        <w:rPr>
          <w:b/>
        </w:rPr>
        <w:t>Входные параметры:</w:t>
      </w:r>
      <w:r>
        <w:t xml:space="preserve"> </w:t>
      </w:r>
      <w:r w:rsidR="00061BCA">
        <w:t>отсутствуют</w:t>
      </w:r>
      <w:r>
        <w:t>.</w:t>
      </w:r>
    </w:p>
    <w:p w:rsidR="003D3F30" w:rsidRDefault="003D3F30" w:rsidP="003D3F30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 w:rsidR="00061BCA">
        <w:t>отсутствуют</w:t>
      </w:r>
      <w:r>
        <w:t>.</w:t>
      </w:r>
    </w:p>
    <w:p w:rsidR="00A06428" w:rsidRDefault="00A06428" w:rsidP="003D3F30">
      <w:pPr>
        <w:rPr>
          <w:rFonts w:ascii="Courier New" w:hAnsi="Courier New"/>
          <w:lang w:val="en-US"/>
        </w:rPr>
      </w:pPr>
      <w:proofErr w:type="gramStart"/>
      <w:r w:rsidRPr="00A06428">
        <w:rPr>
          <w:rFonts w:ascii="Courier New" w:hAnsi="Courier New"/>
          <w:lang w:val="en-US"/>
        </w:rPr>
        <w:t>void</w:t>
      </w:r>
      <w:proofErr w:type="gramEnd"/>
      <w:r w:rsidRPr="00A06428">
        <w:rPr>
          <w:rFonts w:ascii="Courier New" w:hAnsi="Courier New"/>
          <w:lang w:val="en-US"/>
        </w:rPr>
        <w:t xml:space="preserve"> insert(</w:t>
      </w:r>
      <w:proofErr w:type="spellStart"/>
      <w:r w:rsidRPr="00A06428">
        <w:rPr>
          <w:rFonts w:ascii="Courier New" w:hAnsi="Courier New"/>
          <w:lang w:val="en-US"/>
        </w:rPr>
        <w:t>const</w:t>
      </w:r>
      <w:proofErr w:type="spellEnd"/>
      <w:r w:rsidRPr="00A06428">
        <w:rPr>
          <w:rFonts w:ascii="Courier New" w:hAnsi="Courier New"/>
          <w:lang w:val="en-US"/>
        </w:rPr>
        <w:t xml:space="preserve"> </w:t>
      </w:r>
      <w:proofErr w:type="spellStart"/>
      <w:r w:rsidRPr="00A06428">
        <w:rPr>
          <w:rFonts w:ascii="Courier New" w:hAnsi="Courier New"/>
          <w:lang w:val="en-US"/>
        </w:rPr>
        <w:t>QPointF</w:t>
      </w:r>
      <w:proofErr w:type="spellEnd"/>
      <w:r w:rsidRPr="00A06428">
        <w:rPr>
          <w:rFonts w:ascii="Courier New" w:hAnsi="Courier New"/>
          <w:lang w:val="en-US"/>
        </w:rPr>
        <w:t xml:space="preserve">&amp; point); </w:t>
      </w:r>
    </w:p>
    <w:p w:rsidR="003D3F30" w:rsidRPr="00B24FF0" w:rsidRDefault="003D3F30" w:rsidP="003D3F30">
      <w:r w:rsidRPr="00B24FF0">
        <w:rPr>
          <w:b/>
        </w:rPr>
        <w:t>Назначение:</w:t>
      </w:r>
      <w:r w:rsidRPr="00B24FF0">
        <w:t xml:space="preserve"> </w:t>
      </w:r>
      <w:r w:rsidR="00061BCA">
        <w:t>добавляет точку к сплайну</w:t>
      </w:r>
      <w:r>
        <w:t>.</w:t>
      </w:r>
    </w:p>
    <w:p w:rsidR="003D3F30" w:rsidRDefault="003D3F30" w:rsidP="003D3F30">
      <w:r w:rsidRPr="00B24FF0">
        <w:rPr>
          <w:b/>
        </w:rPr>
        <w:t>Входные параметры:</w:t>
      </w:r>
      <w:r>
        <w:t xml:space="preserve"> </w:t>
      </w:r>
      <w:r w:rsidR="00061BCA">
        <w:rPr>
          <w:lang w:val="en-US"/>
        </w:rPr>
        <w:t>point</w:t>
      </w:r>
      <w:r w:rsidR="00061BCA" w:rsidRPr="005B58F4">
        <w:t xml:space="preserve"> - </w:t>
      </w:r>
      <w:r w:rsidR="00061BCA">
        <w:t>точка</w:t>
      </w:r>
      <w:r>
        <w:t>.</w:t>
      </w:r>
    </w:p>
    <w:p w:rsidR="0013690B" w:rsidRDefault="003D3F30" w:rsidP="003D3F30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 w:rsidR="00605D1F">
        <w:t>отсутствуют</w:t>
      </w:r>
      <w:r>
        <w:t>.</w:t>
      </w:r>
    </w:p>
    <w:p w:rsidR="00A06428" w:rsidRPr="00061BCA" w:rsidRDefault="00A06428" w:rsidP="00A06428">
      <w:pPr>
        <w:rPr>
          <w:rFonts w:ascii="Courier New" w:hAnsi="Courier New"/>
        </w:rPr>
      </w:pPr>
      <w:proofErr w:type="gramStart"/>
      <w:r w:rsidRPr="00A06428">
        <w:rPr>
          <w:rFonts w:ascii="Courier New" w:hAnsi="Courier New"/>
          <w:lang w:val="en-US"/>
        </w:rPr>
        <w:t>void</w:t>
      </w:r>
      <w:proofErr w:type="gramEnd"/>
      <w:r w:rsidRPr="00061BCA">
        <w:rPr>
          <w:rFonts w:ascii="Courier New" w:hAnsi="Courier New"/>
        </w:rPr>
        <w:t xml:space="preserve"> </w:t>
      </w:r>
      <w:proofErr w:type="spellStart"/>
      <w:r w:rsidRPr="00A06428">
        <w:rPr>
          <w:rFonts w:ascii="Courier New" w:hAnsi="Courier New"/>
          <w:lang w:val="en-US"/>
        </w:rPr>
        <w:t>removeAll</w:t>
      </w:r>
      <w:proofErr w:type="spellEnd"/>
      <w:r w:rsidRPr="00061BCA">
        <w:rPr>
          <w:rFonts w:ascii="Courier New" w:hAnsi="Courier New"/>
        </w:rPr>
        <w:t>();</w:t>
      </w:r>
    </w:p>
    <w:p w:rsidR="00A06428" w:rsidRPr="00B24FF0" w:rsidRDefault="00A06428" w:rsidP="00A06428">
      <w:r w:rsidRPr="00B24FF0">
        <w:rPr>
          <w:b/>
        </w:rPr>
        <w:t>Назначение:</w:t>
      </w:r>
      <w:r w:rsidRPr="00B24FF0">
        <w:t xml:space="preserve"> </w:t>
      </w:r>
      <w:r w:rsidR="00061BCA">
        <w:t>удаляет все точки сплайна.</w:t>
      </w:r>
    </w:p>
    <w:p w:rsidR="00A06428" w:rsidRDefault="00A06428" w:rsidP="00A06428">
      <w:r w:rsidRPr="00B24FF0">
        <w:rPr>
          <w:b/>
        </w:rPr>
        <w:t>Входные параметры:</w:t>
      </w:r>
      <w:r>
        <w:t xml:space="preserve"> </w:t>
      </w:r>
      <w:r w:rsidR="00061BCA" w:rsidRPr="005B58F4">
        <w:t>отсутствует</w:t>
      </w:r>
      <w:r>
        <w:t>.</w:t>
      </w:r>
    </w:p>
    <w:p w:rsidR="00A06428" w:rsidRDefault="00A06428" w:rsidP="00A0642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>
        <w:t>отсутствуют.</w:t>
      </w:r>
    </w:p>
    <w:p w:rsidR="00A06428" w:rsidRDefault="00A06428" w:rsidP="00A06428">
      <w:pPr>
        <w:rPr>
          <w:rFonts w:ascii="Courier New" w:hAnsi="Courier New"/>
          <w:lang w:val="en-US"/>
        </w:rPr>
      </w:pPr>
      <w:proofErr w:type="gramStart"/>
      <w:r w:rsidRPr="00A06428">
        <w:rPr>
          <w:rFonts w:ascii="Courier New" w:hAnsi="Courier New"/>
          <w:lang w:val="en-US"/>
        </w:rPr>
        <w:t>double</w:t>
      </w:r>
      <w:proofErr w:type="gramEnd"/>
      <w:r w:rsidRPr="00A06428">
        <w:rPr>
          <w:rFonts w:ascii="Courier New" w:hAnsi="Courier New"/>
          <w:lang w:val="en-US"/>
        </w:rPr>
        <w:t xml:space="preserve"> </w:t>
      </w:r>
      <w:proofErr w:type="spellStart"/>
      <w:r w:rsidRPr="00A06428">
        <w:rPr>
          <w:rFonts w:ascii="Courier New" w:hAnsi="Courier New"/>
          <w:lang w:val="en-US"/>
        </w:rPr>
        <w:t>interpolatedValue</w:t>
      </w:r>
      <w:proofErr w:type="spellEnd"/>
      <w:r w:rsidRPr="00A06428">
        <w:rPr>
          <w:rFonts w:ascii="Courier New" w:hAnsi="Courier New"/>
          <w:lang w:val="en-US"/>
        </w:rPr>
        <w:t>(</w:t>
      </w:r>
      <w:proofErr w:type="spellStart"/>
      <w:r w:rsidRPr="00A06428">
        <w:rPr>
          <w:rFonts w:ascii="Courier New" w:hAnsi="Courier New"/>
          <w:lang w:val="en-US"/>
        </w:rPr>
        <w:t>size_t</w:t>
      </w:r>
      <w:proofErr w:type="spellEnd"/>
      <w:r w:rsidRPr="00A06428">
        <w:rPr>
          <w:rFonts w:ascii="Courier New" w:hAnsi="Courier New"/>
          <w:lang w:val="en-US"/>
        </w:rPr>
        <w:t xml:space="preserve"> </w:t>
      </w:r>
      <w:proofErr w:type="spellStart"/>
      <w:r w:rsidRPr="00A06428">
        <w:rPr>
          <w:rFonts w:ascii="Courier New" w:hAnsi="Courier New"/>
          <w:lang w:val="en-US"/>
        </w:rPr>
        <w:t>i</w:t>
      </w:r>
      <w:proofErr w:type="spellEnd"/>
      <w:r w:rsidRPr="00A06428">
        <w:rPr>
          <w:rFonts w:ascii="Courier New" w:hAnsi="Courier New"/>
          <w:lang w:val="en-US"/>
        </w:rPr>
        <w:t xml:space="preserve">, double x) </w:t>
      </w:r>
      <w:proofErr w:type="spellStart"/>
      <w:r w:rsidRPr="00A06428">
        <w:rPr>
          <w:rFonts w:ascii="Courier New" w:hAnsi="Courier New"/>
          <w:lang w:val="en-US"/>
        </w:rPr>
        <w:t>const</w:t>
      </w:r>
      <w:proofErr w:type="spellEnd"/>
      <w:r w:rsidRPr="00A06428">
        <w:rPr>
          <w:rFonts w:ascii="Courier New" w:hAnsi="Courier New"/>
          <w:lang w:val="en-US"/>
        </w:rPr>
        <w:t>;</w:t>
      </w:r>
    </w:p>
    <w:p w:rsidR="00A06428" w:rsidRPr="00B24FF0" w:rsidRDefault="00A06428" w:rsidP="00A06428">
      <w:r w:rsidRPr="00B24FF0">
        <w:rPr>
          <w:b/>
        </w:rPr>
        <w:t>Назначение:</w:t>
      </w:r>
      <w:r w:rsidRPr="00B24FF0">
        <w:t xml:space="preserve"> </w:t>
      </w:r>
      <w:r w:rsidR="00061BCA">
        <w:t>вычисляет интерполированное значение функции.</w:t>
      </w:r>
    </w:p>
    <w:p w:rsidR="00A06428" w:rsidRDefault="00A06428" w:rsidP="00A06428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B505D5">
        <w:rPr>
          <w:lang w:val="en-US"/>
        </w:rPr>
        <w:t>i</w:t>
      </w:r>
      <w:proofErr w:type="spellEnd"/>
      <w:r w:rsidR="00B505D5" w:rsidRPr="00B505D5">
        <w:t xml:space="preserve"> – </w:t>
      </w:r>
      <w:r w:rsidR="00B505D5">
        <w:t xml:space="preserve">номер шага (индекс точки), </w:t>
      </w:r>
      <w:r w:rsidR="00B505D5">
        <w:rPr>
          <w:lang w:val="en-US"/>
        </w:rPr>
        <w:t>x</w:t>
      </w:r>
      <w:r w:rsidR="00B505D5" w:rsidRPr="00B505D5">
        <w:t xml:space="preserve"> – </w:t>
      </w:r>
      <w:r w:rsidR="00B505D5">
        <w:t>абсцисса, для которой нужно вычислить ординату</w:t>
      </w:r>
      <w:r>
        <w:t>.</w:t>
      </w:r>
    </w:p>
    <w:p w:rsidR="00A06428" w:rsidRDefault="00A06428" w:rsidP="00A0642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 w:rsidR="00B505D5">
        <w:t>ордината точки</w:t>
      </w:r>
      <w:r>
        <w:t>.</w:t>
      </w:r>
    </w:p>
    <w:p w:rsidR="00A06428" w:rsidRPr="00A06428" w:rsidRDefault="00A06428" w:rsidP="00A06428">
      <w:pPr>
        <w:rPr>
          <w:rFonts w:ascii="Courier New" w:hAnsi="Courier New"/>
        </w:rPr>
      </w:pPr>
      <w:proofErr w:type="gramStart"/>
      <w:r w:rsidRPr="00A06428">
        <w:rPr>
          <w:rFonts w:ascii="Courier New" w:hAnsi="Courier New"/>
          <w:lang w:val="en-US"/>
        </w:rPr>
        <w:t>bool</w:t>
      </w:r>
      <w:proofErr w:type="gramEnd"/>
      <w:r w:rsidRPr="00A06428">
        <w:rPr>
          <w:rFonts w:ascii="Courier New" w:hAnsi="Courier New"/>
        </w:rPr>
        <w:t xml:space="preserve"> </w:t>
      </w:r>
      <w:r w:rsidRPr="00A06428">
        <w:rPr>
          <w:rFonts w:ascii="Courier New" w:hAnsi="Courier New"/>
          <w:lang w:val="en-US"/>
        </w:rPr>
        <w:t>available</w:t>
      </w:r>
      <w:r w:rsidRPr="00A06428">
        <w:rPr>
          <w:rFonts w:ascii="Courier New" w:hAnsi="Courier New"/>
        </w:rPr>
        <w:t xml:space="preserve">() </w:t>
      </w:r>
      <w:proofErr w:type="spellStart"/>
      <w:r w:rsidRPr="00A06428">
        <w:rPr>
          <w:rFonts w:ascii="Courier New" w:hAnsi="Courier New"/>
          <w:lang w:val="en-US"/>
        </w:rPr>
        <w:t>const</w:t>
      </w:r>
      <w:proofErr w:type="spellEnd"/>
      <w:r w:rsidRPr="00A06428">
        <w:rPr>
          <w:rFonts w:ascii="Courier New" w:hAnsi="Courier New"/>
        </w:rPr>
        <w:t>;</w:t>
      </w:r>
    </w:p>
    <w:p w:rsidR="00A06428" w:rsidRPr="00B24FF0" w:rsidRDefault="00A06428" w:rsidP="00A06428">
      <w:r w:rsidRPr="00B24FF0">
        <w:rPr>
          <w:b/>
        </w:rPr>
        <w:t>Назначение:</w:t>
      </w:r>
      <w:r w:rsidRPr="00B24FF0">
        <w:t xml:space="preserve"> </w:t>
      </w:r>
      <w:r w:rsidR="00B505D5">
        <w:t>определяет, доступно ли построение графика (готовы ли данные)</w:t>
      </w:r>
      <w:r>
        <w:t>.</w:t>
      </w:r>
    </w:p>
    <w:p w:rsidR="00A06428" w:rsidRDefault="00A06428" w:rsidP="00A06428">
      <w:r w:rsidRPr="00B24FF0">
        <w:rPr>
          <w:b/>
        </w:rPr>
        <w:t>Входные параметры:</w:t>
      </w:r>
      <w:r>
        <w:t xml:space="preserve"> </w:t>
      </w:r>
      <w:r w:rsidR="00B505D5">
        <w:t>отсутствуют</w:t>
      </w:r>
      <w:r>
        <w:t>.</w:t>
      </w:r>
    </w:p>
    <w:p w:rsidR="00A06428" w:rsidRDefault="00A06428" w:rsidP="00A0642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 w:rsidR="00B505D5">
        <w:t>истина или ложь</w:t>
      </w:r>
      <w:r>
        <w:t>.</w:t>
      </w:r>
    </w:p>
    <w:p w:rsidR="00A06428" w:rsidRPr="00B505D5" w:rsidRDefault="00A06428" w:rsidP="00A06428">
      <w:pPr>
        <w:rPr>
          <w:rFonts w:ascii="Courier New" w:hAnsi="Courier New"/>
        </w:rPr>
      </w:pPr>
      <w:proofErr w:type="gramStart"/>
      <w:r w:rsidRPr="00A06428">
        <w:rPr>
          <w:rFonts w:ascii="Courier New" w:hAnsi="Courier New"/>
          <w:lang w:val="en-US"/>
        </w:rPr>
        <w:t>void</w:t>
      </w:r>
      <w:proofErr w:type="gramEnd"/>
      <w:r w:rsidRPr="00B505D5">
        <w:rPr>
          <w:rFonts w:ascii="Courier New" w:hAnsi="Courier New"/>
        </w:rPr>
        <w:t xml:space="preserve"> </w:t>
      </w:r>
      <w:r w:rsidRPr="00A06428">
        <w:rPr>
          <w:rFonts w:ascii="Courier New" w:hAnsi="Courier New"/>
          <w:lang w:val="en-US"/>
        </w:rPr>
        <w:t>update</w:t>
      </w:r>
      <w:r w:rsidRPr="00B505D5">
        <w:rPr>
          <w:rFonts w:ascii="Courier New" w:hAnsi="Courier New"/>
        </w:rPr>
        <w:t>();</w:t>
      </w:r>
    </w:p>
    <w:p w:rsidR="00A06428" w:rsidRPr="00B24FF0" w:rsidRDefault="00A06428" w:rsidP="00A06428">
      <w:r w:rsidRPr="00B24FF0">
        <w:rPr>
          <w:b/>
        </w:rPr>
        <w:t>Назначение:</w:t>
      </w:r>
      <w:r w:rsidRPr="00B24FF0">
        <w:t xml:space="preserve"> </w:t>
      </w:r>
      <w:r w:rsidR="00B505D5">
        <w:t>обновляет мета-данные графика и данные, необходимые для построения.</w:t>
      </w:r>
    </w:p>
    <w:p w:rsidR="00A06428" w:rsidRDefault="00A06428" w:rsidP="00A06428">
      <w:r w:rsidRPr="00B24FF0">
        <w:rPr>
          <w:b/>
        </w:rPr>
        <w:t>Входные параметры:</w:t>
      </w:r>
      <w:r>
        <w:t xml:space="preserve"> </w:t>
      </w:r>
      <w:r w:rsidR="00B505D5">
        <w:t>отсутствуют</w:t>
      </w:r>
      <w:r>
        <w:t>.</w:t>
      </w:r>
    </w:p>
    <w:p w:rsidR="00A06428" w:rsidRDefault="00A06428" w:rsidP="00A0642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>
        <w:t>отсутствуют.</w:t>
      </w:r>
    </w:p>
    <w:p w:rsidR="00A06428" w:rsidRPr="00B505D5" w:rsidRDefault="00A06428" w:rsidP="00A06428">
      <w:pPr>
        <w:rPr>
          <w:rFonts w:ascii="Courier New" w:hAnsi="Courier New"/>
        </w:rPr>
      </w:pPr>
      <w:proofErr w:type="gramStart"/>
      <w:r w:rsidRPr="00A06428">
        <w:rPr>
          <w:rFonts w:ascii="Courier New" w:hAnsi="Courier New"/>
          <w:lang w:val="en-US"/>
        </w:rPr>
        <w:t>void</w:t>
      </w:r>
      <w:proofErr w:type="gramEnd"/>
      <w:r w:rsidRPr="00B505D5">
        <w:rPr>
          <w:rFonts w:ascii="Courier New" w:hAnsi="Courier New"/>
        </w:rPr>
        <w:t xml:space="preserve"> </w:t>
      </w:r>
      <w:proofErr w:type="spellStart"/>
      <w:r w:rsidRPr="00A06428">
        <w:rPr>
          <w:rFonts w:ascii="Courier New" w:hAnsi="Courier New"/>
          <w:lang w:val="en-US"/>
        </w:rPr>
        <w:t>tridiagonalMatrixAlgorithm</w:t>
      </w:r>
      <w:proofErr w:type="spellEnd"/>
      <w:r w:rsidRPr="00B505D5">
        <w:rPr>
          <w:rFonts w:ascii="Courier New" w:hAnsi="Courier New"/>
        </w:rPr>
        <w:t>();</w:t>
      </w:r>
    </w:p>
    <w:p w:rsidR="00A06428" w:rsidRPr="00B24FF0" w:rsidRDefault="00A06428" w:rsidP="00A06428">
      <w:r w:rsidRPr="00B24FF0">
        <w:rPr>
          <w:b/>
        </w:rPr>
        <w:t>Назначение:</w:t>
      </w:r>
      <w:r w:rsidRPr="00B24FF0">
        <w:t xml:space="preserve"> </w:t>
      </w:r>
      <w:r w:rsidR="00B505D5">
        <w:t>выполняет прогонку</w:t>
      </w:r>
      <w:r>
        <w:t>.</w:t>
      </w:r>
    </w:p>
    <w:p w:rsidR="00A06428" w:rsidRDefault="00A06428" w:rsidP="00A06428">
      <w:r w:rsidRPr="00B24FF0">
        <w:rPr>
          <w:b/>
        </w:rPr>
        <w:t>Входные параметры:</w:t>
      </w:r>
      <w:r>
        <w:t xml:space="preserve"> </w:t>
      </w:r>
      <w:r w:rsidR="00B505D5">
        <w:t>отсутствуют</w:t>
      </w:r>
      <w:r>
        <w:t>.</w:t>
      </w:r>
    </w:p>
    <w:p w:rsidR="00A06428" w:rsidRDefault="00A06428" w:rsidP="00A06428">
      <w:r w:rsidRPr="00B24FF0">
        <w:rPr>
          <w:b/>
        </w:rPr>
        <w:lastRenderedPageBreak/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>
        <w:t>отсутствуют.</w:t>
      </w:r>
    </w:p>
    <w:p w:rsidR="00A06428" w:rsidRDefault="00A06428" w:rsidP="00A06428">
      <w:pPr>
        <w:rPr>
          <w:rFonts w:ascii="Courier New" w:hAnsi="Courier New"/>
          <w:lang w:val="en-US"/>
        </w:rPr>
      </w:pPr>
      <w:proofErr w:type="spellStart"/>
      <w:proofErr w:type="gramStart"/>
      <w:r w:rsidRPr="00A06428">
        <w:rPr>
          <w:rFonts w:ascii="Courier New" w:hAnsi="Courier New"/>
          <w:lang w:val="en-US"/>
        </w:rPr>
        <w:t>const</w:t>
      </w:r>
      <w:proofErr w:type="spellEnd"/>
      <w:proofErr w:type="gramEnd"/>
      <w:r w:rsidRPr="00A06428">
        <w:rPr>
          <w:rFonts w:ascii="Courier New" w:hAnsi="Courier New"/>
          <w:lang w:val="en-US"/>
        </w:rPr>
        <w:t xml:space="preserve"> </w:t>
      </w:r>
      <w:proofErr w:type="spellStart"/>
      <w:r w:rsidRPr="00A06428">
        <w:rPr>
          <w:rFonts w:ascii="Courier New" w:hAnsi="Courier New"/>
          <w:lang w:val="en-US"/>
        </w:rPr>
        <w:t>std</w:t>
      </w:r>
      <w:proofErr w:type="spellEnd"/>
      <w:r w:rsidRPr="00A06428">
        <w:rPr>
          <w:rFonts w:ascii="Courier New" w:hAnsi="Courier New"/>
          <w:lang w:val="en-US"/>
        </w:rPr>
        <w:t>::vector&lt;</w:t>
      </w:r>
      <w:proofErr w:type="spellStart"/>
      <w:r w:rsidRPr="00A06428">
        <w:rPr>
          <w:rFonts w:ascii="Courier New" w:hAnsi="Courier New"/>
          <w:lang w:val="en-US"/>
        </w:rPr>
        <w:t>QPointF</w:t>
      </w:r>
      <w:proofErr w:type="spellEnd"/>
      <w:r w:rsidRPr="00A06428">
        <w:rPr>
          <w:rFonts w:ascii="Courier New" w:hAnsi="Courier New"/>
          <w:lang w:val="en-US"/>
        </w:rPr>
        <w:t xml:space="preserve">&gt;&amp; points() </w:t>
      </w:r>
      <w:proofErr w:type="spellStart"/>
      <w:r w:rsidRPr="00A06428">
        <w:rPr>
          <w:rFonts w:ascii="Courier New" w:hAnsi="Courier New"/>
          <w:lang w:val="en-US"/>
        </w:rPr>
        <w:t>const</w:t>
      </w:r>
      <w:proofErr w:type="spellEnd"/>
      <w:r w:rsidRPr="00A06428">
        <w:rPr>
          <w:rFonts w:ascii="Courier New" w:hAnsi="Courier New"/>
          <w:lang w:val="en-US"/>
        </w:rPr>
        <w:t>;</w:t>
      </w:r>
    </w:p>
    <w:p w:rsidR="00A06428" w:rsidRPr="00B24FF0" w:rsidRDefault="00A06428" w:rsidP="00A06428">
      <w:r w:rsidRPr="00B24FF0">
        <w:rPr>
          <w:b/>
        </w:rPr>
        <w:t>Назначение:</w:t>
      </w:r>
      <w:r w:rsidRPr="00B24FF0">
        <w:t xml:space="preserve"> </w:t>
      </w:r>
      <w:r w:rsidR="00B505D5">
        <w:t>возвращает ссылку на набор добавленных точек</w:t>
      </w:r>
      <w:r>
        <w:t>.</w:t>
      </w:r>
    </w:p>
    <w:p w:rsidR="00A06428" w:rsidRDefault="00A06428" w:rsidP="00A06428">
      <w:r w:rsidRPr="00B24FF0">
        <w:rPr>
          <w:b/>
        </w:rPr>
        <w:t>Входные параметры:</w:t>
      </w:r>
      <w:r>
        <w:t xml:space="preserve"> </w:t>
      </w:r>
      <w:r w:rsidR="00B505D5">
        <w:t>отсутствуют</w:t>
      </w:r>
      <w:r>
        <w:t>.</w:t>
      </w:r>
    </w:p>
    <w:p w:rsidR="00A06428" w:rsidRDefault="00A06428" w:rsidP="00A0642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D3F30">
        <w:rPr>
          <w:b/>
        </w:rPr>
        <w:t xml:space="preserve"> </w:t>
      </w:r>
      <w:r>
        <w:rPr>
          <w:b/>
        </w:rPr>
        <w:t>данные</w:t>
      </w:r>
      <w:r w:rsidRPr="003D3F30">
        <w:rPr>
          <w:b/>
        </w:rPr>
        <w:t>:</w:t>
      </w:r>
      <w:r w:rsidRPr="003D3F30">
        <w:t xml:space="preserve"> </w:t>
      </w:r>
      <w:r w:rsidR="00B505D5">
        <w:t>набор точек</w:t>
      </w:r>
      <w:r>
        <w:t>.</w:t>
      </w:r>
    </w:p>
    <w:p w:rsidR="00A06428" w:rsidRDefault="00A06428" w:rsidP="003D3F30"/>
    <w:p w:rsidR="0013690B" w:rsidRDefault="0013690B">
      <w:pPr>
        <w:spacing w:after="200" w:line="276" w:lineRule="auto"/>
        <w:ind w:firstLine="0"/>
        <w:jc w:val="left"/>
      </w:pPr>
      <w:r>
        <w:br w:type="page"/>
      </w:r>
    </w:p>
    <w:p w:rsidR="003D3F30" w:rsidRDefault="0013690B" w:rsidP="0013690B">
      <w:pPr>
        <w:pStyle w:val="3"/>
        <w:rPr>
          <w:lang w:val="en-US"/>
        </w:rPr>
      </w:pPr>
      <w:bookmarkStart w:id="16" w:name="_Toc57554622"/>
      <w:r>
        <w:lastRenderedPageBreak/>
        <w:t xml:space="preserve">Класс </w:t>
      </w:r>
      <w:proofErr w:type="spellStart"/>
      <w:r w:rsidR="00DA6C33">
        <w:rPr>
          <w:lang w:val="en-US"/>
        </w:rPr>
        <w:t>SplineChart</w:t>
      </w:r>
      <w:bookmarkEnd w:id="16"/>
      <w:proofErr w:type="spellEnd"/>
    </w:p>
    <w:p w:rsidR="0013690B" w:rsidRDefault="00DA6C33" w:rsidP="0013690B">
      <w:r>
        <w:t>Объявление класса: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DA6C33">
        <w:rPr>
          <w:rFonts w:ascii="Courier New" w:hAnsi="Courier New"/>
          <w:sz w:val="18"/>
          <w:lang w:val="en-US"/>
        </w:rPr>
        <w:t>class</w:t>
      </w:r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SplineChart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: public </w:t>
      </w:r>
      <w:proofErr w:type="spellStart"/>
      <w:r w:rsidRPr="00DA6C33">
        <w:rPr>
          <w:rFonts w:ascii="Courier New" w:hAnsi="Courier New"/>
          <w:sz w:val="18"/>
          <w:lang w:val="en-US"/>
        </w:rPr>
        <w:t>QtCharts</w:t>
      </w:r>
      <w:proofErr w:type="spellEnd"/>
      <w:r w:rsidRPr="00DA6C33">
        <w:rPr>
          <w:rFonts w:ascii="Courier New" w:hAnsi="Courier New"/>
          <w:sz w:val="18"/>
          <w:lang w:val="en-US"/>
        </w:rPr>
        <w:t>::</w:t>
      </w:r>
      <w:proofErr w:type="spellStart"/>
      <w:r w:rsidRPr="00DA6C33">
        <w:rPr>
          <w:rFonts w:ascii="Courier New" w:hAnsi="Courier New"/>
          <w:sz w:val="18"/>
          <w:lang w:val="en-US"/>
        </w:rPr>
        <w:t>QChart</w:t>
      </w:r>
      <w:proofErr w:type="spellEnd"/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>{</w:t>
      </w:r>
    </w:p>
    <w:p w:rsidR="00DA6C33" w:rsidRPr="00DA6C33" w:rsidRDefault="00442B02" w:rsidP="00DA6C33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Q_OBJECT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DA6C33">
        <w:rPr>
          <w:rFonts w:ascii="Courier New" w:hAnsi="Courier New"/>
          <w:sz w:val="18"/>
          <w:lang w:val="en-US"/>
        </w:rPr>
        <w:t>protected</w:t>
      </w:r>
      <w:proofErr w:type="gramEnd"/>
      <w:r w:rsidRPr="00DA6C33">
        <w:rPr>
          <w:rFonts w:ascii="Courier New" w:hAnsi="Courier New"/>
          <w:sz w:val="18"/>
          <w:lang w:val="en-US"/>
        </w:rPr>
        <w:t>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lang w:val="en-US"/>
        </w:rPr>
        <w:t>QtCharts</w:t>
      </w:r>
      <w:proofErr w:type="spellEnd"/>
      <w:r w:rsidRPr="00DA6C33">
        <w:rPr>
          <w:rFonts w:ascii="Courier New" w:hAnsi="Courier New"/>
          <w:sz w:val="18"/>
          <w:lang w:val="en-US"/>
        </w:rPr>
        <w:t>::</w:t>
      </w:r>
      <w:proofErr w:type="spellStart"/>
      <w:r w:rsidRPr="00DA6C33">
        <w:rPr>
          <w:rFonts w:ascii="Courier New" w:hAnsi="Courier New"/>
          <w:sz w:val="18"/>
          <w:lang w:val="en-US"/>
        </w:rPr>
        <w:t>QLineSeries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   *</w:t>
      </w:r>
      <w:proofErr w:type="spellStart"/>
      <w:r w:rsidRPr="00DA6C33">
        <w:rPr>
          <w:rFonts w:ascii="Courier New" w:hAnsi="Courier New"/>
          <w:sz w:val="18"/>
          <w:lang w:val="en-US"/>
        </w:rPr>
        <w:t>p_spline_series</w:t>
      </w:r>
      <w:proofErr w:type="spellEnd"/>
      <w:r w:rsidRPr="00DA6C33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lang w:val="en-US"/>
        </w:rPr>
        <w:t>QtCharts</w:t>
      </w:r>
      <w:proofErr w:type="spellEnd"/>
      <w:r w:rsidRPr="00DA6C33">
        <w:rPr>
          <w:rFonts w:ascii="Courier New" w:hAnsi="Courier New"/>
          <w:sz w:val="18"/>
          <w:lang w:val="en-US"/>
        </w:rPr>
        <w:t>::</w:t>
      </w:r>
      <w:proofErr w:type="spellStart"/>
      <w:r w:rsidRPr="00DA6C33">
        <w:rPr>
          <w:rFonts w:ascii="Courier New" w:hAnsi="Courier New"/>
          <w:sz w:val="18"/>
          <w:lang w:val="en-US"/>
        </w:rPr>
        <w:t>QLineSeries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   *</w:t>
      </w:r>
      <w:proofErr w:type="spellStart"/>
      <w:r w:rsidRPr="00DA6C33">
        <w:rPr>
          <w:rFonts w:ascii="Courier New" w:hAnsi="Courier New"/>
          <w:sz w:val="18"/>
          <w:lang w:val="en-US"/>
        </w:rPr>
        <w:t>p_axis_h_series</w:t>
      </w:r>
      <w:proofErr w:type="spellEnd"/>
      <w:r w:rsidRPr="00DA6C33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lang w:val="en-US"/>
        </w:rPr>
        <w:t>QtCharts</w:t>
      </w:r>
      <w:proofErr w:type="spellEnd"/>
      <w:r w:rsidRPr="00DA6C33">
        <w:rPr>
          <w:rFonts w:ascii="Courier New" w:hAnsi="Courier New"/>
          <w:sz w:val="18"/>
          <w:lang w:val="en-US"/>
        </w:rPr>
        <w:t>::</w:t>
      </w:r>
      <w:proofErr w:type="spellStart"/>
      <w:r w:rsidRPr="00DA6C33">
        <w:rPr>
          <w:rFonts w:ascii="Courier New" w:hAnsi="Courier New"/>
          <w:sz w:val="18"/>
          <w:lang w:val="en-US"/>
        </w:rPr>
        <w:t>QLineSeries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   *</w:t>
      </w:r>
      <w:proofErr w:type="spellStart"/>
      <w:r w:rsidRPr="00DA6C33">
        <w:rPr>
          <w:rFonts w:ascii="Courier New" w:hAnsi="Courier New"/>
          <w:sz w:val="18"/>
          <w:lang w:val="en-US"/>
        </w:rPr>
        <w:t>p_axis_v_series</w:t>
      </w:r>
      <w:proofErr w:type="spellEnd"/>
      <w:r w:rsidRPr="00DA6C33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lang w:val="en-US"/>
        </w:rPr>
        <w:t>QtCharts</w:t>
      </w:r>
      <w:proofErr w:type="spellEnd"/>
      <w:r w:rsidRPr="00DA6C33">
        <w:rPr>
          <w:rFonts w:ascii="Courier New" w:hAnsi="Courier New"/>
          <w:sz w:val="18"/>
          <w:lang w:val="en-US"/>
        </w:rPr>
        <w:t>::</w:t>
      </w:r>
      <w:proofErr w:type="spellStart"/>
      <w:r w:rsidRPr="00DA6C33">
        <w:rPr>
          <w:rFonts w:ascii="Courier New" w:hAnsi="Courier New"/>
          <w:sz w:val="18"/>
          <w:lang w:val="en-US"/>
        </w:rPr>
        <w:t>Q</w:t>
      </w:r>
      <w:r w:rsidR="00442B02">
        <w:rPr>
          <w:rFonts w:ascii="Courier New" w:hAnsi="Courier New"/>
          <w:sz w:val="18"/>
          <w:lang w:val="en-US"/>
        </w:rPr>
        <w:t>ScatterSeries</w:t>
      </w:r>
      <w:proofErr w:type="spellEnd"/>
      <w:r w:rsidR="00442B02">
        <w:rPr>
          <w:rFonts w:ascii="Courier New" w:hAnsi="Courier New"/>
          <w:sz w:val="18"/>
          <w:lang w:val="en-US"/>
        </w:rPr>
        <w:t xml:space="preserve"> *</w:t>
      </w:r>
      <w:proofErr w:type="spellStart"/>
      <w:r w:rsidR="00442B02">
        <w:rPr>
          <w:rFonts w:ascii="Courier New" w:hAnsi="Courier New"/>
          <w:sz w:val="18"/>
          <w:lang w:val="en-US"/>
        </w:rPr>
        <w:t>p_points_series</w:t>
      </w:r>
      <w:proofErr w:type="spellEnd"/>
      <w:r w:rsidR="00442B02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DA6C33">
        <w:rPr>
          <w:rFonts w:ascii="Courier New" w:hAnsi="Courier New"/>
          <w:sz w:val="18"/>
          <w:lang w:val="en-US"/>
        </w:rPr>
        <w:t>QtCharts</w:t>
      </w:r>
      <w:proofErr w:type="spellEnd"/>
      <w:r w:rsidRPr="00DA6C33">
        <w:rPr>
          <w:rFonts w:ascii="Courier New" w:hAnsi="Courier New"/>
          <w:sz w:val="18"/>
          <w:lang w:val="en-US"/>
        </w:rPr>
        <w:t>::</w:t>
      </w:r>
      <w:proofErr w:type="spellStart"/>
      <w:r w:rsidRPr="00DA6C33">
        <w:rPr>
          <w:rFonts w:ascii="Courier New" w:hAnsi="Courier New"/>
          <w:sz w:val="18"/>
          <w:lang w:val="en-US"/>
        </w:rPr>
        <w:t>QValueAxis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*</w:t>
      </w:r>
      <w:proofErr w:type="spellStart"/>
      <w:r w:rsidRPr="00DA6C33">
        <w:rPr>
          <w:rFonts w:ascii="Courier New" w:hAnsi="Courier New"/>
          <w:sz w:val="18"/>
          <w:lang w:val="en-US"/>
        </w:rPr>
        <w:t>p_axis_x</w:t>
      </w:r>
      <w:proofErr w:type="spellEnd"/>
      <w:r w:rsidRPr="00DA6C33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="00442B02">
        <w:rPr>
          <w:rFonts w:ascii="Courier New" w:hAnsi="Courier New"/>
          <w:sz w:val="18"/>
          <w:lang w:val="en-US"/>
        </w:rPr>
        <w:t>QtCharts</w:t>
      </w:r>
      <w:proofErr w:type="spellEnd"/>
      <w:r w:rsidR="00442B02">
        <w:rPr>
          <w:rFonts w:ascii="Courier New" w:hAnsi="Courier New"/>
          <w:sz w:val="18"/>
          <w:lang w:val="en-US"/>
        </w:rPr>
        <w:t>::</w:t>
      </w:r>
      <w:proofErr w:type="spellStart"/>
      <w:r w:rsidR="00442B02">
        <w:rPr>
          <w:rFonts w:ascii="Courier New" w:hAnsi="Courier New"/>
          <w:sz w:val="18"/>
          <w:lang w:val="en-US"/>
        </w:rPr>
        <w:t>QValueAxis</w:t>
      </w:r>
      <w:proofErr w:type="spellEnd"/>
      <w:r w:rsidR="00442B02">
        <w:rPr>
          <w:rFonts w:ascii="Courier New" w:hAnsi="Courier New"/>
          <w:sz w:val="18"/>
          <w:lang w:val="en-US"/>
        </w:rPr>
        <w:t xml:space="preserve"> *</w:t>
      </w:r>
      <w:proofErr w:type="spellStart"/>
      <w:r w:rsidR="00442B02">
        <w:rPr>
          <w:rFonts w:ascii="Courier New" w:hAnsi="Courier New"/>
          <w:sz w:val="18"/>
          <w:lang w:val="en-US"/>
        </w:rPr>
        <w:t>p_axis_y</w:t>
      </w:r>
      <w:proofErr w:type="spellEnd"/>
      <w:r w:rsidR="00442B02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proofErr w:type="gramStart"/>
      <w:r w:rsidRPr="00DA6C33">
        <w:rPr>
          <w:rFonts w:ascii="Courier New" w:hAnsi="Courier New"/>
          <w:sz w:val="18"/>
          <w:lang w:val="en-US"/>
        </w:rPr>
        <w:t>qreal</w:t>
      </w:r>
      <w:proofErr w:type="spellEnd"/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m_min_x</w:t>
      </w:r>
      <w:proofErr w:type="spellEnd"/>
      <w:r w:rsidRPr="00DA6C33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proofErr w:type="gramStart"/>
      <w:r w:rsidRPr="00DA6C33">
        <w:rPr>
          <w:rFonts w:ascii="Courier New" w:hAnsi="Courier New"/>
          <w:sz w:val="18"/>
          <w:lang w:val="en-US"/>
        </w:rPr>
        <w:t>qreal</w:t>
      </w:r>
      <w:proofErr w:type="spellEnd"/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m_max_x</w:t>
      </w:r>
      <w:proofErr w:type="spellEnd"/>
      <w:r w:rsidRPr="00DA6C33">
        <w:rPr>
          <w:rFonts w:ascii="Courier New" w:hAnsi="Courier New"/>
          <w:sz w:val="18"/>
          <w:lang w:val="en-US"/>
        </w:rPr>
        <w:t>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spellStart"/>
      <w:proofErr w:type="gramStart"/>
      <w:r w:rsidRPr="00DA6C33">
        <w:rPr>
          <w:rFonts w:ascii="Courier New" w:hAnsi="Courier New"/>
          <w:sz w:val="18"/>
          <w:lang w:val="en-US"/>
        </w:rPr>
        <w:t>qreal</w:t>
      </w:r>
      <w:proofErr w:type="spellEnd"/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m_min_y</w:t>
      </w:r>
      <w:proofErr w:type="spellEnd"/>
      <w:r w:rsidRPr="00DA6C33">
        <w:rPr>
          <w:rFonts w:ascii="Courier New" w:hAnsi="Courier New"/>
          <w:sz w:val="18"/>
          <w:lang w:val="en-US"/>
        </w:rPr>
        <w:t>;</w:t>
      </w:r>
    </w:p>
    <w:p w:rsidR="00DA6C33" w:rsidRPr="00DA6C33" w:rsidRDefault="00442B02" w:rsidP="00DA6C33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sz w:val="18"/>
          <w:lang w:val="en-US"/>
        </w:rPr>
        <w:t>qreal</w:t>
      </w:r>
      <w:proofErr w:type="spellEnd"/>
      <w:proofErr w:type="gramEnd"/>
      <w:r>
        <w:rPr>
          <w:rFonts w:ascii="Courier New" w:hAnsi="Courier New"/>
          <w:sz w:val="18"/>
          <w:lang w:val="en-US"/>
        </w:rPr>
        <w:t xml:space="preserve"> </w:t>
      </w:r>
      <w:proofErr w:type="spellStart"/>
      <w:r>
        <w:rPr>
          <w:rFonts w:ascii="Courier New" w:hAnsi="Courier New"/>
          <w:sz w:val="18"/>
          <w:lang w:val="en-US"/>
        </w:rPr>
        <w:t>m_max_y</w:t>
      </w:r>
      <w:proofErr w:type="spellEnd"/>
      <w:r>
        <w:rPr>
          <w:rFonts w:ascii="Courier New" w:hAnsi="Courier New"/>
          <w:sz w:val="18"/>
          <w:lang w:val="en-US"/>
        </w:rPr>
        <w:t>;</w:t>
      </w:r>
    </w:p>
    <w:p w:rsidR="00DA6C33" w:rsidRPr="00DA6C33" w:rsidRDefault="00442B02" w:rsidP="00DA6C33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</w:t>
      </w:r>
      <w:proofErr w:type="gramStart"/>
      <w:r>
        <w:rPr>
          <w:rFonts w:ascii="Courier New" w:hAnsi="Courier New"/>
          <w:sz w:val="18"/>
          <w:lang w:val="en-US"/>
        </w:rPr>
        <w:t>void</w:t>
      </w:r>
      <w:proofErr w:type="gramEnd"/>
      <w:r>
        <w:rPr>
          <w:rFonts w:ascii="Courier New" w:hAnsi="Courier New"/>
          <w:sz w:val="18"/>
          <w:lang w:val="en-US"/>
        </w:rPr>
        <w:t xml:space="preserve"> </w:t>
      </w:r>
      <w:proofErr w:type="spellStart"/>
      <w:r>
        <w:rPr>
          <w:rFonts w:ascii="Courier New" w:hAnsi="Courier New"/>
          <w:sz w:val="18"/>
          <w:lang w:val="en-US"/>
        </w:rPr>
        <w:t>resetRanges</w:t>
      </w:r>
      <w:proofErr w:type="spellEnd"/>
      <w:r>
        <w:rPr>
          <w:rFonts w:ascii="Courier New" w:hAnsi="Courier New"/>
          <w:sz w:val="18"/>
          <w:lang w:val="en-US"/>
        </w:rPr>
        <w:t>();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DA6C33">
        <w:rPr>
          <w:rFonts w:ascii="Courier New" w:hAnsi="Courier New"/>
          <w:sz w:val="18"/>
          <w:lang w:val="en-US"/>
        </w:rPr>
        <w:t>public</w:t>
      </w:r>
      <w:proofErr w:type="gramEnd"/>
      <w:r w:rsidRPr="00DA6C33">
        <w:rPr>
          <w:rFonts w:ascii="Courier New" w:hAnsi="Courier New"/>
          <w:sz w:val="18"/>
          <w:lang w:val="en-US"/>
        </w:rPr>
        <w:t>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lang w:val="en-US"/>
        </w:rPr>
        <w:t>explicit</w:t>
      </w:r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SplineChart</w:t>
      </w:r>
      <w:proofErr w:type="spellEnd"/>
      <w:r w:rsidRPr="00DA6C33">
        <w:rPr>
          <w:rFonts w:ascii="Courier New" w:hAnsi="Courier New"/>
          <w:sz w:val="18"/>
          <w:lang w:val="en-US"/>
        </w:rPr>
        <w:t>(</w:t>
      </w:r>
      <w:proofErr w:type="spellStart"/>
      <w:r w:rsidRPr="00DA6C33">
        <w:rPr>
          <w:rFonts w:ascii="Courier New" w:hAnsi="Courier New"/>
          <w:sz w:val="18"/>
          <w:lang w:val="en-US"/>
        </w:rPr>
        <w:t>QGraphicsItem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*parent = </w:t>
      </w:r>
      <w:proofErr w:type="spellStart"/>
      <w:r w:rsidRPr="00DA6C33">
        <w:rPr>
          <w:rFonts w:ascii="Courier New" w:hAnsi="Courier New"/>
          <w:sz w:val="18"/>
          <w:lang w:val="en-US"/>
        </w:rPr>
        <w:t>nullptr</w:t>
      </w:r>
      <w:proofErr w:type="spellEnd"/>
      <w:r w:rsidRPr="00DA6C33">
        <w:rPr>
          <w:rFonts w:ascii="Courier New" w:hAnsi="Courier New"/>
          <w:sz w:val="18"/>
          <w:lang w:val="en-US"/>
        </w:rPr>
        <w:t>);</w:t>
      </w:r>
    </w:p>
    <w:p w:rsidR="00DA6C33" w:rsidRPr="00DA6C33" w:rsidRDefault="00442B02" w:rsidP="00DA6C33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~</w:t>
      </w:r>
      <w:proofErr w:type="spellStart"/>
      <w:proofErr w:type="gramStart"/>
      <w:r>
        <w:rPr>
          <w:rFonts w:ascii="Courier New" w:hAnsi="Courier New"/>
          <w:sz w:val="18"/>
          <w:lang w:val="en-US"/>
        </w:rPr>
        <w:t>SplineChart</w:t>
      </w:r>
      <w:proofErr w:type="spellEnd"/>
      <w:r>
        <w:rPr>
          <w:rFonts w:ascii="Courier New" w:hAnsi="Courier New"/>
          <w:sz w:val="18"/>
          <w:lang w:val="en-US"/>
        </w:rPr>
        <w:t>(</w:t>
      </w:r>
      <w:proofErr w:type="gramEnd"/>
      <w:r>
        <w:rPr>
          <w:rFonts w:ascii="Courier New" w:hAnsi="Courier New"/>
          <w:sz w:val="18"/>
          <w:lang w:val="en-US"/>
        </w:rPr>
        <w:t>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lang w:val="en-US"/>
        </w:rPr>
        <w:t>v</w:t>
      </w:r>
      <w:r w:rsidR="00442B02">
        <w:rPr>
          <w:rFonts w:ascii="Courier New" w:hAnsi="Courier New"/>
          <w:sz w:val="18"/>
          <w:lang w:val="en-US"/>
        </w:rPr>
        <w:t>oid</w:t>
      </w:r>
      <w:proofErr w:type="gramEnd"/>
      <w:r w:rsidR="00442B02">
        <w:rPr>
          <w:rFonts w:ascii="Courier New" w:hAnsi="Courier New"/>
          <w:sz w:val="18"/>
          <w:lang w:val="en-US"/>
        </w:rPr>
        <w:t xml:space="preserve"> load(</w:t>
      </w:r>
      <w:proofErr w:type="spellStart"/>
      <w:r w:rsidR="00442B02">
        <w:rPr>
          <w:rFonts w:ascii="Courier New" w:hAnsi="Courier New"/>
          <w:sz w:val="18"/>
          <w:lang w:val="en-US"/>
        </w:rPr>
        <w:t>const</w:t>
      </w:r>
      <w:proofErr w:type="spellEnd"/>
      <w:r w:rsidR="00442B02">
        <w:rPr>
          <w:rFonts w:ascii="Courier New" w:hAnsi="Courier New"/>
          <w:sz w:val="18"/>
          <w:lang w:val="en-US"/>
        </w:rPr>
        <w:t xml:space="preserve"> Spline&amp; spline);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DA6C33">
        <w:rPr>
          <w:rFonts w:ascii="Courier New" w:hAnsi="Courier New"/>
          <w:sz w:val="18"/>
          <w:lang w:val="en-US"/>
        </w:rPr>
        <w:t>public</w:t>
      </w:r>
      <w:proofErr w:type="gramEnd"/>
      <w:r w:rsidRPr="00DA6C33">
        <w:rPr>
          <w:rFonts w:ascii="Courier New" w:hAnsi="Courier New"/>
          <w:sz w:val="18"/>
          <w:lang w:val="en-US"/>
        </w:rPr>
        <w:t xml:space="preserve"> slots: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lang w:val="en-US"/>
        </w:rPr>
        <w:t>void</w:t>
      </w:r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showPointLabels</w:t>
      </w:r>
      <w:proofErr w:type="spellEnd"/>
      <w:r w:rsidRPr="00DA6C33">
        <w:rPr>
          <w:rFonts w:ascii="Courier New" w:hAnsi="Courier New"/>
          <w:sz w:val="18"/>
          <w:lang w:val="en-US"/>
        </w:rPr>
        <w:t>(</w:t>
      </w:r>
      <w:proofErr w:type="spellStart"/>
      <w:r w:rsidRPr="00DA6C33">
        <w:rPr>
          <w:rFonts w:ascii="Courier New" w:hAnsi="Courier New"/>
          <w:sz w:val="18"/>
          <w:lang w:val="en-US"/>
        </w:rPr>
        <w:t>const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QPointF</w:t>
      </w:r>
      <w:proofErr w:type="spellEnd"/>
      <w:r w:rsidRPr="00DA6C33">
        <w:rPr>
          <w:rFonts w:ascii="Courier New" w:hAnsi="Courier New"/>
          <w:sz w:val="18"/>
          <w:lang w:val="en-US"/>
        </w:rPr>
        <w:t>&amp;, bool hovered);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lang w:val="en-US"/>
        </w:rPr>
        <w:t>void</w:t>
      </w:r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emitSplineHovered</w:t>
      </w:r>
      <w:proofErr w:type="spellEnd"/>
      <w:r w:rsidRPr="00DA6C33">
        <w:rPr>
          <w:rFonts w:ascii="Courier New" w:hAnsi="Courier New"/>
          <w:sz w:val="18"/>
          <w:lang w:val="en-US"/>
        </w:rPr>
        <w:t>(</w:t>
      </w:r>
      <w:proofErr w:type="spellStart"/>
      <w:r w:rsidRPr="00DA6C33">
        <w:rPr>
          <w:rFonts w:ascii="Courier New" w:hAnsi="Courier New"/>
          <w:sz w:val="18"/>
          <w:lang w:val="en-US"/>
        </w:rPr>
        <w:t>const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QPointF</w:t>
      </w:r>
      <w:proofErr w:type="spellEnd"/>
      <w:r w:rsidRPr="00DA6C33">
        <w:rPr>
          <w:rFonts w:ascii="Courier New" w:hAnsi="Courier New"/>
          <w:sz w:val="18"/>
          <w:lang w:val="en-US"/>
        </w:rPr>
        <w:t>&amp; point);</w:t>
      </w:r>
    </w:p>
    <w:p w:rsidR="00DA6C33" w:rsidRPr="00DA6C33" w:rsidRDefault="00442B02" w:rsidP="00DA6C33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</w:t>
      </w:r>
      <w:proofErr w:type="gramStart"/>
      <w:r>
        <w:rPr>
          <w:rFonts w:ascii="Courier New" w:hAnsi="Courier New"/>
          <w:sz w:val="18"/>
          <w:lang w:val="en-US"/>
        </w:rPr>
        <w:t>void</w:t>
      </w:r>
      <w:proofErr w:type="gramEnd"/>
      <w:r>
        <w:rPr>
          <w:rFonts w:ascii="Courier New" w:hAnsi="Courier New"/>
          <w:sz w:val="18"/>
          <w:lang w:val="en-US"/>
        </w:rPr>
        <w:t xml:space="preserve"> clear();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DA6C33">
        <w:rPr>
          <w:rFonts w:ascii="Courier New" w:hAnsi="Courier New"/>
          <w:sz w:val="18"/>
          <w:lang w:val="en-US"/>
        </w:rPr>
        <w:t>signals</w:t>
      </w:r>
      <w:proofErr w:type="gramEnd"/>
      <w:r w:rsidRPr="00DA6C33">
        <w:rPr>
          <w:rFonts w:ascii="Courier New" w:hAnsi="Courier New"/>
          <w:sz w:val="18"/>
          <w:lang w:val="en-US"/>
        </w:rPr>
        <w:t>: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lang w:val="en-US"/>
        </w:rPr>
        <w:t>void</w:t>
      </w:r>
      <w:proofErr w:type="gramEnd"/>
      <w:r w:rsidRPr="00DA6C33">
        <w:rPr>
          <w:rFonts w:ascii="Courier New" w:hAnsi="Courier New"/>
          <w:sz w:val="18"/>
          <w:lang w:val="en-US"/>
        </w:rPr>
        <w:t xml:space="preserve"> proceed(</w:t>
      </w:r>
      <w:proofErr w:type="spellStart"/>
      <w:r w:rsidRPr="00DA6C33">
        <w:rPr>
          <w:rFonts w:ascii="Courier New" w:hAnsi="Courier New"/>
          <w:sz w:val="18"/>
          <w:lang w:val="en-US"/>
        </w:rPr>
        <w:t>int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current, </w:t>
      </w:r>
      <w:proofErr w:type="spellStart"/>
      <w:r w:rsidRPr="00DA6C33">
        <w:rPr>
          <w:rFonts w:ascii="Courier New" w:hAnsi="Courier New"/>
          <w:sz w:val="18"/>
          <w:lang w:val="en-US"/>
        </w:rPr>
        <w:t>int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total, </w:t>
      </w:r>
      <w:proofErr w:type="spellStart"/>
      <w:r w:rsidRPr="00DA6C33">
        <w:rPr>
          <w:rFonts w:ascii="Courier New" w:hAnsi="Courier New"/>
          <w:sz w:val="18"/>
          <w:lang w:val="en-US"/>
        </w:rPr>
        <w:t>const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QString</w:t>
      </w:r>
      <w:proofErr w:type="spellEnd"/>
      <w:r w:rsidRPr="00DA6C33">
        <w:rPr>
          <w:rFonts w:ascii="Courier New" w:hAnsi="Courier New"/>
          <w:sz w:val="18"/>
          <w:lang w:val="en-US"/>
        </w:rPr>
        <w:t>&amp; message);</w:t>
      </w:r>
    </w:p>
    <w:p w:rsidR="00DA6C33" w:rsidRPr="00DA6C33" w:rsidRDefault="00DA6C33" w:rsidP="00DA6C33">
      <w:pPr>
        <w:ind w:firstLine="0"/>
        <w:rPr>
          <w:rFonts w:ascii="Courier New" w:hAnsi="Courier New"/>
          <w:sz w:val="18"/>
          <w:lang w:val="en-US"/>
        </w:rPr>
      </w:pPr>
      <w:r w:rsidRPr="00DA6C33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DA6C33">
        <w:rPr>
          <w:rFonts w:ascii="Courier New" w:hAnsi="Courier New"/>
          <w:sz w:val="18"/>
          <w:lang w:val="en-US"/>
        </w:rPr>
        <w:t>void</w:t>
      </w:r>
      <w:proofErr w:type="gram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splineHovered</w:t>
      </w:r>
      <w:proofErr w:type="spellEnd"/>
      <w:r w:rsidRPr="00DA6C33">
        <w:rPr>
          <w:rFonts w:ascii="Courier New" w:hAnsi="Courier New"/>
          <w:sz w:val="18"/>
          <w:lang w:val="en-US"/>
        </w:rPr>
        <w:t>(</w:t>
      </w:r>
      <w:proofErr w:type="spellStart"/>
      <w:r w:rsidRPr="00DA6C33">
        <w:rPr>
          <w:rFonts w:ascii="Courier New" w:hAnsi="Courier New"/>
          <w:sz w:val="18"/>
          <w:lang w:val="en-US"/>
        </w:rPr>
        <w:t>const</w:t>
      </w:r>
      <w:proofErr w:type="spellEnd"/>
      <w:r w:rsidRPr="00DA6C33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DA6C33">
        <w:rPr>
          <w:rFonts w:ascii="Courier New" w:hAnsi="Courier New"/>
          <w:sz w:val="18"/>
          <w:lang w:val="en-US"/>
        </w:rPr>
        <w:t>QPointF</w:t>
      </w:r>
      <w:proofErr w:type="spellEnd"/>
      <w:r w:rsidRPr="00DA6C33">
        <w:rPr>
          <w:rFonts w:ascii="Courier New" w:hAnsi="Courier New"/>
          <w:sz w:val="18"/>
          <w:lang w:val="en-US"/>
        </w:rPr>
        <w:t>&amp; point);</w:t>
      </w:r>
    </w:p>
    <w:p w:rsidR="00442D64" w:rsidRDefault="00DA6C33" w:rsidP="00DA6C33">
      <w:pPr>
        <w:ind w:firstLine="0"/>
        <w:rPr>
          <w:sz w:val="28"/>
        </w:rPr>
      </w:pPr>
      <w:r w:rsidRPr="00DA6C33">
        <w:rPr>
          <w:rFonts w:ascii="Courier New" w:hAnsi="Courier New"/>
          <w:sz w:val="18"/>
          <w:lang w:val="en-US"/>
        </w:rPr>
        <w:t>};</w:t>
      </w:r>
    </w:p>
    <w:p w:rsidR="00DA6C33" w:rsidRPr="00DA6C33" w:rsidRDefault="00DA6C33" w:rsidP="00DA6C33">
      <w:pPr>
        <w:ind w:firstLine="0"/>
        <w:rPr>
          <w:sz w:val="28"/>
        </w:rPr>
      </w:pPr>
    </w:p>
    <w:p w:rsidR="00442D64" w:rsidRDefault="00442D64" w:rsidP="00442D64">
      <w:pPr>
        <w:pStyle w:val="4"/>
      </w:pPr>
      <w:r>
        <w:t>Поля класса</w:t>
      </w:r>
    </w:p>
    <w:p w:rsidR="001A3A8F" w:rsidRPr="001A3A8F" w:rsidRDefault="005C12EA" w:rsidP="00442D64">
      <w:pPr>
        <w:rPr>
          <w:rFonts w:ascii="Courier New" w:hAnsi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QtCharts</w:t>
      </w:r>
      <w:proofErr w:type="spellEnd"/>
      <w:r>
        <w:rPr>
          <w:rFonts w:ascii="Courier New" w:hAnsi="Courier New"/>
          <w:lang w:val="en-US"/>
        </w:rPr>
        <w:t>::</w:t>
      </w:r>
      <w:proofErr w:type="spellStart"/>
      <w:r>
        <w:rPr>
          <w:rFonts w:ascii="Courier New" w:hAnsi="Courier New"/>
          <w:lang w:val="en-US"/>
        </w:rPr>
        <w:t>QLineSeries</w:t>
      </w:r>
      <w:proofErr w:type="spellEnd"/>
      <w:r>
        <w:rPr>
          <w:rFonts w:ascii="Courier New" w:hAnsi="Courier New"/>
          <w:lang w:val="en-US"/>
        </w:rPr>
        <w:t xml:space="preserve"> </w:t>
      </w:r>
      <w:r w:rsidR="001A3A8F" w:rsidRPr="001A3A8F">
        <w:rPr>
          <w:rFonts w:ascii="Courier New" w:hAnsi="Courier New"/>
          <w:lang w:val="en-US"/>
        </w:rPr>
        <w:t>*</w:t>
      </w:r>
      <w:proofErr w:type="spellStart"/>
      <w:r w:rsidR="001A3A8F" w:rsidRPr="001A3A8F">
        <w:rPr>
          <w:rFonts w:ascii="Courier New" w:hAnsi="Courier New"/>
          <w:lang w:val="en-US"/>
        </w:rPr>
        <w:t>p_spline_series</w:t>
      </w:r>
      <w:proofErr w:type="spellEnd"/>
      <w:r w:rsidR="001A3A8F" w:rsidRPr="001A3A8F">
        <w:rPr>
          <w:rFonts w:ascii="Courier New" w:hAnsi="Courier New"/>
          <w:lang w:val="en-US"/>
        </w:rPr>
        <w:t>;</w:t>
      </w:r>
    </w:p>
    <w:p w:rsidR="00442D64" w:rsidRDefault="00442D64" w:rsidP="00442D64">
      <w:r w:rsidRPr="00442D64">
        <w:rPr>
          <w:b/>
        </w:rPr>
        <w:t>Назначение:</w:t>
      </w:r>
      <w:r>
        <w:t xml:space="preserve"> хранит указатель на </w:t>
      </w:r>
      <w:r w:rsidR="001A3A8F">
        <w:t>последовательность вычисленных точек интерполированной функции</w:t>
      </w:r>
      <w:r>
        <w:t>.</w:t>
      </w:r>
    </w:p>
    <w:p w:rsidR="001A3A8F" w:rsidRPr="001A3A8F" w:rsidRDefault="005C12EA" w:rsidP="001A3A8F">
      <w:pPr>
        <w:rPr>
          <w:rFonts w:ascii="Courier New" w:hAnsi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QtCharts</w:t>
      </w:r>
      <w:proofErr w:type="spellEnd"/>
      <w:r>
        <w:rPr>
          <w:rFonts w:ascii="Courier New" w:hAnsi="Courier New"/>
          <w:lang w:val="en-US"/>
        </w:rPr>
        <w:t>::</w:t>
      </w:r>
      <w:proofErr w:type="spellStart"/>
      <w:r>
        <w:rPr>
          <w:rFonts w:ascii="Courier New" w:hAnsi="Courier New"/>
          <w:lang w:val="en-US"/>
        </w:rPr>
        <w:t>QLineSeries</w:t>
      </w:r>
      <w:proofErr w:type="spellEnd"/>
      <w:r>
        <w:rPr>
          <w:rFonts w:ascii="Courier New" w:hAnsi="Courier New"/>
          <w:lang w:val="en-US"/>
        </w:rPr>
        <w:t xml:space="preserve"> </w:t>
      </w:r>
      <w:r w:rsidR="001A3A8F" w:rsidRPr="001A3A8F">
        <w:rPr>
          <w:rFonts w:ascii="Courier New" w:hAnsi="Courier New"/>
          <w:lang w:val="en-US"/>
        </w:rPr>
        <w:t>*</w:t>
      </w:r>
      <w:proofErr w:type="spellStart"/>
      <w:r w:rsidR="001A3A8F" w:rsidRPr="001A3A8F">
        <w:rPr>
          <w:rFonts w:ascii="Courier New" w:hAnsi="Courier New"/>
          <w:lang w:val="en-US"/>
        </w:rPr>
        <w:t>p_axis_h_series</w:t>
      </w:r>
      <w:proofErr w:type="spellEnd"/>
      <w:r w:rsidR="001A3A8F" w:rsidRPr="001A3A8F">
        <w:rPr>
          <w:rFonts w:ascii="Courier New" w:hAnsi="Courier New"/>
          <w:lang w:val="en-US"/>
        </w:rPr>
        <w:t>;</w:t>
      </w:r>
    </w:p>
    <w:p w:rsidR="001A3A8F" w:rsidRDefault="001A3A8F" w:rsidP="001A3A8F">
      <w:r w:rsidRPr="00442D64">
        <w:rPr>
          <w:b/>
        </w:rPr>
        <w:t>Назначение:</w:t>
      </w:r>
      <w:r>
        <w:t xml:space="preserve"> хранит указатель на последовательность точек, необходимых для отображения горизонтальной координатной оси.</w:t>
      </w:r>
    </w:p>
    <w:p w:rsidR="001A3A8F" w:rsidRPr="001A3A8F" w:rsidRDefault="005C12EA" w:rsidP="001A3A8F">
      <w:pPr>
        <w:rPr>
          <w:rFonts w:ascii="Courier New" w:hAnsi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QtCharts</w:t>
      </w:r>
      <w:proofErr w:type="spellEnd"/>
      <w:r>
        <w:rPr>
          <w:rFonts w:ascii="Courier New" w:hAnsi="Courier New"/>
          <w:lang w:val="en-US"/>
        </w:rPr>
        <w:t>::</w:t>
      </w:r>
      <w:proofErr w:type="spellStart"/>
      <w:r>
        <w:rPr>
          <w:rFonts w:ascii="Courier New" w:hAnsi="Courier New"/>
          <w:lang w:val="en-US"/>
        </w:rPr>
        <w:t>QLineSeries</w:t>
      </w:r>
      <w:proofErr w:type="spellEnd"/>
      <w:r>
        <w:rPr>
          <w:rFonts w:ascii="Courier New" w:hAnsi="Courier New"/>
          <w:lang w:val="en-US"/>
        </w:rPr>
        <w:t xml:space="preserve"> </w:t>
      </w:r>
      <w:r w:rsidR="001A3A8F" w:rsidRPr="001A3A8F">
        <w:rPr>
          <w:rFonts w:ascii="Courier New" w:hAnsi="Courier New"/>
          <w:lang w:val="en-US"/>
        </w:rPr>
        <w:t>*</w:t>
      </w:r>
      <w:proofErr w:type="spellStart"/>
      <w:r w:rsidR="001A3A8F" w:rsidRPr="001A3A8F">
        <w:rPr>
          <w:rFonts w:ascii="Courier New" w:hAnsi="Courier New"/>
          <w:lang w:val="en-US"/>
        </w:rPr>
        <w:t>p_axis_</w:t>
      </w:r>
      <w:r w:rsidR="001A3A8F">
        <w:rPr>
          <w:rFonts w:ascii="Courier New" w:hAnsi="Courier New"/>
          <w:lang w:val="en-US"/>
        </w:rPr>
        <w:t>v</w:t>
      </w:r>
      <w:r w:rsidR="001A3A8F" w:rsidRPr="001A3A8F">
        <w:rPr>
          <w:rFonts w:ascii="Courier New" w:hAnsi="Courier New"/>
          <w:lang w:val="en-US"/>
        </w:rPr>
        <w:t>_series</w:t>
      </w:r>
      <w:proofErr w:type="spellEnd"/>
      <w:r w:rsidR="001A3A8F" w:rsidRPr="001A3A8F">
        <w:rPr>
          <w:rFonts w:ascii="Courier New" w:hAnsi="Courier New"/>
          <w:lang w:val="en-US"/>
        </w:rPr>
        <w:t>;</w:t>
      </w:r>
    </w:p>
    <w:p w:rsidR="001A3A8F" w:rsidRDefault="001A3A8F" w:rsidP="001A3A8F">
      <w:r w:rsidRPr="00442D64">
        <w:rPr>
          <w:b/>
        </w:rPr>
        <w:lastRenderedPageBreak/>
        <w:t>Назначение:</w:t>
      </w:r>
      <w:r>
        <w:t xml:space="preserve"> хранит указатель на последовательность точек, необходимых для отображения вертикальной координатной оси.</w:t>
      </w:r>
    </w:p>
    <w:p w:rsidR="005C12EA" w:rsidRDefault="005C12EA" w:rsidP="005C12EA">
      <w:pPr>
        <w:rPr>
          <w:rFonts w:ascii="Courier New" w:hAnsi="Courier New"/>
          <w:lang w:val="en-US"/>
        </w:rPr>
      </w:pPr>
      <w:proofErr w:type="spellStart"/>
      <w:r w:rsidRPr="005C12EA">
        <w:rPr>
          <w:rFonts w:ascii="Courier New" w:hAnsi="Courier New"/>
          <w:lang w:val="en-US"/>
        </w:rPr>
        <w:t>QtCharts</w:t>
      </w:r>
      <w:proofErr w:type="spellEnd"/>
      <w:r w:rsidRPr="005C12EA">
        <w:rPr>
          <w:rFonts w:ascii="Courier New" w:hAnsi="Courier New"/>
          <w:lang w:val="en-US"/>
        </w:rPr>
        <w:t>::</w:t>
      </w:r>
      <w:proofErr w:type="spellStart"/>
      <w:r w:rsidRPr="005C12EA">
        <w:rPr>
          <w:rFonts w:ascii="Courier New" w:hAnsi="Courier New"/>
          <w:lang w:val="en-US"/>
        </w:rPr>
        <w:t>QScatterSeries</w:t>
      </w:r>
      <w:proofErr w:type="spellEnd"/>
      <w:r w:rsidRPr="005C12EA">
        <w:rPr>
          <w:rFonts w:ascii="Courier New" w:hAnsi="Courier New"/>
          <w:lang w:val="en-US"/>
        </w:rPr>
        <w:t xml:space="preserve"> *</w:t>
      </w:r>
      <w:proofErr w:type="spellStart"/>
      <w:r w:rsidRPr="005C12EA">
        <w:rPr>
          <w:rFonts w:ascii="Courier New" w:hAnsi="Courier New"/>
          <w:lang w:val="en-US"/>
        </w:rPr>
        <w:t>p_points_series</w:t>
      </w:r>
      <w:proofErr w:type="spellEnd"/>
      <w:r w:rsidRPr="005C12EA">
        <w:rPr>
          <w:rFonts w:ascii="Courier New" w:hAnsi="Courier New"/>
          <w:lang w:val="en-US"/>
        </w:rPr>
        <w:t>;</w:t>
      </w:r>
    </w:p>
    <w:p w:rsidR="005C12EA" w:rsidRDefault="005C12EA" w:rsidP="005C12EA">
      <w:r w:rsidRPr="00442D64">
        <w:rPr>
          <w:b/>
        </w:rPr>
        <w:t>Назначение:</w:t>
      </w:r>
      <w:r>
        <w:t xml:space="preserve"> хранит указатель на последовательность точек, указанных пользователем.</w:t>
      </w:r>
    </w:p>
    <w:p w:rsidR="00D20753" w:rsidRDefault="00D20753" w:rsidP="00D20753">
      <w:pPr>
        <w:rPr>
          <w:rFonts w:ascii="Courier New" w:hAnsi="Courier New"/>
          <w:lang w:val="en-US"/>
        </w:rPr>
      </w:pPr>
      <w:proofErr w:type="spellStart"/>
      <w:r w:rsidRPr="00D20753">
        <w:rPr>
          <w:rFonts w:ascii="Courier New" w:hAnsi="Courier New"/>
          <w:lang w:val="en-US"/>
        </w:rPr>
        <w:t>QtCharts</w:t>
      </w:r>
      <w:proofErr w:type="spellEnd"/>
      <w:r w:rsidRPr="00D20753">
        <w:rPr>
          <w:rFonts w:ascii="Courier New" w:hAnsi="Courier New"/>
          <w:lang w:val="en-US"/>
        </w:rPr>
        <w:t>::</w:t>
      </w:r>
      <w:proofErr w:type="spellStart"/>
      <w:r w:rsidRPr="00D20753">
        <w:rPr>
          <w:rFonts w:ascii="Courier New" w:hAnsi="Courier New"/>
          <w:lang w:val="en-US"/>
        </w:rPr>
        <w:t>QValueAxis</w:t>
      </w:r>
      <w:proofErr w:type="spellEnd"/>
      <w:r w:rsidRPr="00D20753">
        <w:rPr>
          <w:rFonts w:ascii="Courier New" w:hAnsi="Courier New"/>
          <w:lang w:val="en-US"/>
        </w:rPr>
        <w:t xml:space="preserve"> *</w:t>
      </w:r>
      <w:proofErr w:type="spellStart"/>
      <w:r w:rsidRPr="00D20753">
        <w:rPr>
          <w:rFonts w:ascii="Courier New" w:hAnsi="Courier New"/>
          <w:lang w:val="en-US"/>
        </w:rPr>
        <w:t>p_axis_x</w:t>
      </w:r>
      <w:proofErr w:type="spellEnd"/>
      <w:r w:rsidRPr="00D20753">
        <w:rPr>
          <w:rFonts w:ascii="Courier New" w:hAnsi="Courier New"/>
          <w:lang w:val="en-US"/>
        </w:rPr>
        <w:t>;</w:t>
      </w:r>
    </w:p>
    <w:p w:rsidR="00D20753" w:rsidRDefault="00D20753" w:rsidP="00D20753">
      <w:r w:rsidRPr="00442D64">
        <w:rPr>
          <w:b/>
        </w:rPr>
        <w:t>Назначение:</w:t>
      </w:r>
      <w:r>
        <w:t xml:space="preserve"> хранит указатель на </w:t>
      </w:r>
      <w:r w:rsidR="005C12EA">
        <w:t>горизонтальную ось о</w:t>
      </w:r>
      <w:bookmarkStart w:id="17" w:name="_GoBack"/>
      <w:bookmarkEnd w:id="17"/>
      <w:r w:rsidR="005C12EA">
        <w:t>тображения</w:t>
      </w:r>
      <w:r>
        <w:t>.</w:t>
      </w:r>
    </w:p>
    <w:p w:rsidR="00D20753" w:rsidRDefault="00D20753" w:rsidP="00D20753">
      <w:pPr>
        <w:rPr>
          <w:rFonts w:ascii="Courier New" w:hAnsi="Courier New"/>
          <w:lang w:val="en-US"/>
        </w:rPr>
      </w:pPr>
      <w:proofErr w:type="spellStart"/>
      <w:r w:rsidRPr="00D20753">
        <w:rPr>
          <w:rFonts w:ascii="Courier New" w:hAnsi="Courier New"/>
          <w:lang w:val="en-US"/>
        </w:rPr>
        <w:t>QtCharts</w:t>
      </w:r>
      <w:proofErr w:type="spellEnd"/>
      <w:r w:rsidRPr="00D20753">
        <w:rPr>
          <w:rFonts w:ascii="Courier New" w:hAnsi="Courier New"/>
          <w:lang w:val="en-US"/>
        </w:rPr>
        <w:t>::</w:t>
      </w:r>
      <w:proofErr w:type="spellStart"/>
      <w:r w:rsidRPr="00D20753">
        <w:rPr>
          <w:rFonts w:ascii="Courier New" w:hAnsi="Courier New"/>
          <w:lang w:val="en-US"/>
        </w:rPr>
        <w:t>QValueAxis</w:t>
      </w:r>
      <w:proofErr w:type="spellEnd"/>
      <w:r w:rsidRPr="00D20753">
        <w:rPr>
          <w:rFonts w:ascii="Courier New" w:hAnsi="Courier New"/>
          <w:lang w:val="en-US"/>
        </w:rPr>
        <w:t xml:space="preserve"> *</w:t>
      </w:r>
      <w:proofErr w:type="spellStart"/>
      <w:r w:rsidRPr="00D20753">
        <w:rPr>
          <w:rFonts w:ascii="Courier New" w:hAnsi="Courier New"/>
          <w:lang w:val="en-US"/>
        </w:rPr>
        <w:t>p_axis_y</w:t>
      </w:r>
      <w:proofErr w:type="spellEnd"/>
      <w:r w:rsidRPr="00D20753">
        <w:rPr>
          <w:rFonts w:ascii="Courier New" w:hAnsi="Courier New"/>
          <w:lang w:val="en-US"/>
        </w:rPr>
        <w:t>;</w:t>
      </w:r>
    </w:p>
    <w:p w:rsidR="00D20753" w:rsidRPr="00442D64" w:rsidRDefault="00D20753" w:rsidP="00D20753">
      <w:r w:rsidRPr="00442D64">
        <w:rPr>
          <w:b/>
        </w:rPr>
        <w:t>Назначение:</w:t>
      </w:r>
      <w:r>
        <w:t xml:space="preserve"> хранит указатель на </w:t>
      </w:r>
      <w:r w:rsidR="005C12EA">
        <w:t>вертикальную ось отображения</w:t>
      </w:r>
      <w:r>
        <w:t>.</w:t>
      </w:r>
    </w:p>
    <w:p w:rsidR="00D20753" w:rsidRPr="005C12EA" w:rsidRDefault="00D20753" w:rsidP="00D20753">
      <w:pPr>
        <w:rPr>
          <w:rFonts w:ascii="Courier New" w:hAnsi="Courier New"/>
        </w:rPr>
      </w:pPr>
      <w:proofErr w:type="spellStart"/>
      <w:proofErr w:type="gramStart"/>
      <w:r w:rsidRPr="00D20753">
        <w:rPr>
          <w:rFonts w:ascii="Courier New" w:hAnsi="Courier New"/>
          <w:lang w:val="en-US"/>
        </w:rPr>
        <w:t>qreal</w:t>
      </w:r>
      <w:proofErr w:type="spellEnd"/>
      <w:proofErr w:type="gramEnd"/>
      <w:r w:rsidRPr="005C12EA">
        <w:rPr>
          <w:rFonts w:ascii="Courier New" w:hAnsi="Courier New"/>
        </w:rPr>
        <w:t xml:space="preserve"> </w:t>
      </w:r>
      <w:r w:rsidRPr="00D20753">
        <w:rPr>
          <w:rFonts w:ascii="Courier New" w:hAnsi="Courier New"/>
          <w:lang w:val="en-US"/>
        </w:rPr>
        <w:t>m</w:t>
      </w:r>
      <w:r w:rsidRPr="005C12EA">
        <w:rPr>
          <w:rFonts w:ascii="Courier New" w:hAnsi="Courier New"/>
        </w:rPr>
        <w:t>_</w:t>
      </w:r>
      <w:r w:rsidRPr="00D20753">
        <w:rPr>
          <w:rFonts w:ascii="Courier New" w:hAnsi="Courier New"/>
          <w:lang w:val="en-US"/>
        </w:rPr>
        <w:t>min</w:t>
      </w:r>
      <w:r w:rsidRPr="005C12EA">
        <w:rPr>
          <w:rFonts w:ascii="Courier New" w:hAnsi="Courier New"/>
        </w:rPr>
        <w:t>_</w:t>
      </w:r>
      <w:r w:rsidRPr="00D20753">
        <w:rPr>
          <w:rFonts w:ascii="Courier New" w:hAnsi="Courier New"/>
          <w:lang w:val="en-US"/>
        </w:rPr>
        <w:t>x</w:t>
      </w:r>
      <w:r w:rsidRPr="005C12EA">
        <w:rPr>
          <w:rFonts w:ascii="Courier New" w:hAnsi="Courier New"/>
        </w:rPr>
        <w:t>;</w:t>
      </w:r>
    </w:p>
    <w:p w:rsidR="00D20753" w:rsidRPr="00442D64" w:rsidRDefault="00D20753" w:rsidP="00D20753">
      <w:r w:rsidRPr="00442D64">
        <w:rPr>
          <w:b/>
        </w:rPr>
        <w:t>Назначение:</w:t>
      </w:r>
      <w:r>
        <w:t xml:space="preserve"> хранит </w:t>
      </w:r>
      <w:r w:rsidR="005C12EA">
        <w:t>минимальную абсциссу среди абсцисс указанных точек</w:t>
      </w:r>
      <w:r>
        <w:t>.</w:t>
      </w:r>
    </w:p>
    <w:p w:rsidR="00D20753" w:rsidRPr="005C12EA" w:rsidRDefault="00D20753" w:rsidP="00D20753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  <w:lang w:val="en-US"/>
        </w:rPr>
        <w:t>qreal</w:t>
      </w:r>
      <w:proofErr w:type="spellEnd"/>
      <w:proofErr w:type="gramEnd"/>
      <w:r w:rsidRPr="005C12EA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m</w:t>
      </w:r>
      <w:r w:rsidRPr="005C12EA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max</w:t>
      </w:r>
      <w:r w:rsidRPr="005C12EA">
        <w:rPr>
          <w:rFonts w:ascii="Courier New" w:hAnsi="Courier New"/>
        </w:rPr>
        <w:t>_</w:t>
      </w:r>
      <w:r w:rsidRPr="00D20753">
        <w:rPr>
          <w:rFonts w:ascii="Courier New" w:hAnsi="Courier New"/>
          <w:lang w:val="en-US"/>
        </w:rPr>
        <w:t>x</w:t>
      </w:r>
      <w:r w:rsidRPr="005C12EA">
        <w:rPr>
          <w:rFonts w:ascii="Courier New" w:hAnsi="Courier New"/>
        </w:rPr>
        <w:t>;</w:t>
      </w:r>
    </w:p>
    <w:p w:rsidR="00D20753" w:rsidRPr="00442D64" w:rsidRDefault="00D20753" w:rsidP="00D20753">
      <w:r w:rsidRPr="00442D64">
        <w:rPr>
          <w:b/>
        </w:rPr>
        <w:t>Назначение:</w:t>
      </w:r>
      <w:r>
        <w:t xml:space="preserve"> </w:t>
      </w:r>
      <w:r w:rsidR="005C12EA">
        <w:t>хранит максимальную абсциссу среди абсцисс указанных точек</w:t>
      </w:r>
      <w:r>
        <w:t>.</w:t>
      </w:r>
    </w:p>
    <w:p w:rsidR="00D20753" w:rsidRPr="005C12EA" w:rsidRDefault="00D20753" w:rsidP="00D20753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  <w:lang w:val="en-US"/>
        </w:rPr>
        <w:t>qreal</w:t>
      </w:r>
      <w:proofErr w:type="spellEnd"/>
      <w:proofErr w:type="gramEnd"/>
      <w:r w:rsidRPr="005C12EA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m</w:t>
      </w:r>
      <w:r w:rsidRPr="005C12EA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min</w:t>
      </w:r>
      <w:r w:rsidRPr="005C12EA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y</w:t>
      </w:r>
      <w:r w:rsidRPr="005C12EA">
        <w:rPr>
          <w:rFonts w:ascii="Courier New" w:hAnsi="Courier New"/>
        </w:rPr>
        <w:t>;</w:t>
      </w:r>
    </w:p>
    <w:p w:rsidR="00D20753" w:rsidRPr="00442D64" w:rsidRDefault="00D20753" w:rsidP="00D20753">
      <w:r w:rsidRPr="00442D64">
        <w:rPr>
          <w:b/>
        </w:rPr>
        <w:t>Назначение:</w:t>
      </w:r>
      <w:r>
        <w:t xml:space="preserve"> </w:t>
      </w:r>
      <w:r w:rsidR="005C12EA">
        <w:t>хранит минимальную ординату среди ординат указанных точек</w:t>
      </w:r>
      <w:r>
        <w:t>.</w:t>
      </w:r>
    </w:p>
    <w:p w:rsidR="00D20753" w:rsidRPr="005C12EA" w:rsidRDefault="00D20753" w:rsidP="00D20753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  <w:lang w:val="en-US"/>
        </w:rPr>
        <w:t>qreal</w:t>
      </w:r>
      <w:proofErr w:type="spellEnd"/>
      <w:proofErr w:type="gramEnd"/>
      <w:r w:rsidRPr="005C12EA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m</w:t>
      </w:r>
      <w:r w:rsidRPr="005C12EA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max</w:t>
      </w:r>
      <w:r w:rsidRPr="005C12EA">
        <w:rPr>
          <w:rFonts w:ascii="Courier New" w:hAnsi="Courier New"/>
        </w:rPr>
        <w:t>_</w:t>
      </w:r>
      <w:r>
        <w:rPr>
          <w:rFonts w:ascii="Courier New" w:hAnsi="Courier New"/>
          <w:lang w:val="en-US"/>
        </w:rPr>
        <w:t>y</w:t>
      </w:r>
      <w:r w:rsidRPr="005C12EA">
        <w:rPr>
          <w:rFonts w:ascii="Courier New" w:hAnsi="Courier New"/>
        </w:rPr>
        <w:t>;</w:t>
      </w:r>
    </w:p>
    <w:p w:rsidR="003D3F30" w:rsidRPr="005C12EA" w:rsidRDefault="00D20753" w:rsidP="003A6E78">
      <w:r w:rsidRPr="00442D64">
        <w:rPr>
          <w:b/>
        </w:rPr>
        <w:t>Назначение:</w:t>
      </w:r>
      <w:r>
        <w:t xml:space="preserve"> </w:t>
      </w:r>
      <w:r w:rsidR="005C12EA">
        <w:t>хранит максимальную ординату среди ординат указанных точек.</w:t>
      </w:r>
    </w:p>
    <w:p w:rsidR="005C12EA" w:rsidRPr="005C12EA" w:rsidRDefault="005C12EA" w:rsidP="003A6E78"/>
    <w:p w:rsidR="00442D64" w:rsidRDefault="00442D64" w:rsidP="00442D64">
      <w:pPr>
        <w:pStyle w:val="4"/>
      </w:pPr>
      <w:r>
        <w:t>Методы класса</w:t>
      </w:r>
    </w:p>
    <w:p w:rsidR="00916A16" w:rsidRDefault="00916A16" w:rsidP="00BF7F3A">
      <w:pPr>
        <w:rPr>
          <w:rFonts w:ascii="Courier New" w:hAnsi="Courier New"/>
          <w:lang w:val="en-US"/>
        </w:rPr>
      </w:pPr>
      <w:proofErr w:type="gramStart"/>
      <w:r w:rsidRPr="00916A16">
        <w:rPr>
          <w:rFonts w:ascii="Courier New" w:hAnsi="Courier New"/>
          <w:lang w:val="en-US"/>
        </w:rPr>
        <w:t>explicit</w:t>
      </w:r>
      <w:proofErr w:type="gramEnd"/>
      <w:r w:rsidRPr="00916A16">
        <w:rPr>
          <w:rFonts w:ascii="Courier New" w:hAnsi="Courier New"/>
          <w:lang w:val="en-US"/>
        </w:rPr>
        <w:t xml:space="preserve"> </w:t>
      </w:r>
      <w:proofErr w:type="spellStart"/>
      <w:r w:rsidRPr="00916A16">
        <w:rPr>
          <w:rFonts w:ascii="Courier New" w:hAnsi="Courier New"/>
          <w:lang w:val="en-US"/>
        </w:rPr>
        <w:t>SplineChart</w:t>
      </w:r>
      <w:proofErr w:type="spellEnd"/>
      <w:r w:rsidRPr="00916A16">
        <w:rPr>
          <w:rFonts w:ascii="Courier New" w:hAnsi="Courier New"/>
          <w:lang w:val="en-US"/>
        </w:rPr>
        <w:t>(</w:t>
      </w:r>
      <w:proofErr w:type="spellStart"/>
      <w:r w:rsidRPr="00916A16">
        <w:rPr>
          <w:rFonts w:ascii="Courier New" w:hAnsi="Courier New"/>
          <w:lang w:val="en-US"/>
        </w:rPr>
        <w:t>QGraphicsItem</w:t>
      </w:r>
      <w:proofErr w:type="spellEnd"/>
      <w:r w:rsidRPr="00916A16">
        <w:rPr>
          <w:rFonts w:ascii="Courier New" w:hAnsi="Courier New"/>
          <w:lang w:val="en-US"/>
        </w:rPr>
        <w:t xml:space="preserve"> *parent = </w:t>
      </w:r>
      <w:proofErr w:type="spellStart"/>
      <w:r w:rsidRPr="00916A16">
        <w:rPr>
          <w:rFonts w:ascii="Courier New" w:hAnsi="Courier New"/>
          <w:lang w:val="en-US"/>
        </w:rPr>
        <w:t>nullptr</w:t>
      </w:r>
      <w:proofErr w:type="spellEnd"/>
      <w:r w:rsidRPr="00916A16">
        <w:rPr>
          <w:rFonts w:ascii="Courier New" w:hAnsi="Courier New"/>
          <w:lang w:val="en-US"/>
        </w:rPr>
        <w:t>);</w:t>
      </w:r>
    </w:p>
    <w:p w:rsidR="00BF7F3A" w:rsidRPr="00B24FF0" w:rsidRDefault="00BF7F3A" w:rsidP="00BF7F3A">
      <w:r w:rsidRPr="00B24FF0">
        <w:rPr>
          <w:b/>
        </w:rPr>
        <w:t>Назначение:</w:t>
      </w:r>
      <w:r w:rsidRPr="00B24FF0">
        <w:t xml:space="preserve"> </w:t>
      </w:r>
      <w:r w:rsidR="00916A16">
        <w:t>конструктор инициализации</w:t>
      </w:r>
      <w:r>
        <w:t>.</w:t>
      </w:r>
    </w:p>
    <w:p w:rsidR="00BF7F3A" w:rsidRDefault="00BF7F3A" w:rsidP="00BF7F3A">
      <w:r w:rsidRPr="00B24FF0">
        <w:rPr>
          <w:b/>
        </w:rPr>
        <w:t>Входные параметры:</w:t>
      </w:r>
      <w:r>
        <w:t xml:space="preserve"> </w:t>
      </w:r>
      <w:r w:rsidR="00916A16">
        <w:rPr>
          <w:lang w:val="en-US"/>
        </w:rPr>
        <w:t>parent</w:t>
      </w:r>
      <w:r w:rsidR="00916A16" w:rsidRPr="00916A16">
        <w:t xml:space="preserve"> – </w:t>
      </w:r>
      <w:r w:rsidR="00916A16">
        <w:t>указатель на родительский графический элемент</w:t>
      </w:r>
      <w:r>
        <w:t>.</w:t>
      </w:r>
    </w:p>
    <w:p w:rsidR="00BF7F3A" w:rsidRDefault="00BF7F3A" w:rsidP="00BF7F3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916A16" w:rsidRPr="00916A16" w:rsidRDefault="00916A16" w:rsidP="00BF7F3A">
      <w:pPr>
        <w:rPr>
          <w:rFonts w:ascii="Courier New" w:hAnsi="Courier New"/>
        </w:rPr>
      </w:pPr>
      <w:r w:rsidRPr="00916A16">
        <w:rPr>
          <w:rFonts w:ascii="Courier New" w:hAnsi="Courier New"/>
        </w:rPr>
        <w:t>~</w:t>
      </w:r>
      <w:proofErr w:type="spellStart"/>
      <w:proofErr w:type="gramStart"/>
      <w:r w:rsidRPr="00916A16">
        <w:rPr>
          <w:rFonts w:ascii="Courier New" w:hAnsi="Courier New"/>
          <w:lang w:val="en-US"/>
        </w:rPr>
        <w:t>SplineChart</w:t>
      </w:r>
      <w:proofErr w:type="spellEnd"/>
      <w:r w:rsidRPr="00916A16">
        <w:rPr>
          <w:rFonts w:ascii="Courier New" w:hAnsi="Courier New"/>
        </w:rPr>
        <w:t>(</w:t>
      </w:r>
      <w:proofErr w:type="gramEnd"/>
      <w:r w:rsidRPr="00916A16">
        <w:rPr>
          <w:rFonts w:ascii="Courier New" w:hAnsi="Courier New"/>
        </w:rPr>
        <w:t>);</w:t>
      </w:r>
    </w:p>
    <w:p w:rsidR="00BF7F3A" w:rsidRPr="00B24FF0" w:rsidRDefault="00BF7F3A" w:rsidP="00BF7F3A">
      <w:r w:rsidRPr="00B24FF0">
        <w:rPr>
          <w:b/>
        </w:rPr>
        <w:t>Назначение:</w:t>
      </w:r>
      <w:r w:rsidRPr="00B24FF0">
        <w:t xml:space="preserve"> </w:t>
      </w:r>
      <w:r w:rsidR="00916A16">
        <w:t>деструктор</w:t>
      </w:r>
      <w:r>
        <w:t>.</w:t>
      </w:r>
    </w:p>
    <w:p w:rsidR="00BF7F3A" w:rsidRDefault="00BF7F3A" w:rsidP="00BF7F3A">
      <w:r w:rsidRPr="00B24FF0">
        <w:rPr>
          <w:b/>
        </w:rPr>
        <w:t>Входные параметры:</w:t>
      </w:r>
      <w:r w:rsidR="00916A16">
        <w:rPr>
          <w:b/>
        </w:rPr>
        <w:t xml:space="preserve"> </w:t>
      </w:r>
      <w:r w:rsidR="00916A16">
        <w:t>отсутствуют</w:t>
      </w:r>
      <w:r>
        <w:t>.</w:t>
      </w:r>
    </w:p>
    <w:p w:rsidR="00BF7F3A" w:rsidRDefault="00BF7F3A" w:rsidP="00BF7F3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916A16" w:rsidRDefault="00916A16" w:rsidP="00BF7F3A">
      <w:pPr>
        <w:rPr>
          <w:rFonts w:ascii="Courier New" w:hAnsi="Courier New"/>
          <w:lang w:val="en-US"/>
        </w:rPr>
      </w:pPr>
      <w:proofErr w:type="gramStart"/>
      <w:r w:rsidRPr="00916A16">
        <w:rPr>
          <w:rFonts w:ascii="Courier New" w:hAnsi="Courier New"/>
          <w:lang w:val="en-US"/>
        </w:rPr>
        <w:t>void</w:t>
      </w:r>
      <w:proofErr w:type="gramEnd"/>
      <w:r w:rsidRPr="00916A16">
        <w:rPr>
          <w:rFonts w:ascii="Courier New" w:hAnsi="Courier New"/>
          <w:lang w:val="en-US"/>
        </w:rPr>
        <w:t xml:space="preserve"> load(</w:t>
      </w:r>
      <w:proofErr w:type="spellStart"/>
      <w:r w:rsidRPr="00916A16">
        <w:rPr>
          <w:rFonts w:ascii="Courier New" w:hAnsi="Courier New"/>
          <w:lang w:val="en-US"/>
        </w:rPr>
        <w:t>const</w:t>
      </w:r>
      <w:proofErr w:type="spellEnd"/>
      <w:r w:rsidRPr="00916A16">
        <w:rPr>
          <w:rFonts w:ascii="Courier New" w:hAnsi="Courier New"/>
          <w:lang w:val="en-US"/>
        </w:rPr>
        <w:t xml:space="preserve"> Spline&amp; spline);</w:t>
      </w:r>
    </w:p>
    <w:p w:rsidR="00BF7F3A" w:rsidRPr="00B24FF0" w:rsidRDefault="00BF7F3A" w:rsidP="00BF7F3A">
      <w:r w:rsidRPr="00B24FF0">
        <w:rPr>
          <w:b/>
        </w:rPr>
        <w:t>Назначение:</w:t>
      </w:r>
      <w:r w:rsidRPr="00B24FF0">
        <w:t xml:space="preserve"> </w:t>
      </w:r>
      <w:r w:rsidR="00916A16">
        <w:t>загружает данные интерполированной функции, необходимые для построения графика</w:t>
      </w:r>
      <w:r>
        <w:t>.</w:t>
      </w:r>
    </w:p>
    <w:p w:rsidR="00BF7F3A" w:rsidRDefault="00BF7F3A" w:rsidP="00BF7F3A">
      <w:r w:rsidRPr="00B24FF0">
        <w:rPr>
          <w:b/>
        </w:rPr>
        <w:t>Входные параметры:</w:t>
      </w:r>
      <w:r>
        <w:t xml:space="preserve"> </w:t>
      </w:r>
      <w:r w:rsidR="00916A16">
        <w:rPr>
          <w:lang w:val="en-US"/>
        </w:rPr>
        <w:t>spline</w:t>
      </w:r>
      <w:r w:rsidR="00916A16" w:rsidRPr="00916A16">
        <w:t xml:space="preserve"> –</w:t>
      </w:r>
      <w:r w:rsidR="00916A16">
        <w:t xml:space="preserve"> объект с мета-данными функции</w:t>
      </w:r>
      <w:r w:rsidR="009F24EC">
        <w:t>.</w:t>
      </w:r>
    </w:p>
    <w:p w:rsidR="00BF7F3A" w:rsidRDefault="00BF7F3A" w:rsidP="00BF7F3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916A16" w:rsidRPr="0022513B" w:rsidRDefault="00916A16" w:rsidP="00BF7F3A">
      <w:pPr>
        <w:rPr>
          <w:rFonts w:ascii="Courier New" w:hAnsi="Courier New"/>
          <w:lang w:val="en-US"/>
        </w:rPr>
      </w:pPr>
      <w:proofErr w:type="gramStart"/>
      <w:r w:rsidRPr="00916A16">
        <w:rPr>
          <w:rFonts w:ascii="Courier New" w:hAnsi="Courier New"/>
          <w:lang w:val="en-US"/>
        </w:rPr>
        <w:t>void</w:t>
      </w:r>
      <w:proofErr w:type="gramEnd"/>
      <w:r w:rsidRPr="0022513B">
        <w:rPr>
          <w:rFonts w:ascii="Courier New" w:hAnsi="Courier New"/>
          <w:lang w:val="en-US"/>
        </w:rPr>
        <w:t xml:space="preserve"> </w:t>
      </w:r>
      <w:proofErr w:type="spellStart"/>
      <w:r w:rsidRPr="00916A16">
        <w:rPr>
          <w:rFonts w:ascii="Courier New" w:hAnsi="Courier New"/>
          <w:lang w:val="en-US"/>
        </w:rPr>
        <w:t>showPointLabels</w:t>
      </w:r>
      <w:proofErr w:type="spellEnd"/>
      <w:r w:rsidRPr="0022513B">
        <w:rPr>
          <w:rFonts w:ascii="Courier New" w:hAnsi="Courier New"/>
          <w:lang w:val="en-US"/>
        </w:rPr>
        <w:t>(</w:t>
      </w:r>
      <w:proofErr w:type="spellStart"/>
      <w:r w:rsidRPr="00916A16">
        <w:rPr>
          <w:rFonts w:ascii="Courier New" w:hAnsi="Courier New"/>
          <w:lang w:val="en-US"/>
        </w:rPr>
        <w:t>const</w:t>
      </w:r>
      <w:proofErr w:type="spellEnd"/>
      <w:r w:rsidRPr="0022513B">
        <w:rPr>
          <w:rFonts w:ascii="Courier New" w:hAnsi="Courier New"/>
          <w:lang w:val="en-US"/>
        </w:rPr>
        <w:t xml:space="preserve"> </w:t>
      </w:r>
      <w:proofErr w:type="spellStart"/>
      <w:r w:rsidRPr="00916A16">
        <w:rPr>
          <w:rFonts w:ascii="Courier New" w:hAnsi="Courier New"/>
          <w:lang w:val="en-US"/>
        </w:rPr>
        <w:t>QPointF</w:t>
      </w:r>
      <w:proofErr w:type="spellEnd"/>
      <w:r w:rsidRPr="0022513B">
        <w:rPr>
          <w:rFonts w:ascii="Courier New" w:hAnsi="Courier New"/>
          <w:lang w:val="en-US"/>
        </w:rPr>
        <w:t xml:space="preserve">&amp;, </w:t>
      </w:r>
      <w:r w:rsidRPr="00916A16">
        <w:rPr>
          <w:rFonts w:ascii="Courier New" w:hAnsi="Courier New"/>
          <w:lang w:val="en-US"/>
        </w:rPr>
        <w:t>bool</w:t>
      </w:r>
      <w:r w:rsidRPr="0022513B">
        <w:rPr>
          <w:rFonts w:ascii="Courier New" w:hAnsi="Courier New"/>
          <w:lang w:val="en-US"/>
        </w:rPr>
        <w:t xml:space="preserve"> </w:t>
      </w:r>
      <w:r w:rsidRPr="00916A16">
        <w:rPr>
          <w:rFonts w:ascii="Courier New" w:hAnsi="Courier New"/>
          <w:lang w:val="en-US"/>
        </w:rPr>
        <w:t>hovered</w:t>
      </w:r>
      <w:r w:rsidRPr="0022513B">
        <w:rPr>
          <w:rFonts w:ascii="Courier New" w:hAnsi="Courier New"/>
          <w:lang w:val="en-US"/>
        </w:rPr>
        <w:t>);</w:t>
      </w:r>
    </w:p>
    <w:p w:rsidR="00BF7F3A" w:rsidRPr="00B24FF0" w:rsidRDefault="00BF7F3A" w:rsidP="00BF7F3A">
      <w:r w:rsidRPr="00B24FF0">
        <w:rPr>
          <w:b/>
        </w:rPr>
        <w:t>Назначение:</w:t>
      </w:r>
      <w:r w:rsidRPr="00B24FF0">
        <w:t xml:space="preserve"> </w:t>
      </w:r>
      <w:r w:rsidR="00EB1257">
        <w:t>показывает или скрывает подписи с координатами точек</w:t>
      </w:r>
      <w:r>
        <w:t>.</w:t>
      </w:r>
    </w:p>
    <w:p w:rsidR="00BF7F3A" w:rsidRDefault="00BF7F3A" w:rsidP="00BF7F3A">
      <w:r w:rsidRPr="00B24FF0">
        <w:rPr>
          <w:b/>
        </w:rPr>
        <w:lastRenderedPageBreak/>
        <w:t>Входные параметры:</w:t>
      </w:r>
      <w:r>
        <w:t xml:space="preserve"> </w:t>
      </w:r>
      <w:r w:rsidR="00EB1257">
        <w:rPr>
          <w:lang w:val="en-US"/>
        </w:rPr>
        <w:t>hovered</w:t>
      </w:r>
      <w:r w:rsidR="009F24EC" w:rsidRPr="000207AA">
        <w:t xml:space="preserve"> – </w:t>
      </w:r>
      <w:r w:rsidR="00EB1257">
        <w:t>значение, показывающее, нужно ли скрыть или показать данные</w:t>
      </w:r>
      <w:r>
        <w:t>.</w:t>
      </w:r>
    </w:p>
    <w:p w:rsidR="00BF7F3A" w:rsidRDefault="00BF7F3A" w:rsidP="00BF7F3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916A16" w:rsidRPr="0022513B" w:rsidRDefault="00916A16" w:rsidP="00BF7F3A">
      <w:pPr>
        <w:rPr>
          <w:rFonts w:ascii="Courier New" w:hAnsi="Courier New"/>
          <w:lang w:val="en-US"/>
        </w:rPr>
      </w:pPr>
      <w:proofErr w:type="gramStart"/>
      <w:r w:rsidRPr="00916A16">
        <w:rPr>
          <w:rFonts w:ascii="Courier New" w:hAnsi="Courier New"/>
          <w:lang w:val="en-US"/>
        </w:rPr>
        <w:t>void</w:t>
      </w:r>
      <w:proofErr w:type="gramEnd"/>
      <w:r w:rsidRPr="0022513B">
        <w:rPr>
          <w:rFonts w:ascii="Courier New" w:hAnsi="Courier New"/>
          <w:lang w:val="en-US"/>
        </w:rPr>
        <w:t xml:space="preserve"> </w:t>
      </w:r>
      <w:proofErr w:type="spellStart"/>
      <w:r w:rsidRPr="00916A16">
        <w:rPr>
          <w:rFonts w:ascii="Courier New" w:hAnsi="Courier New"/>
          <w:lang w:val="en-US"/>
        </w:rPr>
        <w:t>emitSplineHovered</w:t>
      </w:r>
      <w:proofErr w:type="spellEnd"/>
      <w:r w:rsidRPr="0022513B">
        <w:rPr>
          <w:rFonts w:ascii="Courier New" w:hAnsi="Courier New"/>
          <w:lang w:val="en-US"/>
        </w:rPr>
        <w:t>(</w:t>
      </w:r>
      <w:proofErr w:type="spellStart"/>
      <w:r w:rsidRPr="00916A16">
        <w:rPr>
          <w:rFonts w:ascii="Courier New" w:hAnsi="Courier New"/>
          <w:lang w:val="en-US"/>
        </w:rPr>
        <w:t>const</w:t>
      </w:r>
      <w:proofErr w:type="spellEnd"/>
      <w:r w:rsidRPr="0022513B">
        <w:rPr>
          <w:rFonts w:ascii="Courier New" w:hAnsi="Courier New"/>
          <w:lang w:val="en-US"/>
        </w:rPr>
        <w:t xml:space="preserve"> </w:t>
      </w:r>
      <w:proofErr w:type="spellStart"/>
      <w:r w:rsidRPr="00916A16">
        <w:rPr>
          <w:rFonts w:ascii="Courier New" w:hAnsi="Courier New"/>
          <w:lang w:val="en-US"/>
        </w:rPr>
        <w:t>QPointF</w:t>
      </w:r>
      <w:proofErr w:type="spellEnd"/>
      <w:r w:rsidRPr="0022513B">
        <w:rPr>
          <w:rFonts w:ascii="Courier New" w:hAnsi="Courier New"/>
          <w:lang w:val="en-US"/>
        </w:rPr>
        <w:t xml:space="preserve">&amp; </w:t>
      </w:r>
      <w:r w:rsidRPr="00916A16">
        <w:rPr>
          <w:rFonts w:ascii="Courier New" w:hAnsi="Courier New"/>
          <w:lang w:val="en-US"/>
        </w:rPr>
        <w:t>point</w:t>
      </w:r>
      <w:r w:rsidRPr="0022513B">
        <w:rPr>
          <w:rFonts w:ascii="Courier New" w:hAnsi="Courier New"/>
          <w:lang w:val="en-US"/>
        </w:rPr>
        <w:t>);</w:t>
      </w:r>
    </w:p>
    <w:p w:rsidR="00BF7F3A" w:rsidRPr="00B24FF0" w:rsidRDefault="00BF7F3A" w:rsidP="00BF7F3A">
      <w:r w:rsidRPr="00B24FF0">
        <w:rPr>
          <w:b/>
        </w:rPr>
        <w:t>Назначение:</w:t>
      </w:r>
      <w:r w:rsidRPr="00B24FF0">
        <w:t xml:space="preserve"> </w:t>
      </w:r>
      <w:r w:rsidR="00EB1257">
        <w:t>вызывает срабатывание обработчика отображения координат графика</w:t>
      </w:r>
      <w:r>
        <w:t>.</w:t>
      </w:r>
    </w:p>
    <w:p w:rsidR="00BF7F3A" w:rsidRDefault="00BF7F3A" w:rsidP="00BF7F3A">
      <w:r w:rsidRPr="00B24FF0">
        <w:rPr>
          <w:b/>
        </w:rPr>
        <w:t>Входные параметры:</w:t>
      </w:r>
      <w:r>
        <w:t xml:space="preserve"> </w:t>
      </w:r>
      <w:r w:rsidR="00EB1257">
        <w:rPr>
          <w:lang w:val="en-US"/>
        </w:rPr>
        <w:t>point</w:t>
      </w:r>
      <w:r w:rsidR="009F24EC" w:rsidRPr="000207AA">
        <w:t xml:space="preserve"> – </w:t>
      </w:r>
      <w:r w:rsidR="00EB1257">
        <w:t>точка на графике</w:t>
      </w:r>
      <w:r>
        <w:t>.</w:t>
      </w:r>
    </w:p>
    <w:p w:rsidR="00BF7F3A" w:rsidRDefault="00BF7F3A" w:rsidP="00BF7F3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916A16" w:rsidRPr="00916A16" w:rsidRDefault="00916A16" w:rsidP="00BF7F3A">
      <w:pPr>
        <w:rPr>
          <w:rFonts w:ascii="Courier New" w:hAnsi="Courier New"/>
        </w:rPr>
      </w:pPr>
      <w:proofErr w:type="gramStart"/>
      <w:r w:rsidRPr="00916A16">
        <w:rPr>
          <w:rFonts w:ascii="Courier New" w:hAnsi="Courier New"/>
          <w:lang w:val="en-US"/>
        </w:rPr>
        <w:t>void</w:t>
      </w:r>
      <w:proofErr w:type="gramEnd"/>
      <w:r w:rsidRPr="00916A16">
        <w:rPr>
          <w:rFonts w:ascii="Courier New" w:hAnsi="Courier New"/>
        </w:rPr>
        <w:t xml:space="preserve"> </w:t>
      </w:r>
      <w:r w:rsidRPr="00916A16">
        <w:rPr>
          <w:rFonts w:ascii="Courier New" w:hAnsi="Courier New"/>
          <w:lang w:val="en-US"/>
        </w:rPr>
        <w:t>clear</w:t>
      </w:r>
      <w:r w:rsidRPr="00916A16">
        <w:rPr>
          <w:rFonts w:ascii="Courier New" w:hAnsi="Courier New"/>
        </w:rPr>
        <w:t>();</w:t>
      </w:r>
    </w:p>
    <w:p w:rsidR="00BF7F3A" w:rsidRPr="00B24FF0" w:rsidRDefault="00BF7F3A" w:rsidP="00BF7F3A">
      <w:r w:rsidRPr="00B24FF0">
        <w:rPr>
          <w:b/>
        </w:rPr>
        <w:t>Назначение:</w:t>
      </w:r>
      <w:r w:rsidRPr="00B24FF0">
        <w:t xml:space="preserve"> </w:t>
      </w:r>
      <w:r w:rsidR="00B12838">
        <w:t>очищает полотно</w:t>
      </w:r>
      <w:r>
        <w:t>.</w:t>
      </w:r>
    </w:p>
    <w:p w:rsidR="00BF7F3A" w:rsidRDefault="00BF7F3A" w:rsidP="00BF7F3A">
      <w:r w:rsidRPr="00B24FF0">
        <w:rPr>
          <w:b/>
        </w:rPr>
        <w:t>Входные параметры:</w:t>
      </w:r>
      <w:r>
        <w:t xml:space="preserve"> </w:t>
      </w:r>
      <w:r w:rsidR="00B12838">
        <w:t>отсутствуют</w:t>
      </w:r>
      <w:r>
        <w:t>.</w:t>
      </w:r>
    </w:p>
    <w:p w:rsidR="00BF7F3A" w:rsidRDefault="00BF7F3A" w:rsidP="00BF7F3A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916A16" w:rsidRDefault="00916A16" w:rsidP="00BF7F3A">
      <w:pPr>
        <w:rPr>
          <w:rFonts w:ascii="Courier New" w:hAnsi="Courier New"/>
        </w:rPr>
      </w:pPr>
      <w:proofErr w:type="spellStart"/>
      <w:r w:rsidRPr="00916A16">
        <w:rPr>
          <w:rFonts w:ascii="Courier New" w:hAnsi="Courier New"/>
        </w:rPr>
        <w:t>void</w:t>
      </w:r>
      <w:proofErr w:type="spellEnd"/>
      <w:r w:rsidRPr="00916A16">
        <w:rPr>
          <w:rFonts w:ascii="Courier New" w:hAnsi="Courier New"/>
        </w:rPr>
        <w:t xml:space="preserve"> </w:t>
      </w:r>
      <w:proofErr w:type="spellStart"/>
      <w:proofErr w:type="gramStart"/>
      <w:r w:rsidRPr="00916A16">
        <w:rPr>
          <w:rFonts w:ascii="Courier New" w:hAnsi="Courier New"/>
        </w:rPr>
        <w:t>resetRanges</w:t>
      </w:r>
      <w:proofErr w:type="spellEnd"/>
      <w:r w:rsidRPr="00916A16">
        <w:rPr>
          <w:rFonts w:ascii="Courier New" w:hAnsi="Courier New"/>
        </w:rPr>
        <w:t>(</w:t>
      </w:r>
      <w:proofErr w:type="gramEnd"/>
      <w:r w:rsidRPr="00916A16">
        <w:rPr>
          <w:rFonts w:ascii="Courier New" w:hAnsi="Courier New"/>
        </w:rPr>
        <w:t>);</w:t>
      </w:r>
    </w:p>
    <w:p w:rsidR="00BF7F3A" w:rsidRPr="00B24FF0" w:rsidRDefault="00BF7F3A" w:rsidP="00BF7F3A">
      <w:r w:rsidRPr="00B24FF0">
        <w:rPr>
          <w:b/>
        </w:rPr>
        <w:t>Назначение:</w:t>
      </w:r>
      <w:r w:rsidRPr="00B24FF0">
        <w:t xml:space="preserve"> </w:t>
      </w:r>
      <w:r w:rsidR="00B12838">
        <w:t>пересчитывает границы отображения графика и координатные оси</w:t>
      </w:r>
      <w:r>
        <w:t>.</w:t>
      </w:r>
    </w:p>
    <w:p w:rsidR="00BF7F3A" w:rsidRDefault="00BF7F3A" w:rsidP="00BF7F3A">
      <w:r w:rsidRPr="00B24FF0">
        <w:rPr>
          <w:b/>
        </w:rPr>
        <w:t>Входные параметры:</w:t>
      </w:r>
      <w:r>
        <w:t xml:space="preserve"> отсутствуют.</w:t>
      </w:r>
    </w:p>
    <w:p w:rsidR="003D3F30" w:rsidRDefault="00BF7F3A" w:rsidP="00DA6C3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 w:rsidR="00DA6C33">
        <w:t xml:space="preserve"> отсутствуют.</w:t>
      </w:r>
    </w:p>
    <w:p w:rsidR="00DA6C33" w:rsidRDefault="00DA6C33">
      <w:pPr>
        <w:spacing w:after="200" w:line="276" w:lineRule="auto"/>
        <w:ind w:firstLine="0"/>
        <w:jc w:val="left"/>
      </w:pPr>
      <w:r>
        <w:br w:type="page"/>
      </w:r>
    </w:p>
    <w:p w:rsidR="00DA6C33" w:rsidRDefault="00DA6C33" w:rsidP="00DA6C33">
      <w:pPr>
        <w:pStyle w:val="3"/>
        <w:rPr>
          <w:lang w:val="en-US"/>
        </w:rPr>
      </w:pPr>
      <w:bookmarkStart w:id="18" w:name="_Toc57554623"/>
      <w:r>
        <w:lastRenderedPageBreak/>
        <w:t xml:space="preserve">Класс </w:t>
      </w:r>
      <w:proofErr w:type="spellStart"/>
      <w:r>
        <w:rPr>
          <w:lang w:val="en-US"/>
        </w:rPr>
        <w:t>PointDialog</w:t>
      </w:r>
      <w:bookmarkEnd w:id="18"/>
      <w:proofErr w:type="spellEnd"/>
    </w:p>
    <w:p w:rsidR="00DA6C33" w:rsidRDefault="00DA6C33" w:rsidP="00DA6C33">
      <w:r>
        <w:t>Объявление класса: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class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PointDialog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: public </w:t>
      </w:r>
      <w:proofErr w:type="spellStart"/>
      <w:r w:rsidRPr="003D3504">
        <w:rPr>
          <w:rFonts w:ascii="Courier New" w:hAnsi="Courier New"/>
          <w:sz w:val="18"/>
          <w:lang w:val="en-US"/>
        </w:rPr>
        <w:t>QDialog</w:t>
      </w:r>
      <w:proofErr w:type="spellEnd"/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>{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r w:rsidR="00442B02">
        <w:rPr>
          <w:rFonts w:ascii="Courier New" w:hAnsi="Courier New"/>
          <w:sz w:val="18"/>
          <w:lang w:val="en-US"/>
        </w:rPr>
        <w:t>Q_OBJECT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protected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</w:t>
      </w:r>
      <w:proofErr w:type="spellStart"/>
      <w:r>
        <w:rPr>
          <w:rFonts w:ascii="Courier New" w:hAnsi="Courier New"/>
          <w:sz w:val="18"/>
          <w:lang w:val="en-US"/>
        </w:rPr>
        <w:t>QPointF</w:t>
      </w:r>
      <w:proofErr w:type="spellEnd"/>
      <w:r>
        <w:rPr>
          <w:rFonts w:ascii="Courier New" w:hAnsi="Courier New"/>
          <w:sz w:val="18"/>
          <w:lang w:val="en-US"/>
        </w:rPr>
        <w:t xml:space="preserve"> </w:t>
      </w:r>
      <w:proofErr w:type="spellStart"/>
      <w:r>
        <w:rPr>
          <w:rFonts w:ascii="Courier New" w:hAnsi="Courier New"/>
          <w:sz w:val="18"/>
          <w:lang w:val="en-US"/>
        </w:rPr>
        <w:t>m_point</w:t>
      </w:r>
      <w:proofErr w:type="spellEnd"/>
      <w:r>
        <w:rPr>
          <w:rFonts w:ascii="Courier New" w:hAnsi="Courier New"/>
          <w:sz w:val="18"/>
          <w:lang w:val="en-US"/>
        </w:rPr>
        <w:t>;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public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3D3504">
        <w:rPr>
          <w:rFonts w:ascii="Courier New" w:hAnsi="Courier New"/>
          <w:sz w:val="18"/>
          <w:lang w:val="en-US"/>
        </w:rPr>
        <w:t>explicit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PointDialog</w:t>
      </w:r>
      <w:proofErr w:type="spellEnd"/>
      <w:r w:rsidRPr="003D3504">
        <w:rPr>
          <w:rFonts w:ascii="Courier New" w:hAnsi="Courier New"/>
          <w:sz w:val="18"/>
          <w:lang w:val="en-US"/>
        </w:rPr>
        <w:t>(</w:t>
      </w:r>
      <w:proofErr w:type="spellStart"/>
      <w:r w:rsidRPr="003D3504">
        <w:rPr>
          <w:rFonts w:ascii="Courier New" w:hAnsi="Courier New"/>
          <w:sz w:val="18"/>
          <w:lang w:val="en-US"/>
        </w:rPr>
        <w:t>QWidget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*parent = </w:t>
      </w:r>
      <w:proofErr w:type="spellStart"/>
      <w:r w:rsidRPr="003D3504">
        <w:rPr>
          <w:rFonts w:ascii="Courier New" w:hAnsi="Courier New"/>
          <w:sz w:val="18"/>
          <w:lang w:val="en-US"/>
        </w:rPr>
        <w:t>nullptr</w:t>
      </w:r>
      <w:proofErr w:type="spellEnd"/>
      <w:r w:rsidRPr="003D3504">
        <w:rPr>
          <w:rFonts w:ascii="Courier New" w:hAnsi="Courier New"/>
          <w:sz w:val="18"/>
          <w:lang w:val="en-US"/>
        </w:rPr>
        <w:t>);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~</w:t>
      </w:r>
      <w:proofErr w:type="spellStart"/>
      <w:proofErr w:type="gramStart"/>
      <w:r>
        <w:rPr>
          <w:rFonts w:ascii="Courier New" w:hAnsi="Courier New"/>
          <w:sz w:val="18"/>
          <w:lang w:val="en-US"/>
        </w:rPr>
        <w:t>PointDialog</w:t>
      </w:r>
      <w:proofErr w:type="spellEnd"/>
      <w:r>
        <w:rPr>
          <w:rFonts w:ascii="Courier New" w:hAnsi="Courier New"/>
          <w:sz w:val="18"/>
          <w:lang w:val="en-US"/>
        </w:rPr>
        <w:t>(</w:t>
      </w:r>
      <w:proofErr w:type="gramEnd"/>
      <w:r>
        <w:rPr>
          <w:rFonts w:ascii="Courier New" w:hAnsi="Courier New"/>
          <w:sz w:val="18"/>
          <w:lang w:val="en-US"/>
        </w:rPr>
        <w:t>);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</w:t>
      </w:r>
      <w:proofErr w:type="spellStart"/>
      <w:r>
        <w:rPr>
          <w:rFonts w:ascii="Courier New" w:hAnsi="Courier New"/>
          <w:sz w:val="18"/>
          <w:lang w:val="en-US"/>
        </w:rPr>
        <w:t>QPointF</w:t>
      </w:r>
      <w:proofErr w:type="spellEnd"/>
      <w:r>
        <w:rPr>
          <w:rFonts w:ascii="Courier New" w:hAnsi="Courier New"/>
          <w:sz w:val="1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/>
          <w:sz w:val="18"/>
          <w:lang w:val="en-US"/>
        </w:rPr>
        <w:t>resultPointF</w:t>
      </w:r>
      <w:proofErr w:type="spellEnd"/>
      <w:r>
        <w:rPr>
          <w:rFonts w:ascii="Courier New" w:hAnsi="Courier New"/>
          <w:sz w:val="18"/>
          <w:lang w:val="en-US"/>
        </w:rPr>
        <w:t>(</w:t>
      </w:r>
      <w:proofErr w:type="gramEnd"/>
      <w:r>
        <w:rPr>
          <w:rFonts w:ascii="Courier New" w:hAnsi="Courier New"/>
          <w:sz w:val="18"/>
          <w:lang w:val="en-US"/>
        </w:rPr>
        <w:t>);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private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::</w:t>
      </w:r>
      <w:proofErr w:type="spellStart"/>
      <w:r w:rsidRPr="003D3504">
        <w:rPr>
          <w:rFonts w:ascii="Courier New" w:hAnsi="Courier New"/>
          <w:sz w:val="18"/>
          <w:lang w:val="en-US"/>
        </w:rPr>
        <w:t>PointDialog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;</w:t>
      </w:r>
    </w:p>
    <w:p w:rsidR="00DA6C33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>};</w:t>
      </w:r>
    </w:p>
    <w:p w:rsidR="003D3504" w:rsidRPr="00DA6C33" w:rsidRDefault="003D3504" w:rsidP="003D3504">
      <w:pPr>
        <w:ind w:firstLine="0"/>
        <w:rPr>
          <w:sz w:val="28"/>
        </w:rPr>
      </w:pPr>
    </w:p>
    <w:p w:rsidR="00DA6C33" w:rsidRDefault="00DA6C33" w:rsidP="00DA6C33">
      <w:pPr>
        <w:pStyle w:val="4"/>
      </w:pPr>
      <w:r>
        <w:t>Поля класса</w:t>
      </w:r>
    </w:p>
    <w:p w:rsidR="00DA6C33" w:rsidRDefault="0070308B" w:rsidP="00DA6C33">
      <w:pPr>
        <w:pStyle w:val="ac"/>
      </w:pPr>
      <w:proofErr w:type="spellStart"/>
      <w:r w:rsidRPr="0070308B">
        <w:t>QPointF</w:t>
      </w:r>
      <w:proofErr w:type="spellEnd"/>
      <w:r w:rsidRPr="0070308B">
        <w:t xml:space="preserve"> </w:t>
      </w:r>
      <w:proofErr w:type="spellStart"/>
      <w:r w:rsidRPr="0070308B">
        <w:t>m_point</w:t>
      </w:r>
      <w:proofErr w:type="spellEnd"/>
      <w:r w:rsidRPr="0070308B">
        <w:t>;</w:t>
      </w:r>
    </w:p>
    <w:p w:rsidR="00DA6C33" w:rsidRPr="00442D64" w:rsidRDefault="00DA6C33" w:rsidP="00DA6C33">
      <w:r w:rsidRPr="00442D64">
        <w:rPr>
          <w:b/>
        </w:rPr>
        <w:t>Назначение:</w:t>
      </w:r>
      <w:r>
        <w:t xml:space="preserve"> хранит </w:t>
      </w:r>
      <w:r w:rsidR="0070308B">
        <w:t>координаты введенной пользователем точки</w:t>
      </w:r>
      <w:r>
        <w:t>.</w:t>
      </w:r>
    </w:p>
    <w:p w:rsidR="00DA6C33" w:rsidRDefault="00DA6C33" w:rsidP="00DA6C33"/>
    <w:p w:rsidR="00DA6C33" w:rsidRDefault="00DA6C33" w:rsidP="00DA6C33">
      <w:pPr>
        <w:pStyle w:val="4"/>
      </w:pPr>
      <w:r>
        <w:t>Методы класса</w:t>
      </w:r>
    </w:p>
    <w:p w:rsidR="0070308B" w:rsidRDefault="0070308B" w:rsidP="0070308B">
      <w:pPr>
        <w:rPr>
          <w:rFonts w:ascii="Courier New" w:hAnsi="Courier New"/>
          <w:lang w:val="en-US"/>
        </w:rPr>
      </w:pPr>
      <w:proofErr w:type="gramStart"/>
      <w:r w:rsidRPr="00F4309F">
        <w:rPr>
          <w:rFonts w:ascii="Courier New" w:hAnsi="Courier New"/>
          <w:lang w:val="en-US"/>
        </w:rPr>
        <w:t>explicit</w:t>
      </w:r>
      <w:proofErr w:type="gramEnd"/>
      <w:r w:rsidRPr="00F4309F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Point</w:t>
      </w:r>
      <w:r w:rsidRPr="007F01F0">
        <w:rPr>
          <w:rFonts w:ascii="Courier New" w:hAnsi="Courier New"/>
          <w:lang w:val="en-US"/>
        </w:rPr>
        <w:t>Dialog</w:t>
      </w:r>
      <w:proofErr w:type="spellEnd"/>
      <w:r w:rsidRPr="00F4309F">
        <w:rPr>
          <w:rFonts w:ascii="Courier New" w:hAnsi="Courier New"/>
          <w:lang w:val="en-US"/>
        </w:rPr>
        <w:t>(</w:t>
      </w:r>
      <w:proofErr w:type="spellStart"/>
      <w:r w:rsidRPr="00F4309F">
        <w:rPr>
          <w:rFonts w:ascii="Courier New" w:hAnsi="Courier New"/>
          <w:lang w:val="en-US"/>
        </w:rPr>
        <w:t>QWidget</w:t>
      </w:r>
      <w:proofErr w:type="spellEnd"/>
      <w:r w:rsidRPr="00F4309F">
        <w:rPr>
          <w:rFonts w:ascii="Courier New" w:hAnsi="Courier New"/>
          <w:lang w:val="en-US"/>
        </w:rPr>
        <w:t xml:space="preserve"> *parent = </w:t>
      </w:r>
      <w:proofErr w:type="spellStart"/>
      <w:r w:rsidRPr="00F4309F">
        <w:rPr>
          <w:rFonts w:ascii="Courier New" w:hAnsi="Courier New"/>
          <w:lang w:val="en-US"/>
        </w:rPr>
        <w:t>nullptr</w:t>
      </w:r>
      <w:proofErr w:type="spellEnd"/>
      <w:r w:rsidRPr="00F4309F">
        <w:rPr>
          <w:rFonts w:ascii="Courier New" w:hAnsi="Courier New"/>
          <w:lang w:val="en-US"/>
        </w:rPr>
        <w:t>);</w:t>
      </w:r>
    </w:p>
    <w:p w:rsidR="0070308B" w:rsidRPr="00B24FF0" w:rsidRDefault="0070308B" w:rsidP="0070308B">
      <w:r w:rsidRPr="00B24FF0">
        <w:rPr>
          <w:b/>
        </w:rPr>
        <w:t>Назначение:</w:t>
      </w:r>
      <w:r w:rsidRPr="00B24FF0">
        <w:t xml:space="preserve"> </w:t>
      </w:r>
      <w:r>
        <w:t>конструктор инициализации.</w:t>
      </w:r>
    </w:p>
    <w:p w:rsidR="0070308B" w:rsidRDefault="0070308B" w:rsidP="0070308B">
      <w:r w:rsidRPr="00B24FF0">
        <w:rPr>
          <w:b/>
        </w:rPr>
        <w:t>Входные параметры:</w:t>
      </w:r>
      <w:r>
        <w:t xml:space="preserve"> </w:t>
      </w:r>
      <w:r>
        <w:rPr>
          <w:lang w:val="en-US"/>
        </w:rPr>
        <w:t>parent</w:t>
      </w:r>
      <w:r w:rsidRPr="00F4309F">
        <w:t xml:space="preserve"> – </w:t>
      </w:r>
      <w:r>
        <w:t xml:space="preserve">указатель на родительский </w:t>
      </w:r>
      <w:proofErr w:type="spellStart"/>
      <w:r>
        <w:t>виджет</w:t>
      </w:r>
      <w:proofErr w:type="spellEnd"/>
      <w:r>
        <w:t>.</w:t>
      </w:r>
    </w:p>
    <w:p w:rsidR="0070308B" w:rsidRDefault="0070308B" w:rsidP="0070308B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70308B" w:rsidRPr="00F4309F" w:rsidRDefault="0070308B" w:rsidP="0070308B">
      <w:pPr>
        <w:rPr>
          <w:rFonts w:ascii="Courier New" w:hAnsi="Courier New"/>
        </w:rPr>
      </w:pPr>
      <w:r w:rsidRPr="00F4309F">
        <w:rPr>
          <w:rFonts w:ascii="Courier New" w:hAnsi="Courier New"/>
        </w:rPr>
        <w:t>~</w:t>
      </w:r>
      <w:r w:rsidRPr="007F01F0">
        <w:t xml:space="preserve"> </w:t>
      </w:r>
      <w:proofErr w:type="spellStart"/>
      <w:proofErr w:type="gramStart"/>
      <w:r>
        <w:rPr>
          <w:rFonts w:ascii="Courier New" w:hAnsi="Courier New"/>
          <w:lang w:val="en-US"/>
        </w:rPr>
        <w:t>PointDialog</w:t>
      </w:r>
      <w:proofErr w:type="spellEnd"/>
      <w:r w:rsidRPr="00F4309F">
        <w:rPr>
          <w:rFonts w:ascii="Courier New" w:hAnsi="Courier New"/>
        </w:rPr>
        <w:t>(</w:t>
      </w:r>
      <w:proofErr w:type="gramEnd"/>
      <w:r w:rsidRPr="00F4309F">
        <w:rPr>
          <w:rFonts w:ascii="Courier New" w:hAnsi="Courier New"/>
        </w:rPr>
        <w:t>);</w:t>
      </w:r>
    </w:p>
    <w:p w:rsidR="0070308B" w:rsidRPr="00B24FF0" w:rsidRDefault="0070308B" w:rsidP="0070308B">
      <w:r w:rsidRPr="00B24FF0">
        <w:rPr>
          <w:b/>
        </w:rPr>
        <w:t>Назначение:</w:t>
      </w:r>
      <w:r w:rsidRPr="00B24FF0">
        <w:t xml:space="preserve"> </w:t>
      </w:r>
      <w:r>
        <w:t>деструктор.</w:t>
      </w:r>
    </w:p>
    <w:p w:rsidR="0070308B" w:rsidRPr="00F4309F" w:rsidRDefault="0070308B" w:rsidP="0070308B">
      <w:r w:rsidRPr="00B24FF0">
        <w:rPr>
          <w:b/>
        </w:rPr>
        <w:t>Входные параметры:</w:t>
      </w:r>
      <w:r>
        <w:t xml:space="preserve"> отсутствуют.</w:t>
      </w:r>
    </w:p>
    <w:p w:rsidR="0070308B" w:rsidRDefault="0070308B" w:rsidP="0070308B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822588" w:rsidRDefault="00822588" w:rsidP="00DA6C33">
      <w:pPr>
        <w:rPr>
          <w:rFonts w:ascii="Courier New" w:hAnsi="Courier New"/>
        </w:rPr>
      </w:pPr>
      <w:proofErr w:type="spellStart"/>
      <w:r w:rsidRPr="00822588">
        <w:rPr>
          <w:rFonts w:ascii="Courier New" w:hAnsi="Courier New"/>
        </w:rPr>
        <w:t>QPointF</w:t>
      </w:r>
      <w:proofErr w:type="spellEnd"/>
      <w:r w:rsidRPr="00822588">
        <w:rPr>
          <w:rFonts w:ascii="Courier New" w:hAnsi="Courier New"/>
        </w:rPr>
        <w:t xml:space="preserve"> </w:t>
      </w:r>
      <w:proofErr w:type="spellStart"/>
      <w:proofErr w:type="gramStart"/>
      <w:r w:rsidRPr="00822588">
        <w:rPr>
          <w:rFonts w:ascii="Courier New" w:hAnsi="Courier New"/>
        </w:rPr>
        <w:t>resultPointF</w:t>
      </w:r>
      <w:proofErr w:type="spellEnd"/>
      <w:r w:rsidRPr="00822588">
        <w:rPr>
          <w:rFonts w:ascii="Courier New" w:hAnsi="Courier New"/>
        </w:rPr>
        <w:t>(</w:t>
      </w:r>
      <w:proofErr w:type="gramEnd"/>
      <w:r w:rsidRPr="00822588">
        <w:rPr>
          <w:rFonts w:ascii="Courier New" w:hAnsi="Courier New"/>
        </w:rPr>
        <w:t>);</w:t>
      </w:r>
    </w:p>
    <w:p w:rsidR="00DA6C33" w:rsidRPr="00B24FF0" w:rsidRDefault="00DA6C33" w:rsidP="00DA6C33">
      <w:r w:rsidRPr="00B24FF0">
        <w:rPr>
          <w:b/>
        </w:rPr>
        <w:t>Назначение:</w:t>
      </w:r>
      <w:r w:rsidRPr="00B24FF0">
        <w:t xml:space="preserve"> </w:t>
      </w:r>
      <w:r w:rsidR="00822588">
        <w:t>возвращает координаты точки, введенные пользователем</w:t>
      </w:r>
      <w:r>
        <w:t>.</w:t>
      </w:r>
    </w:p>
    <w:p w:rsidR="00DA6C33" w:rsidRDefault="00DA6C33" w:rsidP="00DA6C33">
      <w:r w:rsidRPr="00B24FF0">
        <w:rPr>
          <w:b/>
        </w:rPr>
        <w:t>Входные параметры:</w:t>
      </w:r>
      <w:r>
        <w:t xml:space="preserve"> отсутствуют.</w:t>
      </w:r>
    </w:p>
    <w:p w:rsidR="00DA6C33" w:rsidRDefault="00DA6C33" w:rsidP="00DA6C3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822588">
        <w:t>объект точки</w:t>
      </w:r>
      <w:r>
        <w:t>.</w:t>
      </w:r>
    </w:p>
    <w:p w:rsidR="00DA6C33" w:rsidRDefault="00DA6C33">
      <w:pPr>
        <w:spacing w:after="200" w:line="276" w:lineRule="auto"/>
        <w:ind w:firstLine="0"/>
        <w:jc w:val="left"/>
      </w:pPr>
      <w:r>
        <w:br w:type="page"/>
      </w:r>
    </w:p>
    <w:p w:rsidR="00DA6C33" w:rsidRDefault="00DA6C33" w:rsidP="00DA6C33">
      <w:pPr>
        <w:pStyle w:val="3"/>
        <w:rPr>
          <w:lang w:val="en-US"/>
        </w:rPr>
      </w:pPr>
      <w:bookmarkStart w:id="19" w:name="_Toc57554624"/>
      <w:r>
        <w:lastRenderedPageBreak/>
        <w:t xml:space="preserve">Класс </w:t>
      </w:r>
      <w:proofErr w:type="spellStart"/>
      <w:r>
        <w:rPr>
          <w:lang w:val="en-US"/>
        </w:rPr>
        <w:t>LoadingDialog</w:t>
      </w:r>
      <w:bookmarkEnd w:id="19"/>
      <w:proofErr w:type="spellEnd"/>
    </w:p>
    <w:p w:rsidR="00DA6C33" w:rsidRDefault="00DA6C33" w:rsidP="00DA6C33">
      <w:r>
        <w:t>Объявление класса: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class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LoadingDialog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: public </w:t>
      </w:r>
      <w:proofErr w:type="spellStart"/>
      <w:r w:rsidRPr="003D3504">
        <w:rPr>
          <w:rFonts w:ascii="Courier New" w:hAnsi="Courier New"/>
          <w:sz w:val="18"/>
          <w:lang w:val="en-US"/>
        </w:rPr>
        <w:t>QDialog</w:t>
      </w:r>
      <w:proofErr w:type="spellEnd"/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>{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Q_OBJECT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public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3D3504">
        <w:rPr>
          <w:rFonts w:ascii="Courier New" w:hAnsi="Courier New"/>
          <w:sz w:val="18"/>
          <w:lang w:val="en-US"/>
        </w:rPr>
        <w:t>explicit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LoadingDialog</w:t>
      </w:r>
      <w:proofErr w:type="spellEnd"/>
      <w:r w:rsidRPr="003D3504">
        <w:rPr>
          <w:rFonts w:ascii="Courier New" w:hAnsi="Courier New"/>
          <w:sz w:val="18"/>
          <w:lang w:val="en-US"/>
        </w:rPr>
        <w:t>(</w:t>
      </w:r>
      <w:proofErr w:type="spellStart"/>
      <w:r w:rsidRPr="003D3504">
        <w:rPr>
          <w:rFonts w:ascii="Courier New" w:hAnsi="Courier New"/>
          <w:sz w:val="18"/>
          <w:lang w:val="en-US"/>
        </w:rPr>
        <w:t>const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SplineChart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* chart, </w:t>
      </w:r>
      <w:proofErr w:type="spellStart"/>
      <w:r w:rsidRPr="003D3504">
        <w:rPr>
          <w:rFonts w:ascii="Courier New" w:hAnsi="Courier New"/>
          <w:sz w:val="18"/>
          <w:lang w:val="en-US"/>
        </w:rPr>
        <w:t>QWidget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*parent = </w:t>
      </w:r>
      <w:proofErr w:type="spellStart"/>
      <w:r w:rsidRPr="003D3504">
        <w:rPr>
          <w:rFonts w:ascii="Courier New" w:hAnsi="Courier New"/>
          <w:sz w:val="18"/>
          <w:lang w:val="en-US"/>
        </w:rPr>
        <w:t>nullptr</w:t>
      </w:r>
      <w:proofErr w:type="spellEnd"/>
      <w:r w:rsidRPr="003D3504">
        <w:rPr>
          <w:rFonts w:ascii="Courier New" w:hAnsi="Courier New"/>
          <w:sz w:val="18"/>
          <w:lang w:val="en-US"/>
        </w:rPr>
        <w:t>);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~</w:t>
      </w:r>
      <w:proofErr w:type="spellStart"/>
      <w:proofErr w:type="gramStart"/>
      <w:r>
        <w:rPr>
          <w:rFonts w:ascii="Courier New" w:hAnsi="Courier New"/>
          <w:sz w:val="18"/>
          <w:lang w:val="en-US"/>
        </w:rPr>
        <w:t>LoadingDialog</w:t>
      </w:r>
      <w:proofErr w:type="spellEnd"/>
      <w:r>
        <w:rPr>
          <w:rFonts w:ascii="Courier New" w:hAnsi="Courier New"/>
          <w:sz w:val="18"/>
          <w:lang w:val="en-US"/>
        </w:rPr>
        <w:t>(</w:t>
      </w:r>
      <w:proofErr w:type="gramEnd"/>
      <w:r>
        <w:rPr>
          <w:rFonts w:ascii="Courier New" w:hAnsi="Courier New"/>
          <w:sz w:val="18"/>
          <w:lang w:val="en-US"/>
        </w:rPr>
        <w:t>);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public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slots: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3D3504">
        <w:rPr>
          <w:rFonts w:ascii="Courier New" w:hAnsi="Courier New"/>
          <w:sz w:val="18"/>
          <w:lang w:val="en-US"/>
        </w:rPr>
        <w:t>void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updateState</w:t>
      </w:r>
      <w:proofErr w:type="spellEnd"/>
      <w:r w:rsidRPr="003D3504">
        <w:rPr>
          <w:rFonts w:ascii="Courier New" w:hAnsi="Courier New"/>
          <w:sz w:val="18"/>
          <w:lang w:val="en-US"/>
        </w:rPr>
        <w:t>(</w:t>
      </w:r>
      <w:proofErr w:type="spellStart"/>
      <w:r w:rsidRPr="003D3504">
        <w:rPr>
          <w:rFonts w:ascii="Courier New" w:hAnsi="Courier New"/>
          <w:sz w:val="18"/>
          <w:lang w:val="en-US"/>
        </w:rPr>
        <w:t>int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current, </w:t>
      </w:r>
      <w:proofErr w:type="spellStart"/>
      <w:r w:rsidRPr="003D3504">
        <w:rPr>
          <w:rFonts w:ascii="Courier New" w:hAnsi="Courier New"/>
          <w:sz w:val="18"/>
          <w:lang w:val="en-US"/>
        </w:rPr>
        <w:t>int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</w:t>
      </w:r>
      <w:r w:rsidR="00442B02">
        <w:rPr>
          <w:rFonts w:ascii="Courier New" w:hAnsi="Courier New"/>
          <w:sz w:val="18"/>
          <w:lang w:val="en-US"/>
        </w:rPr>
        <w:t xml:space="preserve">total, </w:t>
      </w:r>
      <w:proofErr w:type="spellStart"/>
      <w:r w:rsidR="00442B02">
        <w:rPr>
          <w:rFonts w:ascii="Courier New" w:hAnsi="Courier New"/>
          <w:sz w:val="18"/>
          <w:lang w:val="en-US"/>
        </w:rPr>
        <w:t>const</w:t>
      </w:r>
      <w:proofErr w:type="spellEnd"/>
      <w:r w:rsidR="00442B02">
        <w:rPr>
          <w:rFonts w:ascii="Courier New" w:hAnsi="Courier New"/>
          <w:sz w:val="18"/>
          <w:lang w:val="en-US"/>
        </w:rPr>
        <w:t xml:space="preserve"> </w:t>
      </w:r>
      <w:proofErr w:type="spellStart"/>
      <w:r w:rsidR="00442B02">
        <w:rPr>
          <w:rFonts w:ascii="Courier New" w:hAnsi="Courier New"/>
          <w:sz w:val="18"/>
          <w:lang w:val="en-US"/>
        </w:rPr>
        <w:t>QString</w:t>
      </w:r>
      <w:proofErr w:type="spellEnd"/>
      <w:r w:rsidR="00442B02">
        <w:rPr>
          <w:rFonts w:ascii="Courier New" w:hAnsi="Courier New"/>
          <w:sz w:val="18"/>
          <w:lang w:val="en-US"/>
        </w:rPr>
        <w:t>&amp; message);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private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::</w:t>
      </w:r>
      <w:proofErr w:type="spellStart"/>
      <w:r w:rsidRPr="003D3504">
        <w:rPr>
          <w:rFonts w:ascii="Courier New" w:hAnsi="Courier New"/>
          <w:sz w:val="18"/>
          <w:lang w:val="en-US"/>
        </w:rPr>
        <w:t>LoadingDialog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;</w:t>
      </w:r>
    </w:p>
    <w:p w:rsidR="00DA6C33" w:rsidRDefault="003D3504" w:rsidP="00807F01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>};</w:t>
      </w:r>
    </w:p>
    <w:p w:rsidR="00807F01" w:rsidRPr="00807F01" w:rsidRDefault="00807F01" w:rsidP="00807F01">
      <w:pPr>
        <w:ind w:firstLine="0"/>
        <w:rPr>
          <w:rFonts w:ascii="Courier New" w:hAnsi="Courier New"/>
          <w:sz w:val="18"/>
          <w:lang w:val="en-US"/>
        </w:rPr>
      </w:pPr>
    </w:p>
    <w:p w:rsidR="00DA6C33" w:rsidRDefault="00DA6C33" w:rsidP="00DA6C33">
      <w:pPr>
        <w:pStyle w:val="4"/>
      </w:pPr>
      <w:r>
        <w:t>Методы класса</w:t>
      </w:r>
    </w:p>
    <w:p w:rsidR="00BE64DB" w:rsidRDefault="00BE64DB" w:rsidP="00BE64DB">
      <w:pPr>
        <w:rPr>
          <w:rFonts w:ascii="Courier New" w:hAnsi="Courier New"/>
          <w:lang w:val="en-US"/>
        </w:rPr>
      </w:pPr>
      <w:proofErr w:type="gramStart"/>
      <w:r w:rsidRPr="00F4309F">
        <w:rPr>
          <w:rFonts w:ascii="Courier New" w:hAnsi="Courier New"/>
          <w:lang w:val="en-US"/>
        </w:rPr>
        <w:t>explicit</w:t>
      </w:r>
      <w:proofErr w:type="gramEnd"/>
      <w:r w:rsidRPr="00F4309F"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Loading</w:t>
      </w:r>
      <w:r w:rsidRPr="007F01F0">
        <w:rPr>
          <w:rFonts w:ascii="Courier New" w:hAnsi="Courier New"/>
          <w:lang w:val="en-US"/>
        </w:rPr>
        <w:t>Dialog</w:t>
      </w:r>
      <w:proofErr w:type="spellEnd"/>
      <w:r w:rsidRPr="00F4309F">
        <w:rPr>
          <w:rFonts w:ascii="Courier New" w:hAnsi="Courier New"/>
          <w:lang w:val="en-US"/>
        </w:rPr>
        <w:t>(</w:t>
      </w:r>
      <w:proofErr w:type="spellStart"/>
      <w:r w:rsidR="00897DBF" w:rsidRPr="00897DBF">
        <w:rPr>
          <w:rFonts w:ascii="Courier New" w:hAnsi="Courier New"/>
          <w:lang w:val="en-US"/>
        </w:rPr>
        <w:t>const</w:t>
      </w:r>
      <w:proofErr w:type="spellEnd"/>
      <w:r w:rsidR="00897DBF" w:rsidRPr="00897DBF">
        <w:rPr>
          <w:rFonts w:ascii="Courier New" w:hAnsi="Courier New"/>
          <w:lang w:val="en-US"/>
        </w:rPr>
        <w:t xml:space="preserve"> </w:t>
      </w:r>
      <w:proofErr w:type="spellStart"/>
      <w:r w:rsidR="00897DBF" w:rsidRPr="00897DBF">
        <w:rPr>
          <w:rFonts w:ascii="Courier New" w:hAnsi="Courier New"/>
          <w:lang w:val="en-US"/>
        </w:rPr>
        <w:t>SplineChart</w:t>
      </w:r>
      <w:proofErr w:type="spellEnd"/>
      <w:r w:rsidR="00897DBF" w:rsidRPr="00897DBF">
        <w:rPr>
          <w:rFonts w:ascii="Courier New" w:hAnsi="Courier New"/>
          <w:lang w:val="en-US"/>
        </w:rPr>
        <w:t>* chart</w:t>
      </w:r>
      <w:r w:rsidR="00897DBF">
        <w:rPr>
          <w:rFonts w:ascii="Courier New" w:hAnsi="Courier New"/>
          <w:lang w:val="en-US"/>
        </w:rPr>
        <w:t xml:space="preserve">, </w:t>
      </w:r>
      <w:proofErr w:type="spellStart"/>
      <w:r w:rsidRPr="00F4309F">
        <w:rPr>
          <w:rFonts w:ascii="Courier New" w:hAnsi="Courier New"/>
          <w:lang w:val="en-US"/>
        </w:rPr>
        <w:t>QWidget</w:t>
      </w:r>
      <w:proofErr w:type="spellEnd"/>
      <w:r w:rsidRPr="00F4309F">
        <w:rPr>
          <w:rFonts w:ascii="Courier New" w:hAnsi="Courier New"/>
          <w:lang w:val="en-US"/>
        </w:rPr>
        <w:t xml:space="preserve"> *parent = </w:t>
      </w:r>
      <w:proofErr w:type="spellStart"/>
      <w:r w:rsidRPr="00F4309F">
        <w:rPr>
          <w:rFonts w:ascii="Courier New" w:hAnsi="Courier New"/>
          <w:lang w:val="en-US"/>
        </w:rPr>
        <w:t>nullptr</w:t>
      </w:r>
      <w:proofErr w:type="spellEnd"/>
      <w:r w:rsidRPr="00F4309F">
        <w:rPr>
          <w:rFonts w:ascii="Courier New" w:hAnsi="Courier New"/>
          <w:lang w:val="en-US"/>
        </w:rPr>
        <w:t>);</w:t>
      </w:r>
    </w:p>
    <w:p w:rsidR="00BE64DB" w:rsidRPr="00B24FF0" w:rsidRDefault="00BE64DB" w:rsidP="00BE64DB">
      <w:r w:rsidRPr="00B24FF0">
        <w:rPr>
          <w:b/>
        </w:rPr>
        <w:t>Назначение:</w:t>
      </w:r>
      <w:r w:rsidRPr="00B24FF0">
        <w:t xml:space="preserve"> </w:t>
      </w:r>
      <w:r>
        <w:t>конструктор инициализации.</w:t>
      </w:r>
    </w:p>
    <w:p w:rsidR="00BE64DB" w:rsidRDefault="00BE64DB" w:rsidP="00BE64DB">
      <w:r w:rsidRPr="00B24FF0">
        <w:rPr>
          <w:b/>
        </w:rPr>
        <w:t>Входные параметры:</w:t>
      </w:r>
      <w:r>
        <w:t xml:space="preserve"> </w:t>
      </w:r>
      <w:r w:rsidR="00897DBF">
        <w:rPr>
          <w:lang w:val="en-US"/>
        </w:rPr>
        <w:t>chart</w:t>
      </w:r>
      <w:r w:rsidR="00897DBF" w:rsidRPr="00897DBF">
        <w:t xml:space="preserve"> </w:t>
      </w:r>
      <w:r w:rsidR="00897DBF">
        <w:t>–</w:t>
      </w:r>
      <w:r w:rsidR="00897DBF" w:rsidRPr="00897DBF">
        <w:t xml:space="preserve"> </w:t>
      </w:r>
      <w:r w:rsidR="00897DBF">
        <w:t xml:space="preserve">указатель на отслеживаемый график, </w:t>
      </w:r>
      <w:r>
        <w:rPr>
          <w:lang w:val="en-US"/>
        </w:rPr>
        <w:t>parent</w:t>
      </w:r>
      <w:r w:rsidRPr="00F4309F">
        <w:t xml:space="preserve"> – </w:t>
      </w:r>
      <w:r>
        <w:t xml:space="preserve">указатель на родительский </w:t>
      </w:r>
      <w:proofErr w:type="spellStart"/>
      <w:r>
        <w:t>виджет</w:t>
      </w:r>
      <w:proofErr w:type="spellEnd"/>
      <w:r>
        <w:t>.</w:t>
      </w:r>
    </w:p>
    <w:p w:rsidR="00BE64DB" w:rsidRDefault="00BE64DB" w:rsidP="00BE64DB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BE64DB" w:rsidRPr="00F4309F" w:rsidRDefault="00BE64DB" w:rsidP="00BE64DB">
      <w:pPr>
        <w:rPr>
          <w:rFonts w:ascii="Courier New" w:hAnsi="Courier New"/>
        </w:rPr>
      </w:pPr>
      <w:r w:rsidRPr="00F4309F">
        <w:rPr>
          <w:rFonts w:ascii="Courier New" w:hAnsi="Courier New"/>
        </w:rPr>
        <w:t>~</w:t>
      </w:r>
      <w:r w:rsidRPr="007F01F0">
        <w:t xml:space="preserve"> </w:t>
      </w:r>
      <w:proofErr w:type="spellStart"/>
      <w:proofErr w:type="gramStart"/>
      <w:r>
        <w:rPr>
          <w:rFonts w:ascii="Courier New" w:hAnsi="Courier New"/>
          <w:lang w:val="en-US"/>
        </w:rPr>
        <w:t>Loading</w:t>
      </w:r>
      <w:r w:rsidR="0070308B">
        <w:rPr>
          <w:rFonts w:ascii="Courier New" w:hAnsi="Courier New"/>
          <w:lang w:val="en-US"/>
        </w:rPr>
        <w:t>Dialog</w:t>
      </w:r>
      <w:proofErr w:type="spellEnd"/>
      <w:r w:rsidRPr="00F4309F">
        <w:rPr>
          <w:rFonts w:ascii="Courier New" w:hAnsi="Courier New"/>
        </w:rPr>
        <w:t>(</w:t>
      </w:r>
      <w:proofErr w:type="gramEnd"/>
      <w:r w:rsidRPr="00F4309F">
        <w:rPr>
          <w:rFonts w:ascii="Courier New" w:hAnsi="Courier New"/>
        </w:rPr>
        <w:t>);</w:t>
      </w:r>
    </w:p>
    <w:p w:rsidR="00BE64DB" w:rsidRPr="00B24FF0" w:rsidRDefault="00BE64DB" w:rsidP="00BE64DB">
      <w:r w:rsidRPr="00B24FF0">
        <w:rPr>
          <w:b/>
        </w:rPr>
        <w:t>Назначение:</w:t>
      </w:r>
      <w:r w:rsidRPr="00B24FF0">
        <w:t xml:space="preserve"> </w:t>
      </w:r>
      <w:r>
        <w:t>деструктор.</w:t>
      </w:r>
    </w:p>
    <w:p w:rsidR="00BE64DB" w:rsidRPr="00F4309F" w:rsidRDefault="00BE64DB" w:rsidP="00BE64DB">
      <w:r w:rsidRPr="00B24FF0">
        <w:rPr>
          <w:b/>
        </w:rPr>
        <w:t>Входные параметры:</w:t>
      </w:r>
      <w:r>
        <w:t xml:space="preserve"> отсутствуют.</w:t>
      </w:r>
    </w:p>
    <w:p w:rsidR="00BE64DB" w:rsidRDefault="00BE64DB" w:rsidP="00BE64DB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BE64DB" w:rsidRDefault="00BE64DB" w:rsidP="00DA6C33">
      <w:pPr>
        <w:rPr>
          <w:rFonts w:ascii="Courier New" w:hAnsi="Courier New"/>
          <w:lang w:val="en-US"/>
        </w:rPr>
      </w:pPr>
      <w:proofErr w:type="gramStart"/>
      <w:r w:rsidRPr="00BE64DB">
        <w:rPr>
          <w:rFonts w:ascii="Courier New" w:hAnsi="Courier New"/>
          <w:lang w:val="en-US"/>
        </w:rPr>
        <w:t>void</w:t>
      </w:r>
      <w:proofErr w:type="gramEnd"/>
      <w:r w:rsidRPr="00BE64DB">
        <w:rPr>
          <w:rFonts w:ascii="Courier New" w:hAnsi="Courier New"/>
          <w:lang w:val="en-US"/>
        </w:rPr>
        <w:t xml:space="preserve"> </w:t>
      </w:r>
      <w:proofErr w:type="spellStart"/>
      <w:r w:rsidRPr="00BE64DB">
        <w:rPr>
          <w:rFonts w:ascii="Courier New" w:hAnsi="Courier New"/>
          <w:lang w:val="en-US"/>
        </w:rPr>
        <w:t>updateState</w:t>
      </w:r>
      <w:proofErr w:type="spellEnd"/>
      <w:r w:rsidRPr="00BE64DB">
        <w:rPr>
          <w:rFonts w:ascii="Courier New" w:hAnsi="Courier New"/>
          <w:lang w:val="en-US"/>
        </w:rPr>
        <w:t>(</w:t>
      </w:r>
      <w:proofErr w:type="spellStart"/>
      <w:r w:rsidRPr="00BE64DB">
        <w:rPr>
          <w:rFonts w:ascii="Courier New" w:hAnsi="Courier New"/>
          <w:lang w:val="en-US"/>
        </w:rPr>
        <w:t>int</w:t>
      </w:r>
      <w:proofErr w:type="spellEnd"/>
      <w:r w:rsidRPr="00BE64DB">
        <w:rPr>
          <w:rFonts w:ascii="Courier New" w:hAnsi="Courier New"/>
          <w:lang w:val="en-US"/>
        </w:rPr>
        <w:t xml:space="preserve"> current, </w:t>
      </w:r>
      <w:proofErr w:type="spellStart"/>
      <w:r w:rsidRPr="00BE64DB">
        <w:rPr>
          <w:rFonts w:ascii="Courier New" w:hAnsi="Courier New"/>
          <w:lang w:val="en-US"/>
        </w:rPr>
        <w:t>int</w:t>
      </w:r>
      <w:proofErr w:type="spellEnd"/>
      <w:r w:rsidRPr="00BE64DB">
        <w:rPr>
          <w:rFonts w:ascii="Courier New" w:hAnsi="Courier New"/>
          <w:lang w:val="en-US"/>
        </w:rPr>
        <w:t xml:space="preserve"> total, </w:t>
      </w:r>
      <w:proofErr w:type="spellStart"/>
      <w:r w:rsidRPr="00BE64DB">
        <w:rPr>
          <w:rFonts w:ascii="Courier New" w:hAnsi="Courier New"/>
          <w:lang w:val="en-US"/>
        </w:rPr>
        <w:t>const</w:t>
      </w:r>
      <w:proofErr w:type="spellEnd"/>
      <w:r w:rsidRPr="00BE64DB">
        <w:rPr>
          <w:rFonts w:ascii="Courier New" w:hAnsi="Courier New"/>
          <w:lang w:val="en-US"/>
        </w:rPr>
        <w:t xml:space="preserve"> </w:t>
      </w:r>
      <w:proofErr w:type="spellStart"/>
      <w:r w:rsidRPr="00BE64DB">
        <w:rPr>
          <w:rFonts w:ascii="Courier New" w:hAnsi="Courier New"/>
          <w:lang w:val="en-US"/>
        </w:rPr>
        <w:t>QString</w:t>
      </w:r>
      <w:proofErr w:type="spellEnd"/>
      <w:r w:rsidRPr="00BE64DB">
        <w:rPr>
          <w:rFonts w:ascii="Courier New" w:hAnsi="Courier New"/>
          <w:lang w:val="en-US"/>
        </w:rPr>
        <w:t>&amp; message);</w:t>
      </w:r>
    </w:p>
    <w:p w:rsidR="00DA6C33" w:rsidRPr="00BE64DB" w:rsidRDefault="00DA6C33" w:rsidP="00DA6C33">
      <w:r w:rsidRPr="00B24FF0">
        <w:rPr>
          <w:b/>
        </w:rPr>
        <w:t>Назначение</w:t>
      </w:r>
      <w:r w:rsidRPr="00BE64DB">
        <w:rPr>
          <w:b/>
        </w:rPr>
        <w:t>:</w:t>
      </w:r>
      <w:r w:rsidRPr="00BE64DB">
        <w:t xml:space="preserve"> </w:t>
      </w:r>
      <w:r w:rsidR="00BE64DB">
        <w:t>обновляет состояние индикатора загрузки</w:t>
      </w:r>
      <w:r w:rsidRPr="00BE64DB">
        <w:t>.</w:t>
      </w:r>
    </w:p>
    <w:p w:rsidR="00DA6C33" w:rsidRDefault="00DA6C33" w:rsidP="00DA6C33">
      <w:r w:rsidRPr="00B24FF0">
        <w:rPr>
          <w:b/>
        </w:rPr>
        <w:t>Входные параметры:</w:t>
      </w:r>
      <w:r>
        <w:t xml:space="preserve"> </w:t>
      </w:r>
      <w:r w:rsidR="00BE64DB">
        <w:rPr>
          <w:lang w:val="en-US"/>
        </w:rPr>
        <w:t>current</w:t>
      </w:r>
      <w:r w:rsidR="00BE64DB" w:rsidRPr="00BE64DB">
        <w:t xml:space="preserve"> – </w:t>
      </w:r>
      <w:r w:rsidR="00BE64DB">
        <w:t xml:space="preserve">номер </w:t>
      </w:r>
      <w:proofErr w:type="spellStart"/>
      <w:r w:rsidR="00BE64DB">
        <w:t>текцщего</w:t>
      </w:r>
      <w:proofErr w:type="spellEnd"/>
      <w:r w:rsidR="00BE64DB">
        <w:t xml:space="preserve"> шага, </w:t>
      </w:r>
      <w:r w:rsidR="00BE64DB">
        <w:rPr>
          <w:lang w:val="en-US"/>
        </w:rPr>
        <w:t>total</w:t>
      </w:r>
      <w:r w:rsidR="00BE64DB" w:rsidRPr="00BE64DB">
        <w:t xml:space="preserve"> – </w:t>
      </w:r>
      <w:r w:rsidR="00BE64DB">
        <w:t xml:space="preserve">общее число шагов, </w:t>
      </w:r>
      <w:r w:rsidR="00BE64DB">
        <w:rPr>
          <w:lang w:val="en-US"/>
        </w:rPr>
        <w:t>message</w:t>
      </w:r>
      <w:r w:rsidR="00BE64DB" w:rsidRPr="00BE64DB">
        <w:t xml:space="preserve"> </w:t>
      </w:r>
      <w:r w:rsidR="00BE64DB">
        <w:t>–</w:t>
      </w:r>
      <w:r w:rsidR="00BE64DB" w:rsidRPr="00BE64DB">
        <w:t xml:space="preserve"> </w:t>
      </w:r>
      <w:r w:rsidR="00BE64DB">
        <w:t>информационное сообщение для пользователя</w:t>
      </w:r>
      <w:r>
        <w:t>.</w:t>
      </w:r>
    </w:p>
    <w:p w:rsidR="00DA6C33" w:rsidRDefault="00DA6C33" w:rsidP="00DA6C3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DA6C33" w:rsidRDefault="00DA6C33">
      <w:pPr>
        <w:spacing w:after="200" w:line="276" w:lineRule="auto"/>
        <w:ind w:firstLine="0"/>
        <w:jc w:val="left"/>
      </w:pPr>
      <w:r>
        <w:br w:type="page"/>
      </w:r>
    </w:p>
    <w:p w:rsidR="00DA6C33" w:rsidRDefault="00DA6C33" w:rsidP="00DA6C33">
      <w:pPr>
        <w:pStyle w:val="3"/>
        <w:rPr>
          <w:lang w:val="en-US"/>
        </w:rPr>
      </w:pPr>
      <w:bookmarkStart w:id="20" w:name="_Toc57554625"/>
      <w:r>
        <w:lastRenderedPageBreak/>
        <w:t xml:space="preserve">Класс </w:t>
      </w:r>
      <w:proofErr w:type="spellStart"/>
      <w:r>
        <w:rPr>
          <w:lang w:val="en-US"/>
        </w:rPr>
        <w:t>HelpDialog</w:t>
      </w:r>
      <w:bookmarkEnd w:id="20"/>
      <w:proofErr w:type="spellEnd"/>
    </w:p>
    <w:p w:rsidR="00DA6C33" w:rsidRDefault="00DA6C33" w:rsidP="00DA6C33">
      <w:r>
        <w:t>Объявление класса: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class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HelpDialog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: public </w:t>
      </w:r>
      <w:proofErr w:type="spellStart"/>
      <w:r w:rsidRPr="003D3504">
        <w:rPr>
          <w:rFonts w:ascii="Courier New" w:hAnsi="Courier New"/>
          <w:sz w:val="18"/>
          <w:lang w:val="en-US"/>
        </w:rPr>
        <w:t>QDialog</w:t>
      </w:r>
      <w:proofErr w:type="spellEnd"/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>{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Q_OBJECT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public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3D3504">
        <w:rPr>
          <w:rFonts w:ascii="Courier New" w:hAnsi="Courier New"/>
          <w:sz w:val="18"/>
          <w:lang w:val="en-US"/>
        </w:rPr>
        <w:t>explicit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HelpDialog</w:t>
      </w:r>
      <w:proofErr w:type="spellEnd"/>
      <w:r w:rsidRPr="003D3504">
        <w:rPr>
          <w:rFonts w:ascii="Courier New" w:hAnsi="Courier New"/>
          <w:sz w:val="18"/>
          <w:lang w:val="en-US"/>
        </w:rPr>
        <w:t>(</w:t>
      </w:r>
      <w:proofErr w:type="spellStart"/>
      <w:r w:rsidRPr="003D3504">
        <w:rPr>
          <w:rFonts w:ascii="Courier New" w:hAnsi="Courier New"/>
          <w:sz w:val="18"/>
          <w:lang w:val="en-US"/>
        </w:rPr>
        <w:t>QWidget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*parent = </w:t>
      </w:r>
      <w:proofErr w:type="spellStart"/>
      <w:r w:rsidRPr="003D3504">
        <w:rPr>
          <w:rFonts w:ascii="Courier New" w:hAnsi="Courier New"/>
          <w:sz w:val="18"/>
          <w:lang w:val="en-US"/>
        </w:rPr>
        <w:t>nullptr</w:t>
      </w:r>
      <w:proofErr w:type="spellEnd"/>
      <w:r w:rsidRPr="003D3504">
        <w:rPr>
          <w:rFonts w:ascii="Courier New" w:hAnsi="Courier New"/>
          <w:sz w:val="18"/>
          <w:lang w:val="en-US"/>
        </w:rPr>
        <w:t>);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~</w:t>
      </w:r>
      <w:proofErr w:type="spellStart"/>
      <w:proofErr w:type="gramStart"/>
      <w:r>
        <w:rPr>
          <w:rFonts w:ascii="Courier New" w:hAnsi="Courier New"/>
          <w:sz w:val="18"/>
          <w:lang w:val="en-US"/>
        </w:rPr>
        <w:t>HelpDialog</w:t>
      </w:r>
      <w:proofErr w:type="spellEnd"/>
      <w:r>
        <w:rPr>
          <w:rFonts w:ascii="Courier New" w:hAnsi="Courier New"/>
          <w:sz w:val="18"/>
          <w:lang w:val="en-US"/>
        </w:rPr>
        <w:t>(</w:t>
      </w:r>
      <w:proofErr w:type="gramEnd"/>
      <w:r>
        <w:rPr>
          <w:rFonts w:ascii="Courier New" w:hAnsi="Courier New"/>
          <w:sz w:val="18"/>
          <w:lang w:val="en-US"/>
        </w:rPr>
        <w:t>);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private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::</w:t>
      </w:r>
      <w:proofErr w:type="spellStart"/>
      <w:r w:rsidRPr="003D3504">
        <w:rPr>
          <w:rFonts w:ascii="Courier New" w:hAnsi="Courier New"/>
          <w:sz w:val="18"/>
          <w:lang w:val="en-US"/>
        </w:rPr>
        <w:t>HelpDialog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;</w:t>
      </w:r>
    </w:p>
    <w:p w:rsidR="00DA6C33" w:rsidRDefault="003D3504" w:rsidP="007F01F0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>};</w:t>
      </w:r>
    </w:p>
    <w:p w:rsidR="007F01F0" w:rsidRPr="007F01F0" w:rsidRDefault="007F01F0" w:rsidP="007F01F0">
      <w:pPr>
        <w:ind w:firstLine="0"/>
        <w:rPr>
          <w:rFonts w:ascii="Courier New" w:hAnsi="Courier New"/>
          <w:sz w:val="18"/>
          <w:lang w:val="en-US"/>
        </w:rPr>
      </w:pPr>
    </w:p>
    <w:p w:rsidR="00DA6C33" w:rsidRDefault="00DA6C33" w:rsidP="00DA6C33">
      <w:pPr>
        <w:pStyle w:val="4"/>
      </w:pPr>
      <w:r>
        <w:t>Методы класса</w:t>
      </w:r>
    </w:p>
    <w:p w:rsidR="007F01F0" w:rsidRDefault="007F01F0" w:rsidP="007F01F0">
      <w:pPr>
        <w:rPr>
          <w:rFonts w:ascii="Courier New" w:hAnsi="Courier New"/>
          <w:lang w:val="en-US"/>
        </w:rPr>
      </w:pPr>
      <w:proofErr w:type="gramStart"/>
      <w:r w:rsidRPr="00F4309F">
        <w:rPr>
          <w:rFonts w:ascii="Courier New" w:hAnsi="Courier New"/>
          <w:lang w:val="en-US"/>
        </w:rPr>
        <w:t>explicit</w:t>
      </w:r>
      <w:proofErr w:type="gramEnd"/>
      <w:r w:rsidRPr="00F4309F">
        <w:rPr>
          <w:rFonts w:ascii="Courier New" w:hAnsi="Courier New"/>
          <w:lang w:val="en-US"/>
        </w:rPr>
        <w:t xml:space="preserve"> </w:t>
      </w:r>
      <w:proofErr w:type="spellStart"/>
      <w:r w:rsidRPr="007F01F0">
        <w:rPr>
          <w:rFonts w:ascii="Courier New" w:hAnsi="Courier New"/>
          <w:lang w:val="en-US"/>
        </w:rPr>
        <w:t>HelpDialog</w:t>
      </w:r>
      <w:proofErr w:type="spellEnd"/>
      <w:r w:rsidRPr="00F4309F">
        <w:rPr>
          <w:rFonts w:ascii="Courier New" w:hAnsi="Courier New"/>
          <w:lang w:val="en-US"/>
        </w:rPr>
        <w:t>(</w:t>
      </w:r>
      <w:proofErr w:type="spellStart"/>
      <w:r w:rsidRPr="00F4309F">
        <w:rPr>
          <w:rFonts w:ascii="Courier New" w:hAnsi="Courier New"/>
          <w:lang w:val="en-US"/>
        </w:rPr>
        <w:t>QWidget</w:t>
      </w:r>
      <w:proofErr w:type="spellEnd"/>
      <w:r w:rsidRPr="00F4309F">
        <w:rPr>
          <w:rFonts w:ascii="Courier New" w:hAnsi="Courier New"/>
          <w:lang w:val="en-US"/>
        </w:rPr>
        <w:t xml:space="preserve"> *parent = </w:t>
      </w:r>
      <w:proofErr w:type="spellStart"/>
      <w:r w:rsidRPr="00F4309F">
        <w:rPr>
          <w:rFonts w:ascii="Courier New" w:hAnsi="Courier New"/>
          <w:lang w:val="en-US"/>
        </w:rPr>
        <w:t>nullptr</w:t>
      </w:r>
      <w:proofErr w:type="spellEnd"/>
      <w:r w:rsidRPr="00F4309F">
        <w:rPr>
          <w:rFonts w:ascii="Courier New" w:hAnsi="Courier New"/>
          <w:lang w:val="en-US"/>
        </w:rPr>
        <w:t>);</w:t>
      </w:r>
    </w:p>
    <w:p w:rsidR="007F01F0" w:rsidRPr="00B24FF0" w:rsidRDefault="007F01F0" w:rsidP="007F01F0">
      <w:r w:rsidRPr="00B24FF0">
        <w:rPr>
          <w:b/>
        </w:rPr>
        <w:t>Назначение:</w:t>
      </w:r>
      <w:r w:rsidRPr="00B24FF0">
        <w:t xml:space="preserve"> </w:t>
      </w:r>
      <w:r>
        <w:t>конструктор инициализации.</w:t>
      </w:r>
    </w:p>
    <w:p w:rsidR="007F01F0" w:rsidRDefault="007F01F0" w:rsidP="007F01F0">
      <w:r w:rsidRPr="00B24FF0">
        <w:rPr>
          <w:b/>
        </w:rPr>
        <w:t>Входные параметры:</w:t>
      </w:r>
      <w:r>
        <w:t xml:space="preserve"> </w:t>
      </w:r>
      <w:r>
        <w:rPr>
          <w:lang w:val="en-US"/>
        </w:rPr>
        <w:t>parent</w:t>
      </w:r>
      <w:r w:rsidRPr="00F4309F">
        <w:t xml:space="preserve"> – </w:t>
      </w:r>
      <w:r>
        <w:t xml:space="preserve">указатель на родительский </w:t>
      </w:r>
      <w:proofErr w:type="spellStart"/>
      <w:r>
        <w:t>виджет</w:t>
      </w:r>
      <w:proofErr w:type="spellEnd"/>
      <w:r>
        <w:t>.</w:t>
      </w:r>
    </w:p>
    <w:p w:rsidR="007F01F0" w:rsidRDefault="007F01F0" w:rsidP="007F01F0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7F01F0" w:rsidRPr="00F4309F" w:rsidRDefault="007F01F0" w:rsidP="007F01F0">
      <w:pPr>
        <w:rPr>
          <w:rFonts w:ascii="Courier New" w:hAnsi="Courier New"/>
        </w:rPr>
      </w:pPr>
      <w:r w:rsidRPr="00F4309F">
        <w:rPr>
          <w:rFonts w:ascii="Courier New" w:hAnsi="Courier New"/>
        </w:rPr>
        <w:t>~</w:t>
      </w:r>
      <w:r w:rsidRPr="007F01F0">
        <w:t xml:space="preserve"> </w:t>
      </w:r>
      <w:proofErr w:type="spellStart"/>
      <w:proofErr w:type="gramStart"/>
      <w:r w:rsidRPr="007F01F0">
        <w:rPr>
          <w:rFonts w:ascii="Courier New" w:hAnsi="Courier New"/>
          <w:lang w:val="en-US"/>
        </w:rPr>
        <w:t>HelpDialog</w:t>
      </w:r>
      <w:proofErr w:type="spellEnd"/>
      <w:r w:rsidRPr="00F4309F">
        <w:rPr>
          <w:rFonts w:ascii="Courier New" w:hAnsi="Courier New"/>
        </w:rPr>
        <w:t>(</w:t>
      </w:r>
      <w:proofErr w:type="gramEnd"/>
      <w:r w:rsidRPr="00F4309F">
        <w:rPr>
          <w:rFonts w:ascii="Courier New" w:hAnsi="Courier New"/>
        </w:rPr>
        <w:t>);</w:t>
      </w:r>
    </w:p>
    <w:p w:rsidR="007F01F0" w:rsidRPr="00B24FF0" w:rsidRDefault="007F01F0" w:rsidP="007F01F0">
      <w:r w:rsidRPr="00B24FF0">
        <w:rPr>
          <w:b/>
        </w:rPr>
        <w:t>Назначение:</w:t>
      </w:r>
      <w:r w:rsidRPr="00B24FF0">
        <w:t xml:space="preserve"> </w:t>
      </w:r>
      <w:r>
        <w:t>деструктор.</w:t>
      </w:r>
    </w:p>
    <w:p w:rsidR="007F01F0" w:rsidRPr="00F4309F" w:rsidRDefault="007F01F0" w:rsidP="007F01F0">
      <w:r w:rsidRPr="00B24FF0">
        <w:rPr>
          <w:b/>
        </w:rPr>
        <w:t>Входные параметры:</w:t>
      </w:r>
      <w:r>
        <w:t xml:space="preserve"> отсутствуют.</w:t>
      </w:r>
    </w:p>
    <w:p w:rsidR="007F01F0" w:rsidRDefault="007F01F0" w:rsidP="007F01F0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DA6C33" w:rsidRDefault="00DA6C33">
      <w:pPr>
        <w:spacing w:after="200" w:line="276" w:lineRule="auto"/>
        <w:ind w:firstLine="0"/>
        <w:jc w:val="left"/>
      </w:pPr>
      <w:r>
        <w:br w:type="page"/>
      </w:r>
    </w:p>
    <w:p w:rsidR="00DA6C33" w:rsidRDefault="00DA6C33" w:rsidP="00DA6C33">
      <w:pPr>
        <w:pStyle w:val="3"/>
        <w:rPr>
          <w:lang w:val="en-US"/>
        </w:rPr>
      </w:pPr>
      <w:bookmarkStart w:id="21" w:name="_Toc57554626"/>
      <w:r>
        <w:lastRenderedPageBreak/>
        <w:t xml:space="preserve">Класс </w:t>
      </w:r>
      <w:proofErr w:type="spellStart"/>
      <w:r>
        <w:rPr>
          <w:lang w:val="en-US"/>
        </w:rPr>
        <w:t>AboutDialog</w:t>
      </w:r>
      <w:bookmarkEnd w:id="21"/>
      <w:proofErr w:type="spellEnd"/>
    </w:p>
    <w:p w:rsidR="00DA6C33" w:rsidRDefault="00DA6C33" w:rsidP="00DA6C33">
      <w:r>
        <w:t>Объявление класса: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class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AboutDialog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: public </w:t>
      </w:r>
      <w:proofErr w:type="spellStart"/>
      <w:r w:rsidRPr="003D3504">
        <w:rPr>
          <w:rFonts w:ascii="Courier New" w:hAnsi="Courier New"/>
          <w:sz w:val="18"/>
          <w:lang w:val="en-US"/>
        </w:rPr>
        <w:t>QDialog</w:t>
      </w:r>
      <w:proofErr w:type="spellEnd"/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>{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Q_OBJECT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public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gramStart"/>
      <w:r w:rsidRPr="003D3504">
        <w:rPr>
          <w:rFonts w:ascii="Courier New" w:hAnsi="Courier New"/>
          <w:sz w:val="18"/>
          <w:lang w:val="en-US"/>
        </w:rPr>
        <w:t>explicit</w:t>
      </w:r>
      <w:proofErr w:type="gramEnd"/>
      <w:r w:rsidRPr="003D3504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3D3504">
        <w:rPr>
          <w:rFonts w:ascii="Courier New" w:hAnsi="Courier New"/>
          <w:sz w:val="18"/>
          <w:lang w:val="en-US"/>
        </w:rPr>
        <w:t>AboutDialog</w:t>
      </w:r>
      <w:proofErr w:type="spellEnd"/>
      <w:r w:rsidRPr="003D3504">
        <w:rPr>
          <w:rFonts w:ascii="Courier New" w:hAnsi="Courier New"/>
          <w:sz w:val="18"/>
          <w:lang w:val="en-US"/>
        </w:rPr>
        <w:t>(</w:t>
      </w:r>
      <w:proofErr w:type="spellStart"/>
      <w:r w:rsidRPr="003D3504">
        <w:rPr>
          <w:rFonts w:ascii="Courier New" w:hAnsi="Courier New"/>
          <w:sz w:val="18"/>
          <w:lang w:val="en-US"/>
        </w:rPr>
        <w:t>QWidget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*parent = </w:t>
      </w:r>
      <w:proofErr w:type="spellStart"/>
      <w:r w:rsidRPr="003D3504">
        <w:rPr>
          <w:rFonts w:ascii="Courier New" w:hAnsi="Courier New"/>
          <w:sz w:val="18"/>
          <w:lang w:val="en-US"/>
        </w:rPr>
        <w:t>nullptr</w:t>
      </w:r>
      <w:proofErr w:type="spellEnd"/>
      <w:r w:rsidRPr="003D3504">
        <w:rPr>
          <w:rFonts w:ascii="Courier New" w:hAnsi="Courier New"/>
          <w:sz w:val="18"/>
          <w:lang w:val="en-US"/>
        </w:rPr>
        <w:t>);</w:t>
      </w:r>
    </w:p>
    <w:p w:rsidR="003D3504" w:rsidRPr="003D3504" w:rsidRDefault="00442B02" w:rsidP="003D3504">
      <w:pPr>
        <w:ind w:firstLine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~</w:t>
      </w:r>
      <w:proofErr w:type="spellStart"/>
      <w:proofErr w:type="gramStart"/>
      <w:r>
        <w:rPr>
          <w:rFonts w:ascii="Courier New" w:hAnsi="Courier New"/>
          <w:sz w:val="18"/>
          <w:lang w:val="en-US"/>
        </w:rPr>
        <w:t>AboutDialog</w:t>
      </w:r>
      <w:proofErr w:type="spellEnd"/>
      <w:r>
        <w:rPr>
          <w:rFonts w:ascii="Courier New" w:hAnsi="Courier New"/>
          <w:sz w:val="18"/>
          <w:lang w:val="en-US"/>
        </w:rPr>
        <w:t>(</w:t>
      </w:r>
      <w:proofErr w:type="gramEnd"/>
      <w:r>
        <w:rPr>
          <w:rFonts w:ascii="Courier New" w:hAnsi="Courier New"/>
          <w:sz w:val="18"/>
          <w:lang w:val="en-US"/>
        </w:rPr>
        <w:t>);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proofErr w:type="gramStart"/>
      <w:r w:rsidRPr="003D3504">
        <w:rPr>
          <w:rFonts w:ascii="Courier New" w:hAnsi="Courier New"/>
          <w:sz w:val="18"/>
          <w:lang w:val="en-US"/>
        </w:rPr>
        <w:t>private</w:t>
      </w:r>
      <w:proofErr w:type="gramEnd"/>
      <w:r w:rsidRPr="003D3504">
        <w:rPr>
          <w:rFonts w:ascii="Courier New" w:hAnsi="Courier New"/>
          <w:sz w:val="18"/>
          <w:lang w:val="en-US"/>
        </w:rPr>
        <w:t>:</w:t>
      </w:r>
    </w:p>
    <w:p w:rsidR="003D3504" w:rsidRPr="003D3504" w:rsidRDefault="003D3504" w:rsidP="003D3504">
      <w:pPr>
        <w:ind w:firstLine="0"/>
        <w:rPr>
          <w:rFonts w:ascii="Courier New" w:hAnsi="Courier New"/>
          <w:sz w:val="18"/>
          <w:lang w:val="en-US"/>
        </w:rPr>
      </w:pPr>
      <w:r w:rsidRPr="003D3504">
        <w:rPr>
          <w:rFonts w:ascii="Courier New" w:hAnsi="Courier New"/>
          <w:sz w:val="18"/>
          <w:lang w:val="en-US"/>
        </w:rPr>
        <w:t xml:space="preserve">    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::</w:t>
      </w:r>
      <w:proofErr w:type="spellStart"/>
      <w:r w:rsidRPr="003D3504">
        <w:rPr>
          <w:rFonts w:ascii="Courier New" w:hAnsi="Courier New"/>
          <w:sz w:val="18"/>
          <w:lang w:val="en-US"/>
        </w:rPr>
        <w:t>AboutDialog</w:t>
      </w:r>
      <w:proofErr w:type="spellEnd"/>
      <w:r w:rsidRPr="003D3504">
        <w:rPr>
          <w:rFonts w:ascii="Courier New" w:hAnsi="Courier New"/>
          <w:sz w:val="18"/>
          <w:lang w:val="en-US"/>
        </w:rPr>
        <w:t xml:space="preserve"> *</w:t>
      </w:r>
      <w:proofErr w:type="spellStart"/>
      <w:r w:rsidRPr="003D3504">
        <w:rPr>
          <w:rFonts w:ascii="Courier New" w:hAnsi="Courier New"/>
          <w:sz w:val="18"/>
          <w:lang w:val="en-US"/>
        </w:rPr>
        <w:t>ui</w:t>
      </w:r>
      <w:proofErr w:type="spellEnd"/>
      <w:r w:rsidRPr="003D3504">
        <w:rPr>
          <w:rFonts w:ascii="Courier New" w:hAnsi="Courier New"/>
          <w:sz w:val="18"/>
          <w:lang w:val="en-US"/>
        </w:rPr>
        <w:t>;</w:t>
      </w:r>
    </w:p>
    <w:p w:rsidR="00DA6C33" w:rsidRPr="00F4309F" w:rsidRDefault="003D3504" w:rsidP="00F4309F">
      <w:pPr>
        <w:ind w:firstLine="0"/>
        <w:rPr>
          <w:sz w:val="28"/>
          <w:lang w:val="en-US"/>
        </w:rPr>
      </w:pPr>
      <w:r w:rsidRPr="003D3504">
        <w:rPr>
          <w:rFonts w:ascii="Courier New" w:hAnsi="Courier New"/>
          <w:sz w:val="18"/>
          <w:lang w:val="en-US"/>
        </w:rPr>
        <w:t>};</w:t>
      </w:r>
    </w:p>
    <w:p w:rsidR="00F4309F" w:rsidRPr="00F4309F" w:rsidRDefault="00F4309F" w:rsidP="00F4309F">
      <w:pPr>
        <w:ind w:firstLine="0"/>
        <w:rPr>
          <w:sz w:val="28"/>
          <w:lang w:val="en-US"/>
        </w:rPr>
      </w:pPr>
    </w:p>
    <w:p w:rsidR="00DA6C33" w:rsidRDefault="00DA6C33" w:rsidP="00DA6C33">
      <w:pPr>
        <w:pStyle w:val="4"/>
      </w:pPr>
      <w:r>
        <w:t>Методы класса</w:t>
      </w:r>
    </w:p>
    <w:p w:rsidR="00F4309F" w:rsidRDefault="00F4309F" w:rsidP="00DA6C33">
      <w:pPr>
        <w:rPr>
          <w:rFonts w:ascii="Courier New" w:hAnsi="Courier New"/>
          <w:lang w:val="en-US"/>
        </w:rPr>
      </w:pPr>
      <w:proofErr w:type="gramStart"/>
      <w:r w:rsidRPr="00F4309F">
        <w:rPr>
          <w:rFonts w:ascii="Courier New" w:hAnsi="Courier New"/>
          <w:lang w:val="en-US"/>
        </w:rPr>
        <w:t>explicit</w:t>
      </w:r>
      <w:proofErr w:type="gramEnd"/>
      <w:r w:rsidRPr="00F4309F">
        <w:rPr>
          <w:rFonts w:ascii="Courier New" w:hAnsi="Courier New"/>
          <w:lang w:val="en-US"/>
        </w:rPr>
        <w:t xml:space="preserve"> </w:t>
      </w:r>
      <w:proofErr w:type="spellStart"/>
      <w:r w:rsidRPr="00F4309F">
        <w:rPr>
          <w:rFonts w:ascii="Courier New" w:hAnsi="Courier New"/>
          <w:lang w:val="en-US"/>
        </w:rPr>
        <w:t>AboutDialog</w:t>
      </w:r>
      <w:proofErr w:type="spellEnd"/>
      <w:r w:rsidRPr="00F4309F">
        <w:rPr>
          <w:rFonts w:ascii="Courier New" w:hAnsi="Courier New"/>
          <w:lang w:val="en-US"/>
        </w:rPr>
        <w:t>(</w:t>
      </w:r>
      <w:proofErr w:type="spellStart"/>
      <w:r w:rsidRPr="00F4309F">
        <w:rPr>
          <w:rFonts w:ascii="Courier New" w:hAnsi="Courier New"/>
          <w:lang w:val="en-US"/>
        </w:rPr>
        <w:t>QWidget</w:t>
      </w:r>
      <w:proofErr w:type="spellEnd"/>
      <w:r w:rsidRPr="00F4309F">
        <w:rPr>
          <w:rFonts w:ascii="Courier New" w:hAnsi="Courier New"/>
          <w:lang w:val="en-US"/>
        </w:rPr>
        <w:t xml:space="preserve"> *parent = </w:t>
      </w:r>
      <w:proofErr w:type="spellStart"/>
      <w:r w:rsidRPr="00F4309F">
        <w:rPr>
          <w:rFonts w:ascii="Courier New" w:hAnsi="Courier New"/>
          <w:lang w:val="en-US"/>
        </w:rPr>
        <w:t>nullptr</w:t>
      </w:r>
      <w:proofErr w:type="spellEnd"/>
      <w:r w:rsidRPr="00F4309F">
        <w:rPr>
          <w:rFonts w:ascii="Courier New" w:hAnsi="Courier New"/>
          <w:lang w:val="en-US"/>
        </w:rPr>
        <w:t>);</w:t>
      </w:r>
    </w:p>
    <w:p w:rsidR="00DA6C33" w:rsidRPr="00B24FF0" w:rsidRDefault="00DA6C33" w:rsidP="00DA6C33">
      <w:r w:rsidRPr="00B24FF0">
        <w:rPr>
          <w:b/>
        </w:rPr>
        <w:t>Назначение:</w:t>
      </w:r>
      <w:r w:rsidRPr="00B24FF0">
        <w:t xml:space="preserve"> </w:t>
      </w:r>
      <w:r>
        <w:t xml:space="preserve">конструктор </w:t>
      </w:r>
      <w:r w:rsidR="00F4309F">
        <w:t>инициализации</w:t>
      </w:r>
      <w:r>
        <w:t>.</w:t>
      </w:r>
    </w:p>
    <w:p w:rsidR="00DA6C33" w:rsidRDefault="00DA6C33" w:rsidP="00DA6C33">
      <w:r w:rsidRPr="00B24FF0">
        <w:rPr>
          <w:b/>
        </w:rPr>
        <w:t>Входные параметры:</w:t>
      </w:r>
      <w:r>
        <w:t xml:space="preserve"> </w:t>
      </w:r>
      <w:r w:rsidR="00F4309F">
        <w:rPr>
          <w:lang w:val="en-US"/>
        </w:rPr>
        <w:t>parent</w:t>
      </w:r>
      <w:r w:rsidR="00F4309F" w:rsidRPr="00F4309F">
        <w:t xml:space="preserve"> – </w:t>
      </w:r>
      <w:r w:rsidR="00F4309F">
        <w:t xml:space="preserve">указатель на родительский </w:t>
      </w:r>
      <w:proofErr w:type="spellStart"/>
      <w:r w:rsidR="00F4309F">
        <w:t>виджет</w:t>
      </w:r>
      <w:proofErr w:type="spellEnd"/>
      <w:r>
        <w:t>.</w:t>
      </w:r>
    </w:p>
    <w:p w:rsidR="00DA6C33" w:rsidRDefault="00DA6C33" w:rsidP="00DA6C3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F4309F" w:rsidRPr="00F4309F" w:rsidRDefault="00F4309F" w:rsidP="00DA6C33">
      <w:pPr>
        <w:rPr>
          <w:rFonts w:ascii="Courier New" w:hAnsi="Courier New"/>
        </w:rPr>
      </w:pPr>
      <w:r w:rsidRPr="00F4309F">
        <w:rPr>
          <w:rFonts w:ascii="Courier New" w:hAnsi="Courier New"/>
        </w:rPr>
        <w:t>~</w:t>
      </w:r>
      <w:proofErr w:type="spellStart"/>
      <w:proofErr w:type="gramStart"/>
      <w:r w:rsidRPr="00F4309F">
        <w:rPr>
          <w:rFonts w:ascii="Courier New" w:hAnsi="Courier New"/>
          <w:lang w:val="en-US"/>
        </w:rPr>
        <w:t>AboutDialog</w:t>
      </w:r>
      <w:proofErr w:type="spellEnd"/>
      <w:r w:rsidRPr="00F4309F">
        <w:rPr>
          <w:rFonts w:ascii="Courier New" w:hAnsi="Courier New"/>
        </w:rPr>
        <w:t>(</w:t>
      </w:r>
      <w:proofErr w:type="gramEnd"/>
      <w:r w:rsidRPr="00F4309F">
        <w:rPr>
          <w:rFonts w:ascii="Courier New" w:hAnsi="Courier New"/>
        </w:rPr>
        <w:t>);</w:t>
      </w:r>
    </w:p>
    <w:p w:rsidR="00DA6C33" w:rsidRPr="00B24FF0" w:rsidRDefault="00DA6C33" w:rsidP="00DA6C33">
      <w:r w:rsidRPr="00B24FF0">
        <w:rPr>
          <w:b/>
        </w:rPr>
        <w:t>Назначение:</w:t>
      </w:r>
      <w:r w:rsidRPr="00B24FF0">
        <w:t xml:space="preserve"> </w:t>
      </w:r>
      <w:r w:rsidR="00F4309F">
        <w:t>деструктор.</w:t>
      </w:r>
    </w:p>
    <w:p w:rsidR="00DA6C33" w:rsidRPr="00F4309F" w:rsidRDefault="00DA6C33" w:rsidP="00DA6C33">
      <w:r w:rsidRPr="00B24FF0">
        <w:rPr>
          <w:b/>
        </w:rPr>
        <w:t>Входные параметры:</w:t>
      </w:r>
      <w:r>
        <w:t xml:space="preserve"> </w:t>
      </w:r>
      <w:r w:rsidR="00F4309F">
        <w:t>отсутствуют.</w:t>
      </w:r>
    </w:p>
    <w:p w:rsidR="00DA6C33" w:rsidRDefault="00DA6C33" w:rsidP="00F4309F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 w:rsidR="00F4309F">
        <w:t xml:space="preserve"> отсутствуют.</w:t>
      </w:r>
    </w:p>
    <w:p w:rsidR="00F4309F" w:rsidRDefault="00F4309F" w:rsidP="00F4309F"/>
    <w:p w:rsidR="0033023A" w:rsidRDefault="0033023A" w:rsidP="00F4309F"/>
    <w:p w:rsidR="003B298F" w:rsidRDefault="003A6E78" w:rsidP="003A6E78">
      <w:pPr>
        <w:pStyle w:val="3"/>
      </w:pPr>
      <w:bookmarkStart w:id="22" w:name="_Toc57554627"/>
      <w:r>
        <w:t>Основная программа</w:t>
      </w:r>
      <w:bookmarkEnd w:id="22"/>
    </w:p>
    <w:p w:rsidR="00B24FF0" w:rsidRPr="00B24FF0" w:rsidRDefault="00267C1B" w:rsidP="00112F2F">
      <w:pPr>
        <w:pStyle w:val="ac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main();</w:t>
      </w:r>
    </w:p>
    <w:p w:rsidR="00B24FF0" w:rsidRPr="00B24FF0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 w:rsidR="00D73A3A">
        <w:t>основная функция (точка входа).</w:t>
      </w:r>
    </w:p>
    <w:p w:rsidR="00496B36" w:rsidRDefault="00496B36" w:rsidP="00E87950">
      <w:pPr>
        <w:ind w:firstLine="0"/>
      </w:pPr>
      <w:r>
        <w:br w:type="page"/>
      </w:r>
    </w:p>
    <w:p w:rsidR="00496B36" w:rsidRDefault="00496B36" w:rsidP="00495DBB">
      <w:pPr>
        <w:pStyle w:val="1"/>
        <w:numPr>
          <w:ilvl w:val="0"/>
          <w:numId w:val="0"/>
        </w:numPr>
        <w:ind w:left="1418" w:hanging="709"/>
      </w:pPr>
      <w:bookmarkStart w:id="23" w:name="_Toc57554628"/>
      <w:r>
        <w:lastRenderedPageBreak/>
        <w:t>Заключение</w:t>
      </w:r>
      <w:bookmarkEnd w:id="23"/>
    </w:p>
    <w:p w:rsidR="008A38F6" w:rsidRDefault="00AD6DA5" w:rsidP="008A38F6">
      <w:r>
        <w:t xml:space="preserve">В результате работы над </w:t>
      </w:r>
      <w:r w:rsidR="008A38F6">
        <w:t>лабораторной работой</w:t>
      </w:r>
      <w:r>
        <w:t xml:space="preserve"> </w:t>
      </w:r>
      <w:r w:rsidR="008A38F6">
        <w:t>б</w:t>
      </w:r>
      <w:r>
        <w:t>ыли изучены методы решения систем линей</w:t>
      </w:r>
      <w:r w:rsidR="008A38F6">
        <w:t>ных уравнений специального вида</w:t>
      </w:r>
      <w:r w:rsidR="00171403">
        <w:t xml:space="preserve"> (метод прогонки)</w:t>
      </w:r>
      <w:r w:rsidR="008A38F6">
        <w:t>,</w:t>
      </w:r>
      <w:r>
        <w:t xml:space="preserve"> получен опыт реализации алгоритмов реш</w:t>
      </w:r>
      <w:r w:rsidR="00FE275A">
        <w:t xml:space="preserve">ения систем линейных уравнений, </w:t>
      </w:r>
      <w:r>
        <w:t xml:space="preserve">написано </w:t>
      </w:r>
      <w:r w:rsidR="00FE275A">
        <w:t>приложение</w:t>
      </w:r>
      <w:r>
        <w:t xml:space="preserve"> для</w:t>
      </w:r>
      <w:r w:rsidR="00FE275A">
        <w:t xml:space="preserve"> построения графиков интерполированных функций</w:t>
      </w:r>
      <w:r>
        <w:t>.</w:t>
      </w:r>
      <w:r w:rsidR="00FE275A">
        <w:t xml:space="preserve"> </w:t>
      </w:r>
      <w:r w:rsidR="008A38F6">
        <w:t xml:space="preserve">Программа полностью соответствует описанным методам и решает поставленную задачу построения кубического сплайна для заданных точек. </w:t>
      </w:r>
    </w:p>
    <w:p w:rsidR="00DF02ED" w:rsidRPr="00AD6DA5" w:rsidRDefault="00DF02ED" w:rsidP="008A38F6">
      <w:r>
        <w:rPr>
          <w:rFonts w:eastAsiaTheme="majorEastAsia"/>
        </w:rPr>
        <w:br w:type="page"/>
      </w:r>
    </w:p>
    <w:p w:rsidR="00496B36" w:rsidRDefault="00DF02ED" w:rsidP="00DF02ED">
      <w:pPr>
        <w:pStyle w:val="1"/>
        <w:numPr>
          <w:ilvl w:val="0"/>
          <w:numId w:val="0"/>
        </w:numPr>
        <w:ind w:firstLine="708"/>
      </w:pPr>
      <w:bookmarkStart w:id="24" w:name="_Toc57554629"/>
      <w:r>
        <w:lastRenderedPageBreak/>
        <w:t>Список используемых источников</w:t>
      </w:r>
      <w:bookmarkEnd w:id="24"/>
    </w:p>
    <w:p w:rsidR="00AD6DA5" w:rsidRDefault="00AD6DA5" w:rsidP="00E80D92">
      <w:pPr>
        <w:pStyle w:val="af"/>
        <w:numPr>
          <w:ilvl w:val="0"/>
          <w:numId w:val="9"/>
        </w:numPr>
        <w:suppressAutoHyphens/>
        <w:spacing w:before="120" w:line="240" w:lineRule="auto"/>
        <w:contextualSpacing w:val="0"/>
      </w:pPr>
      <w:r w:rsidRPr="00AB7A14">
        <w:t>Волков Е.А. Численные методы. [Электронный ресурс]</w:t>
      </w:r>
      <w:r>
        <w:t>: учеб. — Электрон</w:t>
      </w:r>
      <w:proofErr w:type="gramStart"/>
      <w:r>
        <w:t>.</w:t>
      </w:r>
      <w:proofErr w:type="gramEnd"/>
      <w:r>
        <w:t xml:space="preserve"> дан. — СПБ.</w:t>
      </w:r>
      <w:r w:rsidRPr="00AB7A14">
        <w:t xml:space="preserve">: Лань, 2008 — 256 с. — Режим доступа: </w:t>
      </w:r>
      <w:hyperlink r:id="rId15" w:history="1">
        <w:r w:rsidRPr="00027245">
          <w:rPr>
            <w:rStyle w:val="aff"/>
          </w:rPr>
          <w:t>http://e.lanbook.com/book/54</w:t>
        </w:r>
      </w:hyperlink>
      <w:r>
        <w:t xml:space="preserve"> </w:t>
      </w:r>
      <w:r w:rsidRPr="00AB7A14">
        <w:t xml:space="preserve"> — </w:t>
      </w:r>
      <w:proofErr w:type="spellStart"/>
      <w:r w:rsidRPr="00AB7A14">
        <w:t>Загл</w:t>
      </w:r>
      <w:proofErr w:type="spellEnd"/>
      <w:r w:rsidRPr="00AB7A14">
        <w:t>. с экрана.</w:t>
      </w:r>
    </w:p>
    <w:p w:rsidR="00AD6DA5" w:rsidRDefault="00AD6DA5" w:rsidP="00E80D92">
      <w:pPr>
        <w:pStyle w:val="af"/>
        <w:numPr>
          <w:ilvl w:val="0"/>
          <w:numId w:val="9"/>
        </w:numPr>
        <w:suppressAutoHyphens/>
        <w:spacing w:before="120" w:line="240" w:lineRule="auto"/>
        <w:contextualSpacing w:val="0"/>
      </w:pPr>
      <w:r>
        <w:t xml:space="preserve">Д.П. </w:t>
      </w:r>
      <w:proofErr w:type="spellStart"/>
      <w:r>
        <w:t>Кострамов</w:t>
      </w:r>
      <w:proofErr w:type="spellEnd"/>
      <w:r>
        <w:t>, А.П. Фаворский Вводные лекции по численным методам</w:t>
      </w:r>
      <w:r w:rsidRPr="00AB7A14">
        <w:t xml:space="preserve">: </w:t>
      </w:r>
      <w:r>
        <w:t>Учеб. Пособие. – М.: Логос, 2004. – 184 с.: ил.</w:t>
      </w:r>
    </w:p>
    <w:p w:rsidR="00AD6DA5" w:rsidRDefault="00AD6DA5" w:rsidP="00E80D92">
      <w:pPr>
        <w:pStyle w:val="af"/>
        <w:numPr>
          <w:ilvl w:val="0"/>
          <w:numId w:val="9"/>
        </w:numPr>
        <w:suppressAutoHyphens/>
        <w:spacing w:before="120" w:line="240" w:lineRule="auto"/>
        <w:contextualSpacing w:val="0"/>
      </w:pPr>
      <w:r>
        <w:t xml:space="preserve">Кубический сплайн </w:t>
      </w:r>
      <w:r w:rsidRPr="00AB7A14">
        <w:t>[</w:t>
      </w:r>
      <w:r>
        <w:t>Электронный ресурс</w:t>
      </w:r>
      <w:r w:rsidRPr="00AB7A14">
        <w:t>]</w:t>
      </w:r>
      <w:r>
        <w:t xml:space="preserve">: </w:t>
      </w:r>
      <w:r w:rsidRPr="00AB7A14">
        <w:t xml:space="preserve">Материал из Википедии — свободной энциклопедии </w:t>
      </w:r>
      <w:r>
        <w:rPr>
          <w:lang w:val="en-US"/>
        </w:rPr>
        <w:t>URL</w:t>
      </w:r>
      <w:r>
        <w:t>:</w:t>
      </w:r>
      <w:r w:rsidRPr="00AB7A14">
        <w:t xml:space="preserve"> </w:t>
      </w:r>
      <w:hyperlink r:id="rId16" w:history="1">
        <w:r w:rsidRPr="00027245">
          <w:rPr>
            <w:rStyle w:val="aff"/>
            <w:lang w:val="en-US"/>
          </w:rPr>
          <w:t>https</w:t>
        </w:r>
        <w:r w:rsidRPr="00027245">
          <w:rPr>
            <w:rStyle w:val="aff"/>
          </w:rPr>
          <w:t>://</w:t>
        </w:r>
        <w:proofErr w:type="spellStart"/>
        <w:r w:rsidRPr="00027245">
          <w:rPr>
            <w:rStyle w:val="aff"/>
            <w:lang w:val="en-US"/>
          </w:rPr>
          <w:t>ru</w:t>
        </w:r>
        <w:proofErr w:type="spellEnd"/>
        <w:r w:rsidRPr="00027245">
          <w:rPr>
            <w:rStyle w:val="aff"/>
          </w:rPr>
          <w:t>.</w:t>
        </w:r>
        <w:proofErr w:type="spellStart"/>
        <w:r w:rsidRPr="00027245">
          <w:rPr>
            <w:rStyle w:val="aff"/>
            <w:lang w:val="en-US"/>
          </w:rPr>
          <w:t>wikipedia</w:t>
        </w:r>
        <w:proofErr w:type="spellEnd"/>
        <w:r w:rsidRPr="00027245">
          <w:rPr>
            <w:rStyle w:val="aff"/>
          </w:rPr>
          <w:t>.</w:t>
        </w:r>
        <w:r w:rsidRPr="00027245">
          <w:rPr>
            <w:rStyle w:val="aff"/>
            <w:lang w:val="en-US"/>
          </w:rPr>
          <w:t>org</w:t>
        </w:r>
        <w:r w:rsidRPr="00027245">
          <w:rPr>
            <w:rStyle w:val="aff"/>
          </w:rPr>
          <w:t>/</w:t>
        </w:r>
        <w:r w:rsidRPr="00027245">
          <w:rPr>
            <w:rStyle w:val="aff"/>
            <w:lang w:val="en-US"/>
          </w:rPr>
          <w:t>wiki</w:t>
        </w:r>
        <w:r w:rsidRPr="00027245">
          <w:rPr>
            <w:rStyle w:val="aff"/>
          </w:rPr>
          <w:t>/</w:t>
        </w:r>
        <w:proofErr w:type="spellStart"/>
        <w:r w:rsidRPr="00027245">
          <w:rPr>
            <w:rStyle w:val="aff"/>
          </w:rPr>
          <w:t>Кубический_сплайн</w:t>
        </w:r>
        <w:proofErr w:type="spellEnd"/>
      </w:hyperlink>
    </w:p>
    <w:p w:rsidR="00AD6DA5" w:rsidRDefault="00AD6DA5" w:rsidP="00E80D92">
      <w:pPr>
        <w:pStyle w:val="af"/>
        <w:numPr>
          <w:ilvl w:val="0"/>
          <w:numId w:val="9"/>
        </w:numPr>
        <w:suppressAutoHyphens/>
        <w:spacing w:before="120" w:line="240" w:lineRule="auto"/>
        <w:contextualSpacing w:val="0"/>
      </w:pPr>
      <w:r w:rsidRPr="00AB7A14">
        <w:t xml:space="preserve">Шевцов, Г.С. Численные методы линейной алгебры. [Электронный ресурс]: учеб. пособие / Г.С. Шевцов, О.Г. Крюкова, Б.И. </w:t>
      </w:r>
      <w:proofErr w:type="spellStart"/>
      <w:r w:rsidRPr="00AB7A14">
        <w:t>Мызникова</w:t>
      </w:r>
      <w:proofErr w:type="spellEnd"/>
      <w:r w:rsidRPr="00AB7A14">
        <w:t>. — Электрон</w:t>
      </w:r>
      <w:proofErr w:type="gramStart"/>
      <w:r w:rsidRPr="00AB7A14">
        <w:t>.</w:t>
      </w:r>
      <w:proofErr w:type="gramEnd"/>
      <w:r w:rsidRPr="00AB7A14">
        <w:t xml:space="preserve"> дан. — СПб.: Лань, 2011. — 496 с.</w:t>
      </w:r>
    </w:p>
    <w:p w:rsidR="00AD6DA5" w:rsidRPr="00AD6DA5" w:rsidRDefault="00AD6DA5" w:rsidP="00E80D92">
      <w:pPr>
        <w:pStyle w:val="af"/>
        <w:numPr>
          <w:ilvl w:val="0"/>
          <w:numId w:val="9"/>
        </w:numPr>
        <w:suppressAutoHyphens/>
        <w:spacing w:before="120" w:line="240" w:lineRule="auto"/>
        <w:contextualSpacing w:val="0"/>
      </w:pPr>
      <w:proofErr w:type="spellStart"/>
      <w:r>
        <w:rPr>
          <w:lang w:val="en-US"/>
        </w:rPr>
        <w:t>Qt</w:t>
      </w:r>
      <w:proofErr w:type="spellEnd"/>
      <w:r w:rsidRPr="00AD6DA5">
        <w:t xml:space="preserve"> 5.15 </w:t>
      </w:r>
      <w:r>
        <w:rPr>
          <w:lang w:val="en-US"/>
        </w:rPr>
        <w:t>Reference</w:t>
      </w:r>
      <w:r w:rsidRPr="00AD6DA5">
        <w:t xml:space="preserve"> </w:t>
      </w:r>
      <w:r>
        <w:rPr>
          <w:lang w:val="en-US"/>
        </w:rPr>
        <w:t>Pages</w:t>
      </w:r>
      <w:r>
        <w:t xml:space="preserve"> </w:t>
      </w:r>
      <w:r w:rsidRPr="00AB7A14">
        <w:t>[</w:t>
      </w:r>
      <w:r>
        <w:t>Электронный ресурс</w:t>
      </w:r>
      <w:r w:rsidRPr="00AB7A14">
        <w:t>]</w:t>
      </w:r>
      <w:r>
        <w:t xml:space="preserve">: Документация к </w:t>
      </w:r>
      <w:proofErr w:type="spellStart"/>
      <w:r>
        <w:t>фреймворку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>
        <w:t>.</w:t>
      </w:r>
      <w:r w:rsidRPr="00AB7A14">
        <w:t xml:space="preserve"> </w:t>
      </w:r>
      <w:r>
        <w:rPr>
          <w:lang w:val="en-US"/>
        </w:rPr>
        <w:t>URL</w:t>
      </w:r>
      <w:r>
        <w:t>:</w:t>
      </w:r>
      <w:r w:rsidRPr="00AB7A14">
        <w:t xml:space="preserve"> </w:t>
      </w:r>
      <w:hyperlink r:id="rId17" w:history="1">
        <w:r w:rsidRPr="00027245">
          <w:rPr>
            <w:rStyle w:val="aff"/>
            <w:lang w:val="en-US"/>
          </w:rPr>
          <w:t>https://doc.qt.io/qt-5/reference-overview.html</w:t>
        </w:r>
      </w:hyperlink>
    </w:p>
    <w:p w:rsidR="00AD6DA5" w:rsidRPr="00AD6DA5" w:rsidRDefault="00AD6DA5" w:rsidP="00AD6DA5">
      <w:pPr>
        <w:suppressAutoHyphens/>
        <w:spacing w:before="120" w:line="240" w:lineRule="auto"/>
        <w:ind w:firstLine="0"/>
      </w:pPr>
    </w:p>
    <w:sectPr w:rsidR="00AD6DA5" w:rsidRPr="00AD6DA5" w:rsidSect="00E87950">
      <w:type w:val="continuous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386" w:rsidRDefault="00FF4386" w:rsidP="00B5442C">
      <w:pPr>
        <w:spacing w:line="240" w:lineRule="auto"/>
      </w:pPr>
      <w:r>
        <w:separator/>
      </w:r>
    </w:p>
  </w:endnote>
  <w:endnote w:type="continuationSeparator" w:id="0">
    <w:p w:rsidR="00FF4386" w:rsidRDefault="00FF4386" w:rsidP="00B54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1226"/>
      <w:docPartObj>
        <w:docPartGallery w:val="Page Numbers (Bottom of Page)"/>
        <w:docPartUnique/>
      </w:docPartObj>
    </w:sdtPr>
    <w:sdtEndPr/>
    <w:sdtContent>
      <w:p w:rsidR="008A38F6" w:rsidRPr="00F52C4F" w:rsidRDefault="008A38F6" w:rsidP="00F52C4F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AB9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386" w:rsidRDefault="00FF4386" w:rsidP="00B5442C">
      <w:pPr>
        <w:spacing w:line="240" w:lineRule="auto"/>
      </w:pPr>
      <w:r>
        <w:separator/>
      </w:r>
    </w:p>
  </w:footnote>
  <w:footnote w:type="continuationSeparator" w:id="0">
    <w:p w:rsidR="00FF4386" w:rsidRDefault="00FF4386" w:rsidP="00B544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490D"/>
    <w:multiLevelType w:val="hybridMultilevel"/>
    <w:tmpl w:val="B46C4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52ACA"/>
    <w:multiLevelType w:val="hybridMultilevel"/>
    <w:tmpl w:val="B46C4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108B0"/>
    <w:multiLevelType w:val="hybridMultilevel"/>
    <w:tmpl w:val="D3307274"/>
    <w:lvl w:ilvl="0" w:tplc="0B30A6E6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D5385"/>
    <w:multiLevelType w:val="hybridMultilevel"/>
    <w:tmpl w:val="9B8CE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77EBA"/>
    <w:multiLevelType w:val="hybridMultilevel"/>
    <w:tmpl w:val="DA52F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A0296"/>
    <w:multiLevelType w:val="hybridMultilevel"/>
    <w:tmpl w:val="4C12B636"/>
    <w:lvl w:ilvl="0" w:tplc="DA7A149C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23E5F"/>
    <w:multiLevelType w:val="multilevel"/>
    <w:tmpl w:val="E95AC1B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36"/>
    <w:rsid w:val="00011F7D"/>
    <w:rsid w:val="00013319"/>
    <w:rsid w:val="000207AA"/>
    <w:rsid w:val="00021629"/>
    <w:rsid w:val="000232A3"/>
    <w:rsid w:val="00024954"/>
    <w:rsid w:val="00030D41"/>
    <w:rsid w:val="00031215"/>
    <w:rsid w:val="000351A2"/>
    <w:rsid w:val="00041F4A"/>
    <w:rsid w:val="0004580E"/>
    <w:rsid w:val="00051155"/>
    <w:rsid w:val="00052951"/>
    <w:rsid w:val="00054003"/>
    <w:rsid w:val="00061BCA"/>
    <w:rsid w:val="00072753"/>
    <w:rsid w:val="00075299"/>
    <w:rsid w:val="00077C1D"/>
    <w:rsid w:val="00097BDA"/>
    <w:rsid w:val="000A0E40"/>
    <w:rsid w:val="000A15F2"/>
    <w:rsid w:val="000B60FE"/>
    <w:rsid w:val="000C139F"/>
    <w:rsid w:val="000E3C51"/>
    <w:rsid w:val="000F5330"/>
    <w:rsid w:val="00102A6C"/>
    <w:rsid w:val="001069B6"/>
    <w:rsid w:val="00111A7D"/>
    <w:rsid w:val="00112F2F"/>
    <w:rsid w:val="00130F9E"/>
    <w:rsid w:val="00133910"/>
    <w:rsid w:val="00133FDF"/>
    <w:rsid w:val="00134567"/>
    <w:rsid w:val="0013690B"/>
    <w:rsid w:val="001403C9"/>
    <w:rsid w:val="0014120B"/>
    <w:rsid w:val="00152B49"/>
    <w:rsid w:val="00153EA3"/>
    <w:rsid w:val="00156637"/>
    <w:rsid w:val="00171403"/>
    <w:rsid w:val="001728E0"/>
    <w:rsid w:val="001842C5"/>
    <w:rsid w:val="00187E03"/>
    <w:rsid w:val="001905A4"/>
    <w:rsid w:val="001964E6"/>
    <w:rsid w:val="001A251E"/>
    <w:rsid w:val="001A3A8F"/>
    <w:rsid w:val="001A4933"/>
    <w:rsid w:val="001B2D27"/>
    <w:rsid w:val="001B3176"/>
    <w:rsid w:val="001B741D"/>
    <w:rsid w:val="001C4DDD"/>
    <w:rsid w:val="001C6CB7"/>
    <w:rsid w:val="001D18E9"/>
    <w:rsid w:val="001E5F56"/>
    <w:rsid w:val="001E6CD2"/>
    <w:rsid w:val="001F0CE8"/>
    <w:rsid w:val="002105F9"/>
    <w:rsid w:val="00211ECB"/>
    <w:rsid w:val="00214A3A"/>
    <w:rsid w:val="002172B3"/>
    <w:rsid w:val="0022513B"/>
    <w:rsid w:val="002336F2"/>
    <w:rsid w:val="00241D71"/>
    <w:rsid w:val="0026059D"/>
    <w:rsid w:val="00267C1B"/>
    <w:rsid w:val="00286839"/>
    <w:rsid w:val="002925E6"/>
    <w:rsid w:val="00294EC1"/>
    <w:rsid w:val="002A1450"/>
    <w:rsid w:val="002A3786"/>
    <w:rsid w:val="002A46D4"/>
    <w:rsid w:val="002B1B1D"/>
    <w:rsid w:val="002C29C1"/>
    <w:rsid w:val="002C4E0E"/>
    <w:rsid w:val="002C5418"/>
    <w:rsid w:val="002D1B76"/>
    <w:rsid w:val="002D676D"/>
    <w:rsid w:val="002D685E"/>
    <w:rsid w:val="002E30A0"/>
    <w:rsid w:val="002F09F9"/>
    <w:rsid w:val="002F4A74"/>
    <w:rsid w:val="003146C2"/>
    <w:rsid w:val="00314F07"/>
    <w:rsid w:val="00327C11"/>
    <w:rsid w:val="0033023A"/>
    <w:rsid w:val="00344751"/>
    <w:rsid w:val="00363A59"/>
    <w:rsid w:val="00371304"/>
    <w:rsid w:val="00374BE9"/>
    <w:rsid w:val="003771D4"/>
    <w:rsid w:val="003876DA"/>
    <w:rsid w:val="003912EF"/>
    <w:rsid w:val="00392507"/>
    <w:rsid w:val="003A6E78"/>
    <w:rsid w:val="003A774D"/>
    <w:rsid w:val="003A7CE0"/>
    <w:rsid w:val="003B298F"/>
    <w:rsid w:val="003B68B7"/>
    <w:rsid w:val="003D07C2"/>
    <w:rsid w:val="003D1F48"/>
    <w:rsid w:val="003D3504"/>
    <w:rsid w:val="003D3F30"/>
    <w:rsid w:val="003D6FEA"/>
    <w:rsid w:val="003E1F90"/>
    <w:rsid w:val="003E31B0"/>
    <w:rsid w:val="003F71E4"/>
    <w:rsid w:val="00411307"/>
    <w:rsid w:val="0041302B"/>
    <w:rsid w:val="00413C43"/>
    <w:rsid w:val="004255CC"/>
    <w:rsid w:val="00425B74"/>
    <w:rsid w:val="00442B02"/>
    <w:rsid w:val="00442D64"/>
    <w:rsid w:val="00447C87"/>
    <w:rsid w:val="004824F6"/>
    <w:rsid w:val="00485FBD"/>
    <w:rsid w:val="00495DBB"/>
    <w:rsid w:val="00496B36"/>
    <w:rsid w:val="004A3DA0"/>
    <w:rsid w:val="004A652D"/>
    <w:rsid w:val="004A7C2D"/>
    <w:rsid w:val="004B46AE"/>
    <w:rsid w:val="004B765A"/>
    <w:rsid w:val="004E659E"/>
    <w:rsid w:val="004F5A08"/>
    <w:rsid w:val="0050660E"/>
    <w:rsid w:val="00510CCF"/>
    <w:rsid w:val="0051406A"/>
    <w:rsid w:val="00515886"/>
    <w:rsid w:val="005357F2"/>
    <w:rsid w:val="00541AE8"/>
    <w:rsid w:val="0055748F"/>
    <w:rsid w:val="0056581A"/>
    <w:rsid w:val="00570691"/>
    <w:rsid w:val="005743F0"/>
    <w:rsid w:val="0058159E"/>
    <w:rsid w:val="005A397F"/>
    <w:rsid w:val="005B1CE2"/>
    <w:rsid w:val="005B58F4"/>
    <w:rsid w:val="005C0AA8"/>
    <w:rsid w:val="005C12EA"/>
    <w:rsid w:val="005C4E47"/>
    <w:rsid w:val="005F0EED"/>
    <w:rsid w:val="00602711"/>
    <w:rsid w:val="00604A7F"/>
    <w:rsid w:val="00605D1F"/>
    <w:rsid w:val="00614662"/>
    <w:rsid w:val="006216F6"/>
    <w:rsid w:val="00624E7B"/>
    <w:rsid w:val="0062626A"/>
    <w:rsid w:val="00632DC0"/>
    <w:rsid w:val="006372A3"/>
    <w:rsid w:val="00653C23"/>
    <w:rsid w:val="00654EE1"/>
    <w:rsid w:val="006550B5"/>
    <w:rsid w:val="00657DB6"/>
    <w:rsid w:val="0066455D"/>
    <w:rsid w:val="00667D16"/>
    <w:rsid w:val="006723F9"/>
    <w:rsid w:val="00686BA6"/>
    <w:rsid w:val="006875AD"/>
    <w:rsid w:val="006A5B4B"/>
    <w:rsid w:val="006C7203"/>
    <w:rsid w:val="006D0340"/>
    <w:rsid w:val="006E2AE2"/>
    <w:rsid w:val="006E2D58"/>
    <w:rsid w:val="006E3CB2"/>
    <w:rsid w:val="006E6089"/>
    <w:rsid w:val="006E6D08"/>
    <w:rsid w:val="0070308B"/>
    <w:rsid w:val="007105DE"/>
    <w:rsid w:val="0071130C"/>
    <w:rsid w:val="0071538B"/>
    <w:rsid w:val="00743322"/>
    <w:rsid w:val="0075301D"/>
    <w:rsid w:val="00755EAA"/>
    <w:rsid w:val="00775936"/>
    <w:rsid w:val="00782220"/>
    <w:rsid w:val="007832CD"/>
    <w:rsid w:val="00784179"/>
    <w:rsid w:val="00785078"/>
    <w:rsid w:val="00786539"/>
    <w:rsid w:val="00791809"/>
    <w:rsid w:val="00794A27"/>
    <w:rsid w:val="00797E50"/>
    <w:rsid w:val="007A6F14"/>
    <w:rsid w:val="007B0BD9"/>
    <w:rsid w:val="007B4723"/>
    <w:rsid w:val="007B566D"/>
    <w:rsid w:val="007C3068"/>
    <w:rsid w:val="007D516D"/>
    <w:rsid w:val="007D6913"/>
    <w:rsid w:val="007E39D8"/>
    <w:rsid w:val="007E59B2"/>
    <w:rsid w:val="007E77FE"/>
    <w:rsid w:val="007F01F0"/>
    <w:rsid w:val="007F578F"/>
    <w:rsid w:val="00801EAF"/>
    <w:rsid w:val="00803C07"/>
    <w:rsid w:val="00804959"/>
    <w:rsid w:val="00807F01"/>
    <w:rsid w:val="00820F19"/>
    <w:rsid w:val="00822588"/>
    <w:rsid w:val="00824C7D"/>
    <w:rsid w:val="0083547B"/>
    <w:rsid w:val="00836342"/>
    <w:rsid w:val="00845370"/>
    <w:rsid w:val="00860AAB"/>
    <w:rsid w:val="00867D40"/>
    <w:rsid w:val="00873DAE"/>
    <w:rsid w:val="008827B6"/>
    <w:rsid w:val="00885AC7"/>
    <w:rsid w:val="00894F38"/>
    <w:rsid w:val="00897DBF"/>
    <w:rsid w:val="008A0D59"/>
    <w:rsid w:val="008A38F6"/>
    <w:rsid w:val="008A6EE0"/>
    <w:rsid w:val="008A7B75"/>
    <w:rsid w:val="008B177B"/>
    <w:rsid w:val="008B1944"/>
    <w:rsid w:val="008B422E"/>
    <w:rsid w:val="008C04EB"/>
    <w:rsid w:val="008C4C5D"/>
    <w:rsid w:val="008D0354"/>
    <w:rsid w:val="008E74ED"/>
    <w:rsid w:val="008F5635"/>
    <w:rsid w:val="008F6127"/>
    <w:rsid w:val="008F7649"/>
    <w:rsid w:val="0090068C"/>
    <w:rsid w:val="00904F53"/>
    <w:rsid w:val="009077F1"/>
    <w:rsid w:val="00916A16"/>
    <w:rsid w:val="009223F5"/>
    <w:rsid w:val="00923AB6"/>
    <w:rsid w:val="0093012D"/>
    <w:rsid w:val="0093215B"/>
    <w:rsid w:val="00933391"/>
    <w:rsid w:val="00934532"/>
    <w:rsid w:val="00935C65"/>
    <w:rsid w:val="009367B0"/>
    <w:rsid w:val="0094204B"/>
    <w:rsid w:val="00946FF3"/>
    <w:rsid w:val="00954BD1"/>
    <w:rsid w:val="0095590D"/>
    <w:rsid w:val="009634E7"/>
    <w:rsid w:val="00963CED"/>
    <w:rsid w:val="00974F32"/>
    <w:rsid w:val="00981EB9"/>
    <w:rsid w:val="00983A89"/>
    <w:rsid w:val="00984FFC"/>
    <w:rsid w:val="0099095F"/>
    <w:rsid w:val="009A157A"/>
    <w:rsid w:val="009A384F"/>
    <w:rsid w:val="009A431D"/>
    <w:rsid w:val="009A640B"/>
    <w:rsid w:val="009B1A3D"/>
    <w:rsid w:val="009C074B"/>
    <w:rsid w:val="009C3BF1"/>
    <w:rsid w:val="009D17DB"/>
    <w:rsid w:val="009E4A5E"/>
    <w:rsid w:val="009F24EC"/>
    <w:rsid w:val="009F2704"/>
    <w:rsid w:val="009F6FC4"/>
    <w:rsid w:val="00A01192"/>
    <w:rsid w:val="00A02B93"/>
    <w:rsid w:val="00A059AE"/>
    <w:rsid w:val="00A06428"/>
    <w:rsid w:val="00A07582"/>
    <w:rsid w:val="00A12651"/>
    <w:rsid w:val="00A161E7"/>
    <w:rsid w:val="00A17C49"/>
    <w:rsid w:val="00A20E02"/>
    <w:rsid w:val="00A23182"/>
    <w:rsid w:val="00A26A50"/>
    <w:rsid w:val="00A33B6C"/>
    <w:rsid w:val="00A409E4"/>
    <w:rsid w:val="00A44082"/>
    <w:rsid w:val="00A445E4"/>
    <w:rsid w:val="00A44C52"/>
    <w:rsid w:val="00A50D5E"/>
    <w:rsid w:val="00A5507F"/>
    <w:rsid w:val="00A55FAB"/>
    <w:rsid w:val="00A623A3"/>
    <w:rsid w:val="00A63947"/>
    <w:rsid w:val="00A642A4"/>
    <w:rsid w:val="00A764AB"/>
    <w:rsid w:val="00A834C1"/>
    <w:rsid w:val="00A87B5B"/>
    <w:rsid w:val="00A90C99"/>
    <w:rsid w:val="00A96BFF"/>
    <w:rsid w:val="00A9722F"/>
    <w:rsid w:val="00AA6EAA"/>
    <w:rsid w:val="00AA70FE"/>
    <w:rsid w:val="00AC43B8"/>
    <w:rsid w:val="00AC4BB1"/>
    <w:rsid w:val="00AC6D53"/>
    <w:rsid w:val="00AD4410"/>
    <w:rsid w:val="00AD5E33"/>
    <w:rsid w:val="00AD6DA5"/>
    <w:rsid w:val="00AD738D"/>
    <w:rsid w:val="00AE2607"/>
    <w:rsid w:val="00AE290A"/>
    <w:rsid w:val="00AE66EB"/>
    <w:rsid w:val="00B00B77"/>
    <w:rsid w:val="00B07AFF"/>
    <w:rsid w:val="00B12838"/>
    <w:rsid w:val="00B13995"/>
    <w:rsid w:val="00B21E51"/>
    <w:rsid w:val="00B23958"/>
    <w:rsid w:val="00B24FF0"/>
    <w:rsid w:val="00B401E2"/>
    <w:rsid w:val="00B4194E"/>
    <w:rsid w:val="00B46142"/>
    <w:rsid w:val="00B505D5"/>
    <w:rsid w:val="00B5442C"/>
    <w:rsid w:val="00B55228"/>
    <w:rsid w:val="00B655D1"/>
    <w:rsid w:val="00B76FBD"/>
    <w:rsid w:val="00B80FBD"/>
    <w:rsid w:val="00B84B06"/>
    <w:rsid w:val="00B87410"/>
    <w:rsid w:val="00B90914"/>
    <w:rsid w:val="00B9171E"/>
    <w:rsid w:val="00B92521"/>
    <w:rsid w:val="00B939F5"/>
    <w:rsid w:val="00B96B85"/>
    <w:rsid w:val="00BA12B9"/>
    <w:rsid w:val="00BA2AD1"/>
    <w:rsid w:val="00BA3CF4"/>
    <w:rsid w:val="00BC7348"/>
    <w:rsid w:val="00BD03D1"/>
    <w:rsid w:val="00BD03E5"/>
    <w:rsid w:val="00BE64DB"/>
    <w:rsid w:val="00BF7F3A"/>
    <w:rsid w:val="00C07203"/>
    <w:rsid w:val="00C077D6"/>
    <w:rsid w:val="00C10568"/>
    <w:rsid w:val="00C15477"/>
    <w:rsid w:val="00C1666E"/>
    <w:rsid w:val="00C2724B"/>
    <w:rsid w:val="00C45995"/>
    <w:rsid w:val="00C62D5F"/>
    <w:rsid w:val="00C631FD"/>
    <w:rsid w:val="00C632CB"/>
    <w:rsid w:val="00C84FA4"/>
    <w:rsid w:val="00C86918"/>
    <w:rsid w:val="00C92642"/>
    <w:rsid w:val="00C95F27"/>
    <w:rsid w:val="00CA4DED"/>
    <w:rsid w:val="00CA7DA1"/>
    <w:rsid w:val="00CB767F"/>
    <w:rsid w:val="00CC633F"/>
    <w:rsid w:val="00CD4CDE"/>
    <w:rsid w:val="00CE7F5B"/>
    <w:rsid w:val="00CF66F4"/>
    <w:rsid w:val="00D12CB0"/>
    <w:rsid w:val="00D1464E"/>
    <w:rsid w:val="00D20753"/>
    <w:rsid w:val="00D2089A"/>
    <w:rsid w:val="00D41CF6"/>
    <w:rsid w:val="00D54F54"/>
    <w:rsid w:val="00D67BCF"/>
    <w:rsid w:val="00D71253"/>
    <w:rsid w:val="00D73A3A"/>
    <w:rsid w:val="00D769DD"/>
    <w:rsid w:val="00D85A4D"/>
    <w:rsid w:val="00D91112"/>
    <w:rsid w:val="00D92E55"/>
    <w:rsid w:val="00D94A58"/>
    <w:rsid w:val="00DA6C33"/>
    <w:rsid w:val="00DB0619"/>
    <w:rsid w:val="00DB4A4E"/>
    <w:rsid w:val="00DC210B"/>
    <w:rsid w:val="00DC3467"/>
    <w:rsid w:val="00DC5597"/>
    <w:rsid w:val="00DE28BB"/>
    <w:rsid w:val="00DE3421"/>
    <w:rsid w:val="00DE580C"/>
    <w:rsid w:val="00DF02ED"/>
    <w:rsid w:val="00E02592"/>
    <w:rsid w:val="00E048C6"/>
    <w:rsid w:val="00E0609E"/>
    <w:rsid w:val="00E06BCA"/>
    <w:rsid w:val="00E10CF1"/>
    <w:rsid w:val="00E13469"/>
    <w:rsid w:val="00E16C55"/>
    <w:rsid w:val="00E1704F"/>
    <w:rsid w:val="00E20D70"/>
    <w:rsid w:val="00E21EB7"/>
    <w:rsid w:val="00E24652"/>
    <w:rsid w:val="00E30D20"/>
    <w:rsid w:val="00E3292E"/>
    <w:rsid w:val="00E33350"/>
    <w:rsid w:val="00E41A9E"/>
    <w:rsid w:val="00E46608"/>
    <w:rsid w:val="00E629F3"/>
    <w:rsid w:val="00E64B29"/>
    <w:rsid w:val="00E80D92"/>
    <w:rsid w:val="00E826FA"/>
    <w:rsid w:val="00E8601F"/>
    <w:rsid w:val="00E87950"/>
    <w:rsid w:val="00E906E9"/>
    <w:rsid w:val="00E91188"/>
    <w:rsid w:val="00E95582"/>
    <w:rsid w:val="00EA6AB9"/>
    <w:rsid w:val="00EB1257"/>
    <w:rsid w:val="00EB15CF"/>
    <w:rsid w:val="00EB35EB"/>
    <w:rsid w:val="00EF162D"/>
    <w:rsid w:val="00EF6AB2"/>
    <w:rsid w:val="00EF76F6"/>
    <w:rsid w:val="00F07204"/>
    <w:rsid w:val="00F07EAD"/>
    <w:rsid w:val="00F32BBE"/>
    <w:rsid w:val="00F32E37"/>
    <w:rsid w:val="00F344EE"/>
    <w:rsid w:val="00F41166"/>
    <w:rsid w:val="00F4309F"/>
    <w:rsid w:val="00F46AEE"/>
    <w:rsid w:val="00F5179A"/>
    <w:rsid w:val="00F52C4F"/>
    <w:rsid w:val="00F55ADC"/>
    <w:rsid w:val="00F613AE"/>
    <w:rsid w:val="00F66B82"/>
    <w:rsid w:val="00F66CED"/>
    <w:rsid w:val="00F70A96"/>
    <w:rsid w:val="00F70AEE"/>
    <w:rsid w:val="00F72607"/>
    <w:rsid w:val="00F860EC"/>
    <w:rsid w:val="00F93685"/>
    <w:rsid w:val="00F9402B"/>
    <w:rsid w:val="00F96F3D"/>
    <w:rsid w:val="00FD52E7"/>
    <w:rsid w:val="00FD5475"/>
    <w:rsid w:val="00FD7009"/>
    <w:rsid w:val="00FE275A"/>
    <w:rsid w:val="00FE3A43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BDC2"/>
  <w15:docId w15:val="{12B3DDE4-DFBF-4EDA-9EF8-D18EB6A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autoRedefine/>
    <w:unhideWhenUsed/>
    <w:qFormat/>
    <w:rsid w:val="00112F2F"/>
    <w:pPr>
      <w:numPr>
        <w:ilvl w:val="3"/>
        <w:numId w:val="1"/>
      </w:numPr>
      <w:ind w:left="1701" w:hanging="992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rsid w:val="00112F2F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Заголовок Знак"/>
    <w:basedOn w:val="a3"/>
    <w:link w:val="a6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rsid w:val="00515886"/>
    <w:rPr>
      <w:b/>
      <w:bCs/>
    </w:rPr>
  </w:style>
  <w:style w:type="character" w:styleId="ab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d"/>
    <w:next w:val="a2"/>
    <w:link w:val="ae"/>
    <w:qFormat/>
    <w:rsid w:val="00112F2F"/>
    <w:pPr>
      <w:ind w:firstLine="709"/>
    </w:pPr>
    <w:rPr>
      <w:rFonts w:ascii="Courier New" w:hAnsi="Courier New"/>
    </w:rPr>
  </w:style>
  <w:style w:type="paragraph" w:styleId="af">
    <w:name w:val="List Paragraph"/>
    <w:basedOn w:val="a2"/>
    <w:link w:val="af0"/>
    <w:uiPriority w:val="1"/>
    <w:qFormat/>
    <w:rsid w:val="00515886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515886"/>
    <w:rPr>
      <w:i/>
      <w:iCs/>
    </w:rPr>
  </w:style>
  <w:style w:type="paragraph" w:styleId="af1">
    <w:name w:val="Intense Quote"/>
    <w:basedOn w:val="a2"/>
    <w:next w:val="a2"/>
    <w:link w:val="af2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2">
    <w:name w:val="Выделенная цитата Знак"/>
    <w:basedOn w:val="a3"/>
    <w:link w:val="af1"/>
    <w:uiPriority w:val="30"/>
    <w:rsid w:val="00515886"/>
    <w:rPr>
      <w:b/>
      <w:bCs/>
      <w:i/>
      <w:iCs/>
    </w:rPr>
  </w:style>
  <w:style w:type="character" w:styleId="af3">
    <w:name w:val="Subtle Emphasis"/>
    <w:uiPriority w:val="19"/>
    <w:rsid w:val="00515886"/>
    <w:rPr>
      <w:i/>
      <w:iCs/>
    </w:rPr>
  </w:style>
  <w:style w:type="character" w:styleId="af4">
    <w:name w:val="Intense Emphasis"/>
    <w:uiPriority w:val="21"/>
    <w:rsid w:val="00515886"/>
    <w:rPr>
      <w:b/>
      <w:bCs/>
    </w:rPr>
  </w:style>
  <w:style w:type="character" w:styleId="af5">
    <w:name w:val="Subtle Reference"/>
    <w:uiPriority w:val="31"/>
    <w:rsid w:val="00515886"/>
    <w:rPr>
      <w:smallCaps/>
    </w:rPr>
  </w:style>
  <w:style w:type="character" w:styleId="af6">
    <w:name w:val="Intense Reference"/>
    <w:uiPriority w:val="32"/>
    <w:rsid w:val="00515886"/>
    <w:rPr>
      <w:smallCaps/>
      <w:spacing w:val="5"/>
      <w:u w:val="single"/>
    </w:rPr>
  </w:style>
  <w:style w:type="character" w:styleId="af7">
    <w:name w:val="Book Title"/>
    <w:uiPriority w:val="33"/>
    <w:rsid w:val="00515886"/>
    <w:rPr>
      <w:i/>
      <w:iCs/>
      <w:smallCaps/>
      <w:spacing w:val="5"/>
    </w:rPr>
  </w:style>
  <w:style w:type="paragraph" w:styleId="af8">
    <w:name w:val="TOC Heading"/>
    <w:basedOn w:val="1"/>
    <w:next w:val="a2"/>
    <w:uiPriority w:val="39"/>
    <w:unhideWhenUsed/>
    <w:qFormat/>
    <w:rsid w:val="008F5635"/>
    <w:pPr>
      <w:outlineLvl w:val="9"/>
    </w:pPr>
    <w:rPr>
      <w:lang w:bidi="en-US"/>
    </w:rPr>
  </w:style>
  <w:style w:type="paragraph" w:styleId="af9">
    <w:name w:val="caption"/>
    <w:basedOn w:val="a2"/>
    <w:next w:val="a2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a">
    <w:name w:val="Balloon Text"/>
    <w:basedOn w:val="a2"/>
    <w:link w:val="afb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c">
    <w:name w:val="Рис. (картинка)"/>
    <w:basedOn w:val="a2"/>
    <w:next w:val="a"/>
    <w:link w:val="afd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d">
    <w:name w:val="Рис. (картинка) Знак"/>
    <w:basedOn w:val="a3"/>
    <w:link w:val="afc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d">
    <w:name w:val="Без отступов"/>
    <w:basedOn w:val="a2"/>
    <w:link w:val="afe"/>
    <w:qFormat/>
    <w:rsid w:val="003771D4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d"/>
    <w:rsid w:val="003771D4"/>
    <w:rPr>
      <w:rFonts w:ascii="Times New Roman" w:hAnsi="Times New Roman"/>
      <w:sz w:val="24"/>
    </w:rPr>
  </w:style>
  <w:style w:type="paragraph" w:styleId="11">
    <w:name w:val="toc 1"/>
    <w:basedOn w:val="a2"/>
    <w:next w:val="a2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66455D"/>
    <w:rPr>
      <w:color w:val="0000FF" w:themeColor="hyperlink"/>
      <w:u w:val="single"/>
    </w:rPr>
  </w:style>
  <w:style w:type="table" w:styleId="aff0">
    <w:name w:val="Table Grid"/>
    <w:basedOn w:val="a4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d"/>
    <w:next w:val="a2"/>
    <w:link w:val="aff1"/>
    <w:qFormat/>
    <w:rsid w:val="00657DB6"/>
    <w:pPr>
      <w:numPr>
        <w:numId w:val="2"/>
      </w:numPr>
      <w:ind w:left="426" w:hanging="66"/>
      <w:jc w:val="right"/>
    </w:pPr>
    <w:rPr>
      <w:spacing w:val="30"/>
    </w:rPr>
  </w:style>
  <w:style w:type="paragraph" w:customStyle="1" w:styleId="aff2">
    <w:name w:val="Таблица (содержимое)"/>
    <w:basedOn w:val="ad"/>
    <w:link w:val="aff3"/>
    <w:qFormat/>
    <w:rsid w:val="00657DB6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657DB6"/>
    <w:rPr>
      <w:rFonts w:ascii="Times New Roman" w:hAnsi="Times New Roman"/>
      <w:sz w:val="24"/>
    </w:rPr>
  </w:style>
  <w:style w:type="paragraph" w:customStyle="1" w:styleId="a">
    <w:name w:val="Рис. (подпись)"/>
    <w:basedOn w:val="afc"/>
    <w:link w:val="aff4"/>
    <w:qFormat/>
    <w:rsid w:val="000B60FE"/>
    <w:pPr>
      <w:numPr>
        <w:numId w:val="3"/>
      </w:numPr>
    </w:pPr>
  </w:style>
  <w:style w:type="character" w:customStyle="1" w:styleId="aff4">
    <w:name w:val="Рис. (подпись) Знак"/>
    <w:basedOn w:val="afd"/>
    <w:link w:val="a"/>
    <w:rsid w:val="000B60FE"/>
    <w:rPr>
      <w:rFonts w:ascii="Times New Roman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B5442C"/>
    <w:rPr>
      <w:rFonts w:ascii="Times New Roman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B5442C"/>
    <w:rPr>
      <w:rFonts w:ascii="Times New Roman" w:hAnsi="Times New Roman"/>
      <w:sz w:val="24"/>
    </w:rPr>
  </w:style>
  <w:style w:type="paragraph" w:customStyle="1" w:styleId="a1">
    <w:name w:val="Список (нум)"/>
    <w:basedOn w:val="af"/>
    <w:link w:val="aff9"/>
    <w:qFormat/>
    <w:rsid w:val="00447C87"/>
    <w:pPr>
      <w:numPr>
        <w:numId w:val="4"/>
      </w:numPr>
    </w:pPr>
  </w:style>
  <w:style w:type="character" w:customStyle="1" w:styleId="ae">
    <w:name w:val="Программный код Знак"/>
    <w:basedOn w:val="a3"/>
    <w:link w:val="ac"/>
    <w:rsid w:val="00112F2F"/>
    <w:rPr>
      <w:rFonts w:ascii="Courier New" w:hAnsi="Courier New"/>
      <w:sz w:val="24"/>
    </w:rPr>
  </w:style>
  <w:style w:type="character" w:customStyle="1" w:styleId="af0">
    <w:name w:val="Абзац списка Знак"/>
    <w:basedOn w:val="a3"/>
    <w:link w:val="af"/>
    <w:uiPriority w:val="34"/>
    <w:rsid w:val="00A63947"/>
    <w:rPr>
      <w:rFonts w:ascii="Times New Roman" w:hAnsi="Times New Roman"/>
      <w:sz w:val="24"/>
    </w:rPr>
  </w:style>
  <w:style w:type="character" w:customStyle="1" w:styleId="aff9">
    <w:name w:val="Список (нум) Знак"/>
    <w:basedOn w:val="af0"/>
    <w:link w:val="a1"/>
    <w:rsid w:val="00447C87"/>
    <w:rPr>
      <w:rFonts w:ascii="Times New Roman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935C65"/>
    <w:rPr>
      <w:color w:val="800080" w:themeColor="followedHyperlink"/>
      <w:u w:val="single"/>
    </w:rPr>
  </w:style>
  <w:style w:type="paragraph" w:styleId="affb">
    <w:name w:val="Bibliography"/>
    <w:basedOn w:val="a2"/>
    <w:next w:val="a2"/>
    <w:uiPriority w:val="37"/>
    <w:semiHidden/>
    <w:unhideWhenUsed/>
    <w:rsid w:val="00DF02ED"/>
  </w:style>
  <w:style w:type="paragraph" w:styleId="affc">
    <w:name w:val="Normal (Web)"/>
    <w:basedOn w:val="a2"/>
    <w:uiPriority w:val="99"/>
    <w:semiHidden/>
    <w:unhideWhenUsed/>
    <w:rsid w:val="0041302B"/>
    <w:pPr>
      <w:spacing w:before="100" w:beforeAutospacing="1" w:after="100" w:afterAutospacing="1" w:line="240" w:lineRule="auto"/>
      <w:ind w:firstLine="0"/>
      <w:jc w:val="left"/>
    </w:pPr>
    <w:rPr>
      <w:rFonts w:cs="Times New Roman"/>
      <w:szCs w:val="24"/>
      <w:lang w:eastAsia="ru-RU"/>
    </w:rPr>
  </w:style>
  <w:style w:type="paragraph" w:customStyle="1" w:styleId="affd">
    <w:name w:val="_Название"/>
    <w:basedOn w:val="a2"/>
    <w:rsid w:val="00072753"/>
    <w:pPr>
      <w:spacing w:line="240" w:lineRule="auto"/>
      <w:ind w:firstLine="0"/>
      <w:jc w:val="center"/>
    </w:pPr>
    <w:rPr>
      <w:rFonts w:eastAsia="Times New Roman" w:cs="Times New Roman"/>
      <w:sz w:val="32"/>
      <w:szCs w:val="20"/>
      <w:lang w:eastAsia="ru-RU"/>
    </w:rPr>
  </w:style>
  <w:style w:type="paragraph" w:customStyle="1" w:styleId="affe">
    <w:name w:val="Подпись к рисунку"/>
    <w:basedOn w:val="a2"/>
    <w:qFormat/>
    <w:rsid w:val="00072753"/>
    <w:pPr>
      <w:suppressAutoHyphens/>
      <w:spacing w:before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afff">
    <w:name w:val="Рисунок"/>
    <w:basedOn w:val="a2"/>
    <w:next w:val="affe"/>
    <w:link w:val="afff0"/>
    <w:qFormat/>
    <w:rsid w:val="00072753"/>
    <w:pPr>
      <w:keepNext/>
      <w:suppressAutoHyphens/>
      <w:spacing w:before="120" w:line="240" w:lineRule="auto"/>
      <w:ind w:firstLine="0"/>
      <w:jc w:val="center"/>
    </w:pPr>
    <w:rPr>
      <w:rFonts w:eastAsia="Times New Roman" w:cs="Times New Roman"/>
      <w:szCs w:val="24"/>
      <w:lang w:val="en-US" w:eastAsia="ru-RU"/>
    </w:rPr>
  </w:style>
  <w:style w:type="character" w:customStyle="1" w:styleId="afff0">
    <w:name w:val="Рисунок Знак"/>
    <w:basedOn w:val="a3"/>
    <w:link w:val="afff"/>
    <w:rsid w:val="0007275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fff1">
    <w:name w:val="Placeholder Text"/>
    <w:basedOn w:val="a3"/>
    <w:uiPriority w:val="99"/>
    <w:semiHidden/>
    <w:rsid w:val="00072753"/>
    <w:rPr>
      <w:color w:val="808080"/>
    </w:rPr>
  </w:style>
  <w:style w:type="character" w:customStyle="1" w:styleId="mwe-math-mathml-inline">
    <w:name w:val="mwe-math-mathml-inline"/>
    <w:basedOn w:val="a3"/>
    <w:rsid w:val="00072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.qt.io/qt-5/reference-overview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0;&#1091;&#1073;&#1080;&#1095;&#1077;&#1089;&#1082;&#1080;&#1081;_&#1089;&#1087;&#1083;&#1072;&#1081;&#1085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e.lanbook.com/book/54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2;&#1089;&#1080;&#1084;\Documents\&#1059;&#1095;&#1077;&#1073;&#1072;%20-%20&#1044;&#1086;&#1082;&#1091;&#1084;&#1077;&#1085;&#1090;&#1099;\&#1055;&#1088;&#1072;&#1082;&#1090;&#1080;&#1082;&#1072;\&#1064;&#1072;&#1073;&#1083;&#1086;&#1085;%20&#1076;&#1083;&#1103;%20&#1086;&#1090;&#1095;&#1077;&#1090;&#1072;%20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DE86A-3F69-4632-A806-276931D79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отчета 4</Template>
  <TotalTime>476</TotalTime>
  <Pages>28</Pages>
  <Words>4090</Words>
  <Characters>23315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/>
  <LinksUpToDate>false</LinksUpToDate>
  <CharactersWithSpaces>27351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Максим Сергеевич Власов</dc:creator>
  <cp:lastModifiedBy>vla5924</cp:lastModifiedBy>
  <cp:revision>181</cp:revision>
  <cp:lastPrinted>2020-11-29T12:04:00Z</cp:lastPrinted>
  <dcterms:created xsi:type="dcterms:W3CDTF">2019-10-10T18:17:00Z</dcterms:created>
  <dcterms:modified xsi:type="dcterms:W3CDTF">2020-11-29T12:05:00Z</dcterms:modified>
</cp:coreProperties>
</file>